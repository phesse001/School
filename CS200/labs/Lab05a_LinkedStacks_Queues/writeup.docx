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E86" w:rsidRDefault="00765484" w:rsidP="007D5A58">
      <w:pPr>
        <w:spacing w:before="120" w:after="0" w:line="20" w:lineRule="atLeast"/>
        <w:rPr>
          <w:b/>
          <w:bCs/>
          <w:color w:val="000000"/>
          <w:sz w:val="32"/>
        </w:rPr>
      </w:pPr>
      <w:r>
        <w:rPr>
          <w:b/>
          <w:bCs/>
          <w:color w:val="000000"/>
          <w:sz w:val="32"/>
        </w:rPr>
        <w:t>Lab 5</w:t>
      </w:r>
      <w:r w:rsidR="00B30F5C">
        <w:rPr>
          <w:b/>
          <w:bCs/>
          <w:color w:val="000000"/>
          <w:sz w:val="32"/>
        </w:rPr>
        <w:t>a</w:t>
      </w:r>
      <w:r>
        <w:rPr>
          <w:b/>
          <w:bCs/>
          <w:color w:val="000000"/>
          <w:sz w:val="32"/>
        </w:rPr>
        <w:t xml:space="preserve"> </w:t>
      </w:r>
      <w:r w:rsidRPr="00BD6DA3">
        <w:rPr>
          <w:b/>
          <w:bCs/>
          <w:color w:val="000000"/>
          <w:sz w:val="32"/>
        </w:rPr>
        <w:t>–</w:t>
      </w:r>
      <w:r>
        <w:rPr>
          <w:b/>
          <w:bCs/>
          <w:color w:val="000000"/>
          <w:sz w:val="32"/>
        </w:rPr>
        <w:t xml:space="preserve"> </w:t>
      </w:r>
      <w:r w:rsidR="00D67166">
        <w:rPr>
          <w:b/>
          <w:bCs/>
          <w:color w:val="000000"/>
          <w:sz w:val="32"/>
        </w:rPr>
        <w:t xml:space="preserve">Implementing, testing and using </w:t>
      </w:r>
      <w:r w:rsidR="00D67166" w:rsidRPr="00D67166">
        <w:rPr>
          <w:b/>
          <w:bCs/>
          <w:color w:val="000000"/>
          <w:sz w:val="32"/>
        </w:rPr>
        <w:t xml:space="preserve">linked </w:t>
      </w:r>
      <w:r w:rsidR="00D67166">
        <w:rPr>
          <w:b/>
          <w:bCs/>
          <w:color w:val="000000"/>
          <w:sz w:val="32"/>
        </w:rPr>
        <w:t xml:space="preserve">stack and </w:t>
      </w:r>
      <w:r w:rsidR="00D67166" w:rsidRPr="00D67166">
        <w:rPr>
          <w:b/>
          <w:bCs/>
          <w:color w:val="000000"/>
          <w:sz w:val="32"/>
        </w:rPr>
        <w:t>queue class</w:t>
      </w:r>
      <w:r w:rsidR="00D67166">
        <w:rPr>
          <w:b/>
          <w:bCs/>
          <w:color w:val="000000"/>
          <w:sz w:val="32"/>
        </w:rPr>
        <w:t>es</w:t>
      </w:r>
      <w:r w:rsidR="00537924">
        <w:rPr>
          <w:b/>
          <w:bCs/>
          <w:color w:val="000000"/>
          <w:sz w:val="32"/>
        </w:rPr>
        <w:t xml:space="preserve"> </w:t>
      </w:r>
    </w:p>
    <w:p w:rsidR="00F07C31" w:rsidRPr="00A05412" w:rsidRDefault="00C43F91" w:rsidP="007D5A58">
      <w:pPr>
        <w:spacing w:before="120" w:after="0" w:line="20" w:lineRule="atLeast"/>
        <w:rPr>
          <w:b/>
        </w:rPr>
      </w:pPr>
      <w:r>
        <w:rPr>
          <w:b/>
        </w:rPr>
        <w:t>W</w:t>
      </w:r>
      <w:r w:rsidR="00F374D8">
        <w:rPr>
          <w:b/>
        </w:rPr>
        <w:t>ork with your</w:t>
      </w:r>
      <w:r w:rsidR="00F07C31" w:rsidRPr="008A0B1F">
        <w:rPr>
          <w:b/>
        </w:rPr>
        <w:t xml:space="preserve"> </w:t>
      </w:r>
      <w:r w:rsidR="00093E61">
        <w:rPr>
          <w:b/>
        </w:rPr>
        <w:t>newly assigned</w:t>
      </w:r>
      <w:r w:rsidR="00F07C31" w:rsidRPr="008A0B1F">
        <w:rPr>
          <w:b/>
        </w:rPr>
        <w:t xml:space="preserve"> partner on this lab. </w:t>
      </w:r>
      <w:r w:rsidR="00E1262A">
        <w:rPr>
          <w:b/>
        </w:rPr>
        <w:t>B</w:t>
      </w:r>
      <w:r w:rsidR="00F07C31" w:rsidRPr="0026351E">
        <w:rPr>
          <w:b/>
        </w:rPr>
        <w:t>e sure to include complete javadoc comments in all your code. </w:t>
      </w:r>
    </w:p>
    <w:p w:rsidR="00844096" w:rsidRPr="00BD6DA3" w:rsidRDefault="00D67166" w:rsidP="007D5A58">
      <w:pPr>
        <w:spacing w:before="120" w:after="0" w:line="20" w:lineRule="atLeast"/>
        <w:rPr>
          <w:rFonts w:cstheme="minorHAnsi"/>
          <w:color w:val="000000"/>
        </w:rPr>
      </w:pPr>
      <w:r w:rsidRPr="002B0751">
        <w:rPr>
          <w:rFonts w:cstheme="minorHAnsi"/>
          <w:color w:val="000000"/>
        </w:rPr>
        <w:t xml:space="preserve">In this lab you </w:t>
      </w:r>
      <w:r w:rsidR="00844096" w:rsidRPr="002B0751">
        <w:rPr>
          <w:rFonts w:cstheme="minorHAnsi"/>
          <w:color w:val="000000"/>
        </w:rPr>
        <w:t>will:</w:t>
      </w:r>
    </w:p>
    <w:p w:rsidR="00844096" w:rsidRDefault="00697DCE" w:rsidP="007D5A58">
      <w:pPr>
        <w:numPr>
          <w:ilvl w:val="0"/>
          <w:numId w:val="9"/>
        </w:numPr>
        <w:tabs>
          <w:tab w:val="clear" w:pos="720"/>
        </w:tabs>
        <w:spacing w:before="120" w:after="0" w:line="20" w:lineRule="atLeast"/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>c</w:t>
      </w:r>
      <w:r w:rsidR="00844096" w:rsidRPr="002B0751">
        <w:rPr>
          <w:rFonts w:cstheme="minorHAnsi"/>
          <w:color w:val="000000"/>
        </w:rPr>
        <w:t>omp</w:t>
      </w:r>
      <w:r w:rsidR="00844096">
        <w:rPr>
          <w:rFonts w:cstheme="minorHAnsi"/>
          <w:color w:val="000000"/>
        </w:rPr>
        <w:t xml:space="preserve">lete and test </w:t>
      </w:r>
      <w:r w:rsidR="00DA6A48">
        <w:rPr>
          <w:rFonts w:cstheme="minorHAnsi"/>
          <w:color w:val="000000"/>
        </w:rPr>
        <w:t>a</w:t>
      </w:r>
      <w:r w:rsidR="00844096">
        <w:rPr>
          <w:rFonts w:cstheme="minorHAnsi"/>
          <w:color w:val="000000"/>
        </w:rPr>
        <w:t xml:space="preserve"> linked-stack class </w:t>
      </w:r>
      <w:r w:rsidR="00844096" w:rsidRPr="002B0751">
        <w:rPr>
          <w:rFonts w:cstheme="minorHAnsi"/>
          <w:color w:val="000000"/>
        </w:rPr>
        <w:t xml:space="preserve">that implements the </w:t>
      </w:r>
      <w:r w:rsidR="00844096" w:rsidRPr="00844096">
        <w:rPr>
          <w:rFonts w:cstheme="minorHAnsi"/>
          <w:i/>
          <w:color w:val="000000"/>
        </w:rPr>
        <w:t>ZHStack</w:t>
      </w:r>
      <w:r w:rsidR="00844096" w:rsidRPr="002B0751">
        <w:rPr>
          <w:rFonts w:cstheme="minorHAnsi"/>
          <w:color w:val="000000"/>
        </w:rPr>
        <w:t xml:space="preserve"> interface</w:t>
      </w:r>
      <w:r>
        <w:rPr>
          <w:rFonts w:cstheme="minorHAnsi"/>
          <w:color w:val="000000"/>
        </w:rPr>
        <w:t>,</w:t>
      </w:r>
    </w:p>
    <w:p w:rsidR="00844096" w:rsidRDefault="00697DCE" w:rsidP="007D5A58">
      <w:pPr>
        <w:numPr>
          <w:ilvl w:val="0"/>
          <w:numId w:val="9"/>
        </w:numPr>
        <w:tabs>
          <w:tab w:val="clear" w:pos="720"/>
        </w:tabs>
        <w:spacing w:before="120" w:after="0" w:line="20" w:lineRule="atLeast"/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>c</w:t>
      </w:r>
      <w:r w:rsidR="00844096">
        <w:rPr>
          <w:rFonts w:cstheme="minorHAnsi"/>
          <w:color w:val="000000"/>
        </w:rPr>
        <w:t xml:space="preserve">reate and test </w:t>
      </w:r>
      <w:r w:rsidR="00DA6A48">
        <w:rPr>
          <w:rFonts w:cstheme="minorHAnsi"/>
          <w:color w:val="000000"/>
        </w:rPr>
        <w:t>a</w:t>
      </w:r>
      <w:r w:rsidR="00844096">
        <w:rPr>
          <w:rFonts w:cstheme="minorHAnsi"/>
          <w:color w:val="000000"/>
        </w:rPr>
        <w:t xml:space="preserve"> linked-queue class </w:t>
      </w:r>
      <w:r w:rsidR="00844096" w:rsidRPr="002B0751">
        <w:rPr>
          <w:rFonts w:cstheme="minorHAnsi"/>
          <w:color w:val="000000"/>
        </w:rPr>
        <w:t xml:space="preserve">that implements the </w:t>
      </w:r>
      <w:r w:rsidR="00844096" w:rsidRPr="00844096">
        <w:rPr>
          <w:rFonts w:cstheme="minorHAnsi"/>
          <w:i/>
          <w:color w:val="000000"/>
        </w:rPr>
        <w:t>ZHQueue</w:t>
      </w:r>
      <w:r w:rsidR="00844096" w:rsidRPr="002B0751">
        <w:rPr>
          <w:rFonts w:cstheme="minorHAnsi"/>
          <w:color w:val="000000"/>
        </w:rPr>
        <w:t xml:space="preserve"> interface</w:t>
      </w:r>
      <w:r>
        <w:rPr>
          <w:rFonts w:cstheme="minorHAnsi"/>
          <w:color w:val="000000"/>
        </w:rPr>
        <w:t>, and</w:t>
      </w:r>
    </w:p>
    <w:p w:rsidR="00844096" w:rsidRDefault="00697DCE" w:rsidP="007D5A58">
      <w:pPr>
        <w:numPr>
          <w:ilvl w:val="0"/>
          <w:numId w:val="9"/>
        </w:numPr>
        <w:tabs>
          <w:tab w:val="clear" w:pos="720"/>
        </w:tabs>
        <w:spacing w:before="120" w:after="0" w:line="20" w:lineRule="atLeast"/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>m</w:t>
      </w:r>
      <w:r w:rsidR="00844096">
        <w:rPr>
          <w:rFonts w:cstheme="minorHAnsi"/>
          <w:color w:val="000000"/>
        </w:rPr>
        <w:t xml:space="preserve">odify </w:t>
      </w:r>
      <w:r w:rsidR="00DA6A48">
        <w:rPr>
          <w:rFonts w:cstheme="minorHAnsi"/>
          <w:color w:val="000000"/>
        </w:rPr>
        <w:t>the</w:t>
      </w:r>
      <w:r w:rsidR="00844096">
        <w:rPr>
          <w:rFonts w:cstheme="minorHAnsi"/>
          <w:color w:val="000000"/>
        </w:rPr>
        <w:t xml:space="preserve"> infix-to-postfix programs from </w:t>
      </w:r>
      <w:r w:rsidR="00057D4E">
        <w:rPr>
          <w:rFonts w:cstheme="minorHAnsi"/>
          <w:color w:val="000000"/>
        </w:rPr>
        <w:t xml:space="preserve">the </w:t>
      </w:r>
      <w:r w:rsidR="00844096">
        <w:rPr>
          <w:rFonts w:cstheme="minorHAnsi"/>
          <w:color w:val="000000"/>
        </w:rPr>
        <w:t>previous lab to use your stack and queue classes instead of the ones in the Java Collections Framework</w:t>
      </w:r>
      <w:r w:rsidR="00C9780F">
        <w:rPr>
          <w:rFonts w:cstheme="minorHAnsi"/>
          <w:color w:val="000000"/>
        </w:rPr>
        <w:t xml:space="preserve"> (JCF)</w:t>
      </w:r>
    </w:p>
    <w:p w:rsidR="008477FD" w:rsidRDefault="008477FD" w:rsidP="007D5A58">
      <w:pPr>
        <w:spacing w:before="120" w:after="0" w:line="20" w:lineRule="atLeast"/>
        <w:ind w:left="360"/>
        <w:rPr>
          <w:rFonts w:cstheme="minorHAnsi"/>
          <w:color w:val="000000"/>
        </w:rPr>
      </w:pPr>
    </w:p>
    <w:p w:rsidR="00962DC8" w:rsidRDefault="00962DC8" w:rsidP="007D5A58">
      <w:pPr>
        <w:pStyle w:val="ListParagraph"/>
        <w:spacing w:before="120" w:after="0" w:line="20" w:lineRule="atLeast"/>
        <w:ind w:left="0"/>
        <w:jc w:val="center"/>
        <w:rPr>
          <w:b/>
          <w:i/>
          <w:sz w:val="24"/>
        </w:rPr>
      </w:pPr>
      <w:r w:rsidRPr="00BD6DA3">
        <w:rPr>
          <w:b/>
          <w:i/>
          <w:sz w:val="24"/>
        </w:rPr>
        <w:t xml:space="preserve">Problem 1: </w:t>
      </w:r>
      <w:r>
        <w:rPr>
          <w:b/>
          <w:i/>
          <w:sz w:val="24"/>
        </w:rPr>
        <w:t>Completing and testing</w:t>
      </w:r>
      <w:r w:rsidRPr="00BD6DA3">
        <w:rPr>
          <w:b/>
          <w:i/>
          <w:sz w:val="24"/>
        </w:rPr>
        <w:t xml:space="preserve"> your own </w:t>
      </w:r>
      <w:r>
        <w:rPr>
          <w:b/>
          <w:i/>
          <w:sz w:val="24"/>
        </w:rPr>
        <w:t>Linked Stack</w:t>
      </w:r>
      <w:r w:rsidRPr="00BD6DA3">
        <w:rPr>
          <w:b/>
          <w:i/>
          <w:sz w:val="24"/>
        </w:rPr>
        <w:t xml:space="preserve"> ADT</w:t>
      </w:r>
    </w:p>
    <w:p w:rsidR="00573832" w:rsidRPr="00BD6DA3" w:rsidRDefault="00573832" w:rsidP="007D5A58">
      <w:pPr>
        <w:pStyle w:val="Heading3"/>
        <w:spacing w:before="120" w:beforeAutospacing="0" w:after="0" w:afterAutospacing="0" w:line="20" w:lineRule="atLeast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 w:rsidRPr="00BD6DA3">
        <w:rPr>
          <w:rFonts w:asciiTheme="minorHAnsi" w:hAnsiTheme="minorHAnsi" w:cstheme="minorHAnsi"/>
          <w:i/>
          <w:iCs/>
          <w:color w:val="000000"/>
          <w:sz w:val="22"/>
          <w:szCs w:val="22"/>
        </w:rPr>
        <w:t>Part 1</w:t>
      </w:r>
      <w:r w:rsidR="000507E4">
        <w:rPr>
          <w:rFonts w:asciiTheme="minorHAnsi" w:hAnsiTheme="minorHAnsi" w:cstheme="minorHAnsi"/>
          <w:i/>
          <w:iCs/>
          <w:color w:val="000000"/>
          <w:sz w:val="22"/>
          <w:szCs w:val="22"/>
        </w:rPr>
        <w:t>.1</w:t>
      </w:r>
      <w:r w:rsidRPr="00BD6DA3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: </w:t>
      </w:r>
      <w:r w:rsidR="001F6BCC">
        <w:rPr>
          <w:rFonts w:asciiTheme="minorHAnsi" w:hAnsiTheme="minorHAnsi" w:cstheme="minorHAnsi"/>
          <w:i/>
          <w:iCs/>
          <w:color w:val="000000"/>
          <w:sz w:val="22"/>
          <w:szCs w:val="22"/>
        </w:rPr>
        <w:t>Completing</w:t>
      </w:r>
      <w:r w:rsidRPr="00BD6DA3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class &lt;FOO&gt;</w:t>
      </w:r>
      <w:r w:rsidR="00042D92">
        <w:rPr>
          <w:rFonts w:asciiTheme="minorHAnsi" w:hAnsiTheme="minorHAnsi" w:cstheme="minorHAnsi"/>
          <w:i/>
          <w:iCs/>
          <w:color w:val="000000"/>
          <w:sz w:val="22"/>
          <w:szCs w:val="22"/>
        </w:rPr>
        <w:t>LinkedStack</w:t>
      </w:r>
      <w:r w:rsidRPr="00BD6DA3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to implement interface </w:t>
      </w:r>
      <w:r w:rsidR="00042D92">
        <w:rPr>
          <w:rFonts w:asciiTheme="minorHAnsi" w:hAnsiTheme="minorHAnsi" w:cstheme="minorHAnsi"/>
          <w:i/>
          <w:iCs/>
          <w:color w:val="000000"/>
          <w:sz w:val="22"/>
          <w:szCs w:val="22"/>
        </w:rPr>
        <w:t>ZHStack</w:t>
      </w:r>
    </w:p>
    <w:p w:rsidR="00966430" w:rsidRPr="00DD6399" w:rsidRDefault="00573832" w:rsidP="007D5A58">
      <w:pPr>
        <w:pStyle w:val="Heading3"/>
        <w:spacing w:before="120" w:beforeAutospacing="0" w:after="0" w:afterAutospacing="0" w:line="20" w:lineRule="atLeast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 w:rsidRPr="00BD6DA3">
        <w:rPr>
          <w:rFonts w:asciiTheme="minorHAnsi" w:hAnsiTheme="minorHAnsi" w:cstheme="minorHAnsi"/>
          <w:b w:val="0"/>
          <w:color w:val="000000"/>
          <w:sz w:val="22"/>
          <w:szCs w:val="22"/>
        </w:rPr>
        <w:t>Move the</w:t>
      </w:r>
      <w:r w:rsidRPr="00BD6DA3">
        <w:rPr>
          <w:rStyle w:val="apple-converted-space"/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r w:rsidR="002D137B" w:rsidRPr="002D137B">
        <w:rPr>
          <w:rFonts w:asciiTheme="minorHAnsi" w:hAnsiTheme="minorHAnsi" w:cstheme="minorHAnsi"/>
          <w:b w:val="0"/>
          <w:i/>
          <w:iCs/>
          <w:color w:val="000000"/>
          <w:sz w:val="22"/>
          <w:szCs w:val="22"/>
        </w:rPr>
        <w:t>FOOLinkedStack</w:t>
      </w:r>
      <w:r w:rsidRPr="002D137B">
        <w:rPr>
          <w:rFonts w:asciiTheme="minorHAnsi" w:hAnsiTheme="minorHAnsi" w:cstheme="minorHAnsi"/>
          <w:b w:val="0"/>
          <w:i/>
          <w:iCs/>
          <w:color w:val="000000"/>
          <w:sz w:val="22"/>
          <w:szCs w:val="22"/>
        </w:rPr>
        <w:t>.java</w:t>
      </w:r>
      <w:r w:rsidRPr="00BD6DA3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 file into your </w:t>
      </w:r>
      <w:r w:rsidR="006542E6" w:rsidRPr="006542E6">
        <w:rPr>
          <w:rFonts w:asciiTheme="minorHAnsi" w:hAnsiTheme="minorHAnsi" w:cstheme="minorHAnsi"/>
          <w:b w:val="0"/>
          <w:i/>
          <w:color w:val="000000"/>
          <w:sz w:val="22"/>
          <w:szCs w:val="22"/>
        </w:rPr>
        <w:t>JavaPackages/&lt;your initials&gt;structures</w:t>
      </w:r>
      <w:r w:rsidR="006542E6" w:rsidRPr="006542E6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 </w:t>
      </w:r>
      <w:r w:rsidRPr="00BD6DA3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folder but </w:t>
      </w:r>
      <w:r w:rsidRPr="008D24C4">
        <w:rPr>
          <w:rFonts w:asciiTheme="minorHAnsi" w:hAnsiTheme="minorHAnsi" w:cstheme="minorHAnsi"/>
          <w:b w:val="0"/>
          <w:i/>
          <w:color w:val="000000"/>
          <w:sz w:val="22"/>
          <w:szCs w:val="22"/>
          <w:u w:val="single"/>
        </w:rPr>
        <w:t>keep the</w:t>
      </w:r>
      <w:r w:rsidR="002C1380" w:rsidRPr="008D24C4">
        <w:rPr>
          <w:rFonts w:asciiTheme="minorHAnsi" w:hAnsiTheme="minorHAnsi" w:cstheme="minorHAnsi"/>
          <w:b w:val="0"/>
          <w:i/>
          <w:color w:val="000000"/>
          <w:sz w:val="22"/>
          <w:szCs w:val="22"/>
          <w:u w:val="single"/>
        </w:rPr>
        <w:t xml:space="preserve"> </w:t>
      </w:r>
      <w:r w:rsidR="006B11AF" w:rsidRPr="008D24C4">
        <w:rPr>
          <w:rFonts w:asciiTheme="minorHAnsi" w:hAnsiTheme="minorHAnsi" w:cstheme="minorHAnsi"/>
          <w:b w:val="0"/>
          <w:i/>
          <w:color w:val="000000"/>
          <w:sz w:val="22"/>
          <w:szCs w:val="22"/>
          <w:u w:val="single"/>
        </w:rPr>
        <w:t xml:space="preserve">test </w:t>
      </w:r>
      <w:r w:rsidR="00C97B03" w:rsidRPr="008D24C4">
        <w:rPr>
          <w:rFonts w:asciiTheme="minorHAnsi" w:hAnsiTheme="minorHAnsi" w:cstheme="minorHAnsi"/>
          <w:b w:val="0"/>
          <w:i/>
          <w:color w:val="000000"/>
          <w:sz w:val="22"/>
          <w:szCs w:val="22"/>
          <w:u w:val="single"/>
        </w:rPr>
        <w:t>classes</w:t>
      </w:r>
      <w:r w:rsidR="00C97B03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 </w:t>
      </w:r>
      <w:r w:rsidR="002C1380" w:rsidRPr="002C1380">
        <w:rPr>
          <w:rFonts w:asciiTheme="minorHAnsi" w:hAnsiTheme="minorHAnsi" w:cstheme="minorHAnsi"/>
          <w:b w:val="0"/>
          <w:iCs/>
          <w:color w:val="000000"/>
          <w:sz w:val="22"/>
          <w:szCs w:val="22"/>
        </w:rPr>
        <w:t xml:space="preserve">in </w:t>
      </w:r>
      <w:r w:rsidRPr="00BD6DA3">
        <w:rPr>
          <w:rFonts w:asciiTheme="minorHAnsi" w:hAnsiTheme="minorHAnsi" w:cstheme="minorHAnsi"/>
          <w:b w:val="0"/>
          <w:color w:val="000000"/>
          <w:sz w:val="22"/>
          <w:szCs w:val="22"/>
        </w:rPr>
        <w:t>your lab folder. Rename</w:t>
      </w:r>
      <w:r w:rsidRPr="00BD6DA3">
        <w:rPr>
          <w:rStyle w:val="apple-converted-space"/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r w:rsidR="0033194B" w:rsidRPr="002D137B">
        <w:rPr>
          <w:rFonts w:asciiTheme="minorHAnsi" w:hAnsiTheme="minorHAnsi" w:cstheme="minorHAnsi"/>
          <w:b w:val="0"/>
          <w:i/>
          <w:iCs/>
          <w:color w:val="000000"/>
          <w:sz w:val="22"/>
          <w:szCs w:val="22"/>
        </w:rPr>
        <w:t>FOOLinkedStack</w:t>
      </w:r>
      <w:r w:rsidRPr="00BD6DA3">
        <w:rPr>
          <w:rFonts w:asciiTheme="minorHAnsi" w:hAnsiTheme="minorHAnsi" w:cstheme="minorHAnsi"/>
          <w:b w:val="0"/>
          <w:i/>
          <w:iCs/>
          <w:color w:val="000000"/>
          <w:sz w:val="22"/>
          <w:szCs w:val="22"/>
        </w:rPr>
        <w:t>.java</w:t>
      </w:r>
      <w:r w:rsidRPr="00BD6DA3">
        <w:rPr>
          <w:rFonts w:asciiTheme="minorHAnsi" w:hAnsiTheme="minorHAnsi" w:cstheme="minorHAnsi"/>
          <w:b w:val="0"/>
          <w:color w:val="000000"/>
          <w:sz w:val="22"/>
          <w:szCs w:val="22"/>
        </w:rPr>
        <w:t> with the (capitalized) initials you are using for your structures (</w:t>
      </w:r>
      <w:r w:rsidR="00AC243A">
        <w:rPr>
          <w:rFonts w:asciiTheme="minorHAnsi" w:hAnsiTheme="minorHAnsi" w:cstheme="minorHAnsi"/>
          <w:b w:val="0"/>
          <w:color w:val="000000"/>
          <w:sz w:val="22"/>
          <w:szCs w:val="22"/>
        </w:rPr>
        <w:t>e.g.</w:t>
      </w:r>
      <w:r w:rsidR="00F01B4C">
        <w:rPr>
          <w:rFonts w:asciiTheme="minorHAnsi" w:hAnsiTheme="minorHAnsi" w:cstheme="minorHAnsi"/>
          <w:b w:val="0"/>
          <w:color w:val="000000"/>
          <w:sz w:val="22"/>
          <w:szCs w:val="22"/>
        </w:rPr>
        <w:t>,</w:t>
      </w:r>
      <w:r w:rsidRPr="00BD6DA3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 </w:t>
      </w:r>
      <w:r w:rsidRPr="00BD6DA3">
        <w:rPr>
          <w:rFonts w:asciiTheme="minorHAnsi" w:hAnsiTheme="minorHAnsi" w:cstheme="minorHAnsi"/>
          <w:i/>
          <w:iCs/>
          <w:color w:val="000000"/>
          <w:sz w:val="22"/>
          <w:szCs w:val="22"/>
        </w:rPr>
        <w:t>IMR</w:t>
      </w:r>
      <w:r w:rsidR="005C6A03">
        <w:rPr>
          <w:rFonts w:asciiTheme="minorHAnsi" w:hAnsiTheme="minorHAnsi" w:cstheme="minorHAnsi"/>
          <w:b w:val="0"/>
          <w:i/>
          <w:iCs/>
          <w:color w:val="000000"/>
          <w:sz w:val="22"/>
          <w:szCs w:val="22"/>
        </w:rPr>
        <w:t>LinkedStack</w:t>
      </w:r>
      <w:r w:rsidRPr="00BD6DA3">
        <w:rPr>
          <w:rFonts w:asciiTheme="minorHAnsi" w:hAnsiTheme="minorHAnsi" w:cstheme="minorHAnsi"/>
          <w:b w:val="0"/>
          <w:i/>
          <w:iCs/>
          <w:color w:val="000000"/>
          <w:sz w:val="22"/>
          <w:szCs w:val="22"/>
        </w:rPr>
        <w:t>)</w:t>
      </w:r>
      <w:r w:rsidRPr="00BD6DA3">
        <w:rPr>
          <w:rFonts w:asciiTheme="minorHAnsi" w:hAnsiTheme="minorHAnsi" w:cstheme="minorHAnsi"/>
          <w:b w:val="0"/>
          <w:color w:val="000000"/>
          <w:sz w:val="22"/>
          <w:szCs w:val="22"/>
        </w:rPr>
        <w:t>, then open the file. Change all instances of “</w:t>
      </w:r>
      <w:r w:rsidRPr="00BD6DA3">
        <w:rPr>
          <w:rFonts w:asciiTheme="minorHAnsi" w:hAnsiTheme="minorHAnsi" w:cstheme="minorHAnsi"/>
          <w:i/>
          <w:color w:val="000000"/>
          <w:sz w:val="22"/>
          <w:szCs w:val="22"/>
        </w:rPr>
        <w:t>&lt;FOO&gt;</w:t>
      </w:r>
      <w:r w:rsidRPr="00BD6DA3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” to the (capitalized) initials you are using for your structure classes; change the package declaration to the </w:t>
      </w:r>
      <w:r>
        <w:rPr>
          <w:rFonts w:asciiTheme="minorHAnsi" w:hAnsiTheme="minorHAnsi" w:cstheme="minorHAnsi"/>
          <w:b w:val="0"/>
          <w:color w:val="000000"/>
          <w:sz w:val="22"/>
          <w:szCs w:val="22"/>
        </w:rPr>
        <w:t>name of your structures package (</w:t>
      </w:r>
      <w:r w:rsidR="00985756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e.g. </w:t>
      </w:r>
      <w:r w:rsidRPr="004251E4">
        <w:rPr>
          <w:rFonts w:asciiTheme="minorHAnsi" w:hAnsiTheme="minorHAnsi" w:cstheme="minorHAnsi"/>
          <w:i/>
          <w:color w:val="000000"/>
          <w:sz w:val="22"/>
          <w:szCs w:val="22"/>
        </w:rPr>
        <w:t>imr</w:t>
      </w:r>
      <w:r w:rsidRPr="004251E4">
        <w:rPr>
          <w:rFonts w:asciiTheme="minorHAnsi" w:hAnsiTheme="minorHAnsi" w:cstheme="minorHAnsi"/>
          <w:b w:val="0"/>
          <w:i/>
          <w:color w:val="000000"/>
          <w:sz w:val="22"/>
          <w:szCs w:val="22"/>
        </w:rPr>
        <w:t>structures</w:t>
      </w:r>
      <w:r>
        <w:rPr>
          <w:rFonts w:asciiTheme="minorHAnsi" w:hAnsiTheme="minorHAnsi" w:cstheme="minorHAnsi"/>
          <w:b w:val="0"/>
          <w:color w:val="000000"/>
          <w:sz w:val="22"/>
          <w:szCs w:val="22"/>
        </w:rPr>
        <w:t>).</w:t>
      </w:r>
    </w:p>
    <w:p w:rsidR="00594CF3" w:rsidRDefault="00A26E8D" w:rsidP="007D5A58">
      <w:pPr>
        <w:spacing w:before="120" w:after="0" w:line="20" w:lineRule="atLeast"/>
        <w:rPr>
          <w:rFonts w:cstheme="minorHAnsi"/>
          <w:iCs/>
          <w:color w:val="000000"/>
        </w:rPr>
      </w:pPr>
      <w:r w:rsidRPr="00A26E8D">
        <w:rPr>
          <w:rFonts w:cstheme="minorHAnsi"/>
          <w:iCs/>
          <w:color w:val="000000"/>
        </w:rPr>
        <w:t xml:space="preserve">The provided class </w:t>
      </w:r>
      <w:r w:rsidRPr="00A26E8D">
        <w:rPr>
          <w:rFonts w:cstheme="minorHAnsi"/>
          <w:i/>
          <w:iCs/>
          <w:color w:val="000000"/>
        </w:rPr>
        <w:t>&lt;FOO&gt;LinkedStack</w:t>
      </w:r>
      <w:r w:rsidR="00B0549A">
        <w:rPr>
          <w:rFonts w:cstheme="minorHAnsi"/>
          <w:iCs/>
          <w:color w:val="000000"/>
        </w:rPr>
        <w:t xml:space="preserve"> contains all the </w:t>
      </w:r>
      <w:r w:rsidR="00DE494D">
        <w:rPr>
          <w:rFonts w:cstheme="minorHAnsi"/>
          <w:iCs/>
          <w:color w:val="000000"/>
        </w:rPr>
        <w:t>instance variables</w:t>
      </w:r>
      <w:r w:rsidR="00B0549A">
        <w:rPr>
          <w:rFonts w:cstheme="minorHAnsi"/>
          <w:iCs/>
          <w:color w:val="000000"/>
        </w:rPr>
        <w:t xml:space="preserve"> and methods needed to implement interface </w:t>
      </w:r>
      <w:r w:rsidR="00B0549A">
        <w:rPr>
          <w:rFonts w:cstheme="minorHAnsi"/>
          <w:i/>
          <w:iCs/>
          <w:color w:val="000000"/>
        </w:rPr>
        <w:t>ZHStack</w:t>
      </w:r>
      <w:r w:rsidR="00336C5A">
        <w:rPr>
          <w:rFonts w:cstheme="minorHAnsi"/>
          <w:i/>
          <w:iCs/>
          <w:color w:val="000000"/>
        </w:rPr>
        <w:t xml:space="preserve"> </w:t>
      </w:r>
      <w:r w:rsidR="00582DB6">
        <w:rPr>
          <w:rFonts w:cstheme="minorHAnsi"/>
          <w:iCs/>
          <w:color w:val="000000"/>
        </w:rPr>
        <w:t>which</w:t>
      </w:r>
      <w:r w:rsidR="00572F2C">
        <w:rPr>
          <w:rFonts w:cstheme="minorHAnsi"/>
          <w:iCs/>
          <w:color w:val="000000"/>
        </w:rPr>
        <w:t xml:space="preserve"> extends interface</w:t>
      </w:r>
      <w:r w:rsidR="00582DB6">
        <w:rPr>
          <w:rFonts w:cstheme="minorHAnsi"/>
          <w:iCs/>
          <w:color w:val="000000"/>
        </w:rPr>
        <w:t xml:space="preserve"> </w:t>
      </w:r>
      <w:r w:rsidR="00582DB6" w:rsidRPr="00582DB6">
        <w:rPr>
          <w:rFonts w:cstheme="minorHAnsi"/>
          <w:i/>
          <w:iCs/>
          <w:color w:val="000000"/>
        </w:rPr>
        <w:t>ZHCollection</w:t>
      </w:r>
      <w:r w:rsidR="00582DB6">
        <w:rPr>
          <w:rFonts w:cstheme="minorHAnsi"/>
          <w:iCs/>
          <w:color w:val="000000"/>
        </w:rPr>
        <w:t xml:space="preserve"> </w:t>
      </w:r>
      <w:r w:rsidR="00572F2C">
        <w:rPr>
          <w:rFonts w:cstheme="minorHAnsi"/>
          <w:iCs/>
          <w:color w:val="000000"/>
        </w:rPr>
        <w:t>(which, in turn, extends interface</w:t>
      </w:r>
      <w:r w:rsidR="00582DB6">
        <w:rPr>
          <w:rFonts w:cstheme="minorHAnsi"/>
          <w:iCs/>
          <w:color w:val="000000"/>
        </w:rPr>
        <w:t xml:space="preserve"> </w:t>
      </w:r>
      <w:r w:rsidR="00582DB6" w:rsidRPr="00582DB6">
        <w:rPr>
          <w:rFonts w:cstheme="minorHAnsi"/>
          <w:i/>
          <w:iCs/>
          <w:color w:val="000000"/>
        </w:rPr>
        <w:t>Iterable</w:t>
      </w:r>
      <w:r w:rsidR="00572F2C">
        <w:rPr>
          <w:rFonts w:cstheme="minorHAnsi"/>
          <w:iCs/>
          <w:color w:val="000000"/>
        </w:rPr>
        <w:t>).</w:t>
      </w:r>
      <w:r w:rsidR="00A17A16">
        <w:rPr>
          <w:rFonts w:cstheme="minorHAnsi"/>
          <w:iCs/>
          <w:color w:val="000000"/>
        </w:rPr>
        <w:t xml:space="preserve"> P</w:t>
      </w:r>
      <w:r w:rsidR="00336C5A">
        <w:rPr>
          <w:rFonts w:cstheme="minorHAnsi"/>
          <w:iCs/>
          <w:color w:val="000000"/>
        </w:rPr>
        <w:t xml:space="preserve">lease </w:t>
      </w:r>
      <w:r w:rsidR="003152FC">
        <w:rPr>
          <w:rFonts w:cstheme="minorHAnsi"/>
          <w:iCs/>
          <w:color w:val="000000"/>
        </w:rPr>
        <w:t>study</w:t>
      </w:r>
      <w:r w:rsidR="00336C5A">
        <w:rPr>
          <w:rFonts w:cstheme="minorHAnsi"/>
          <w:iCs/>
          <w:color w:val="000000"/>
        </w:rPr>
        <w:t xml:space="preserve"> </w:t>
      </w:r>
      <w:r w:rsidR="003152FC">
        <w:rPr>
          <w:rFonts w:cstheme="minorHAnsi"/>
          <w:iCs/>
          <w:color w:val="000000"/>
        </w:rPr>
        <w:t>the</w:t>
      </w:r>
      <w:r w:rsidR="00C144E3">
        <w:rPr>
          <w:rFonts w:cstheme="minorHAnsi"/>
          <w:iCs/>
          <w:color w:val="000000"/>
        </w:rPr>
        <w:t xml:space="preserve"> complete </w:t>
      </w:r>
      <w:r w:rsidR="00BF27BE">
        <w:rPr>
          <w:rFonts w:cstheme="minorHAnsi"/>
          <w:iCs/>
          <w:color w:val="000000"/>
        </w:rPr>
        <w:t>documentation for</w:t>
      </w:r>
      <w:r w:rsidR="00C144E3">
        <w:rPr>
          <w:rFonts w:cstheme="minorHAnsi"/>
          <w:iCs/>
          <w:color w:val="000000"/>
        </w:rPr>
        <w:t xml:space="preserve"> </w:t>
      </w:r>
      <w:r w:rsidR="006D1526">
        <w:rPr>
          <w:rFonts w:cstheme="minorHAnsi"/>
          <w:iCs/>
          <w:color w:val="000000"/>
        </w:rPr>
        <w:t xml:space="preserve">interfaces </w:t>
      </w:r>
      <w:r w:rsidR="006D1526" w:rsidRPr="005604DD">
        <w:rPr>
          <w:rFonts w:cstheme="minorHAnsi"/>
          <w:i/>
          <w:iCs/>
          <w:color w:val="000000"/>
        </w:rPr>
        <w:t>ZHStack</w:t>
      </w:r>
      <w:r w:rsidR="00A17A16">
        <w:rPr>
          <w:rFonts w:cstheme="minorHAnsi"/>
          <w:iCs/>
          <w:color w:val="000000"/>
        </w:rPr>
        <w:t xml:space="preserve"> </w:t>
      </w:r>
      <w:r w:rsidR="00BA5149">
        <w:rPr>
          <w:rFonts w:cstheme="minorHAnsi"/>
          <w:iCs/>
          <w:color w:val="000000"/>
        </w:rPr>
        <w:t xml:space="preserve">and </w:t>
      </w:r>
      <w:r w:rsidR="00773A50" w:rsidRPr="0059601F">
        <w:rPr>
          <w:rFonts w:cstheme="minorHAnsi"/>
          <w:i/>
          <w:iCs/>
          <w:color w:val="000000"/>
        </w:rPr>
        <w:t>ZH</w:t>
      </w:r>
      <w:r w:rsidR="00773A50" w:rsidRPr="00582DB6">
        <w:rPr>
          <w:rFonts w:cstheme="minorHAnsi"/>
          <w:i/>
          <w:iCs/>
          <w:color w:val="000000"/>
        </w:rPr>
        <w:t>Collection</w:t>
      </w:r>
      <w:r w:rsidR="00BA5149">
        <w:rPr>
          <w:rFonts w:cstheme="minorHAnsi"/>
          <w:iCs/>
          <w:color w:val="000000"/>
        </w:rPr>
        <w:t xml:space="preserve"> </w:t>
      </w:r>
      <w:r w:rsidR="00D102F1">
        <w:rPr>
          <w:rFonts w:cstheme="minorHAnsi"/>
          <w:iCs/>
          <w:color w:val="000000"/>
        </w:rPr>
        <w:t xml:space="preserve">by visiting </w:t>
      </w:r>
      <w:r w:rsidR="00D63C37">
        <w:rPr>
          <w:rFonts w:cstheme="minorHAnsi"/>
          <w:iCs/>
          <w:color w:val="000000"/>
        </w:rPr>
        <w:t xml:space="preserve">the following URL </w:t>
      </w:r>
      <w:r w:rsidR="00336C5A">
        <w:rPr>
          <w:rFonts w:cstheme="minorHAnsi"/>
          <w:iCs/>
          <w:color w:val="000000"/>
        </w:rPr>
        <w:t>and selecting the desired</w:t>
      </w:r>
      <w:r w:rsidR="000361EE">
        <w:rPr>
          <w:rFonts w:cstheme="minorHAnsi"/>
          <w:iCs/>
          <w:color w:val="000000"/>
        </w:rPr>
        <w:t xml:space="preserve"> class/interface from </w:t>
      </w:r>
      <w:r w:rsidR="00904F3C">
        <w:rPr>
          <w:rFonts w:cstheme="minorHAnsi"/>
          <w:iCs/>
          <w:color w:val="000000"/>
        </w:rPr>
        <w:t xml:space="preserve">the </w:t>
      </w:r>
      <w:r w:rsidR="000361EE">
        <w:rPr>
          <w:rFonts w:cstheme="minorHAnsi"/>
          <w:iCs/>
          <w:color w:val="000000"/>
        </w:rPr>
        <w:t>left menu</w:t>
      </w:r>
      <w:r w:rsidR="00D63C37">
        <w:rPr>
          <w:rFonts w:cstheme="minorHAnsi"/>
          <w:iCs/>
          <w:color w:val="000000"/>
        </w:rPr>
        <w:t xml:space="preserve">: </w:t>
      </w:r>
      <w:hyperlink r:id="rId5" w:history="1">
        <w:r w:rsidR="00D63C37" w:rsidRPr="008F2CD1">
          <w:rPr>
            <w:rStyle w:val="Hyperlink"/>
            <w:rFonts w:cstheme="minorHAnsi"/>
            <w:iCs/>
          </w:rPr>
          <w:t>http://www.users.csbsju.edu/~csweb/ZHStructures/index.html</w:t>
        </w:r>
      </w:hyperlink>
      <w:r w:rsidR="00D63C37">
        <w:rPr>
          <w:rFonts w:cstheme="minorHAnsi"/>
          <w:iCs/>
          <w:color w:val="000000"/>
        </w:rPr>
        <w:t>.</w:t>
      </w:r>
    </w:p>
    <w:p w:rsidR="007350CC" w:rsidRPr="007350CC" w:rsidRDefault="00244CF9" w:rsidP="007D5A58">
      <w:pPr>
        <w:spacing w:before="120" w:after="0" w:line="20" w:lineRule="atLeast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You are asked to complete class </w:t>
      </w:r>
      <w:r w:rsidR="00F60F1E" w:rsidRPr="00A26E8D">
        <w:rPr>
          <w:rFonts w:cstheme="minorHAnsi"/>
          <w:i/>
          <w:iCs/>
          <w:color w:val="000000"/>
        </w:rPr>
        <w:t>&lt;FOO&gt;LinkedStack</w:t>
      </w:r>
      <w:r w:rsidR="00F60F1E">
        <w:rPr>
          <w:rFonts w:cstheme="minorHAnsi"/>
          <w:iCs/>
          <w:color w:val="000000"/>
        </w:rPr>
        <w:t xml:space="preserve"> </w:t>
      </w:r>
      <w:r>
        <w:rPr>
          <w:rFonts w:cstheme="minorHAnsi"/>
          <w:iCs/>
          <w:color w:val="000000"/>
        </w:rPr>
        <w:t xml:space="preserve">by </w:t>
      </w:r>
      <w:r w:rsidR="003A0322">
        <w:rPr>
          <w:rFonts w:cstheme="minorHAnsi"/>
          <w:iCs/>
          <w:color w:val="000000"/>
        </w:rPr>
        <w:t>writing code</w:t>
      </w:r>
      <w:r>
        <w:rPr>
          <w:rFonts w:cstheme="minorHAnsi"/>
          <w:iCs/>
          <w:color w:val="000000"/>
        </w:rPr>
        <w:t xml:space="preserve"> needed for all methods flagged with </w:t>
      </w:r>
      <w:r w:rsidR="00036251">
        <w:rPr>
          <w:rFonts w:ascii="Courier New" w:hAnsi="Courier New" w:cs="Courier New"/>
          <w:b/>
          <w:iCs/>
          <w:color w:val="000000"/>
        </w:rPr>
        <w:t>“</w:t>
      </w:r>
      <w:r w:rsidRPr="00F60F1E">
        <w:rPr>
          <w:rFonts w:ascii="Courier New" w:hAnsi="Courier New" w:cs="Courier New"/>
          <w:b/>
          <w:iCs/>
          <w:color w:val="000000"/>
        </w:rPr>
        <w:t>COMPLETE ME”</w:t>
      </w:r>
      <w:r w:rsidR="00F60F1E" w:rsidRPr="00F60F1E">
        <w:rPr>
          <w:rFonts w:cstheme="minorHAnsi"/>
          <w:iCs/>
          <w:color w:val="000000"/>
        </w:rPr>
        <w:t>.</w:t>
      </w:r>
      <w:r w:rsidR="00090F25">
        <w:rPr>
          <w:rFonts w:cstheme="minorHAnsi"/>
          <w:iCs/>
          <w:color w:val="000000"/>
        </w:rPr>
        <w:t xml:space="preserve"> </w:t>
      </w:r>
      <w:r w:rsidR="000641AD" w:rsidRPr="008D24C4">
        <w:rPr>
          <w:rFonts w:cstheme="minorHAnsi"/>
          <w:i/>
          <w:iCs/>
          <w:color w:val="000000"/>
          <w:u w:val="single"/>
        </w:rPr>
        <w:t>D</w:t>
      </w:r>
      <w:r w:rsidR="00D102F1" w:rsidRPr="008D24C4">
        <w:rPr>
          <w:rFonts w:cstheme="minorHAnsi"/>
          <w:i/>
          <w:iCs/>
          <w:color w:val="000000"/>
          <w:u w:val="single"/>
        </w:rPr>
        <w:t>o not</w:t>
      </w:r>
      <w:r w:rsidR="00D102F1" w:rsidRPr="008D24C4">
        <w:rPr>
          <w:rFonts w:cstheme="minorHAnsi"/>
          <w:iCs/>
          <w:color w:val="000000"/>
          <w:u w:val="single"/>
        </w:rPr>
        <w:t xml:space="preserve"> </w:t>
      </w:r>
      <w:r w:rsidR="00D102F1" w:rsidRPr="008D24C4">
        <w:rPr>
          <w:rFonts w:cstheme="minorHAnsi"/>
          <w:i/>
          <w:iCs/>
          <w:color w:val="000000"/>
          <w:u w:val="single"/>
        </w:rPr>
        <w:t>add</w:t>
      </w:r>
      <w:r w:rsidR="00D102F1" w:rsidRPr="000641AD">
        <w:rPr>
          <w:rFonts w:cstheme="minorHAnsi"/>
          <w:iCs/>
          <w:color w:val="000000"/>
        </w:rPr>
        <w:t xml:space="preserve"> any methods or instance variables to this class</w:t>
      </w:r>
      <w:r w:rsidR="0041005F" w:rsidRPr="000641AD">
        <w:rPr>
          <w:rFonts w:cstheme="minorHAnsi"/>
          <w:iCs/>
          <w:color w:val="000000"/>
        </w:rPr>
        <w:t>.</w:t>
      </w:r>
      <w:r w:rsidR="0041005F" w:rsidRPr="00D102F1">
        <w:rPr>
          <w:rFonts w:cstheme="minorHAnsi"/>
          <w:iCs/>
          <w:color w:val="000000"/>
        </w:rPr>
        <w:t xml:space="preserve"> </w:t>
      </w:r>
      <w:r w:rsidR="00090F25" w:rsidRPr="00D102F1">
        <w:rPr>
          <w:rFonts w:cstheme="minorHAnsi"/>
          <w:iCs/>
          <w:color w:val="000000"/>
        </w:rPr>
        <w:t>For</w:t>
      </w:r>
      <w:r w:rsidR="00090F25">
        <w:rPr>
          <w:rFonts w:cstheme="minorHAnsi"/>
          <w:iCs/>
          <w:color w:val="000000"/>
        </w:rPr>
        <w:t xml:space="preserve"> the most part, </w:t>
      </w:r>
      <w:r w:rsidR="00C02E8D">
        <w:rPr>
          <w:rFonts w:cstheme="minorHAnsi"/>
          <w:iCs/>
          <w:color w:val="000000"/>
        </w:rPr>
        <w:t xml:space="preserve">you </w:t>
      </w:r>
      <w:r w:rsidR="003A0322">
        <w:rPr>
          <w:rFonts w:cstheme="minorHAnsi"/>
          <w:iCs/>
          <w:color w:val="000000"/>
        </w:rPr>
        <w:t xml:space="preserve">should </w:t>
      </w:r>
      <w:r w:rsidR="00C02E8D">
        <w:rPr>
          <w:rFonts w:cstheme="minorHAnsi"/>
          <w:iCs/>
          <w:color w:val="000000"/>
        </w:rPr>
        <w:t>follow</w:t>
      </w:r>
      <w:r w:rsidR="00090F25">
        <w:rPr>
          <w:rFonts w:cstheme="minorHAnsi"/>
          <w:iCs/>
          <w:color w:val="000000"/>
        </w:rPr>
        <w:t xml:space="preserve"> our class discussions on </w:t>
      </w:r>
      <w:r w:rsidR="00C02E8D">
        <w:rPr>
          <w:rFonts w:cstheme="minorHAnsi"/>
          <w:iCs/>
          <w:color w:val="000000"/>
        </w:rPr>
        <w:t>l</w:t>
      </w:r>
      <w:r w:rsidR="00090F25">
        <w:rPr>
          <w:rFonts w:cstheme="minorHAnsi"/>
          <w:iCs/>
          <w:color w:val="000000"/>
        </w:rPr>
        <w:t xml:space="preserve">inked </w:t>
      </w:r>
      <w:r w:rsidR="00C02E8D">
        <w:rPr>
          <w:rFonts w:cstheme="minorHAnsi"/>
          <w:iCs/>
          <w:color w:val="000000"/>
        </w:rPr>
        <w:t>s</w:t>
      </w:r>
      <w:r w:rsidR="00090F25">
        <w:rPr>
          <w:rFonts w:cstheme="minorHAnsi"/>
          <w:iCs/>
          <w:color w:val="000000"/>
        </w:rPr>
        <w:t xml:space="preserve">tacks </w:t>
      </w:r>
      <w:r w:rsidR="00DD3656">
        <w:rPr>
          <w:rFonts w:cstheme="minorHAnsi"/>
          <w:iCs/>
          <w:color w:val="000000"/>
        </w:rPr>
        <w:t xml:space="preserve">in order to do this; </w:t>
      </w:r>
      <w:r w:rsidR="00542A80">
        <w:rPr>
          <w:rFonts w:cstheme="minorHAnsi"/>
          <w:iCs/>
          <w:color w:val="000000"/>
        </w:rPr>
        <w:t>keep in mind</w:t>
      </w:r>
      <w:r w:rsidR="00C02E8D">
        <w:rPr>
          <w:rFonts w:cstheme="minorHAnsi"/>
          <w:iCs/>
          <w:color w:val="000000"/>
        </w:rPr>
        <w:t xml:space="preserve"> </w:t>
      </w:r>
      <w:r w:rsidR="00036251">
        <w:rPr>
          <w:rFonts w:cstheme="minorHAnsi"/>
          <w:iCs/>
          <w:color w:val="000000"/>
        </w:rPr>
        <w:t xml:space="preserve">the following two </w:t>
      </w:r>
      <w:r w:rsidR="007350CC">
        <w:rPr>
          <w:rFonts w:cstheme="minorHAnsi"/>
          <w:iCs/>
          <w:color w:val="000000"/>
        </w:rPr>
        <w:t>points</w:t>
      </w:r>
      <w:r w:rsidR="007350CC">
        <w:t xml:space="preserve"> (which may differ from what we discussed in class):</w:t>
      </w:r>
    </w:p>
    <w:p w:rsidR="00036251" w:rsidRPr="00B215A1" w:rsidRDefault="007C6D67" w:rsidP="007D5A58">
      <w:pPr>
        <w:numPr>
          <w:ilvl w:val="0"/>
          <w:numId w:val="9"/>
        </w:numPr>
        <w:tabs>
          <w:tab w:val="clear" w:pos="720"/>
        </w:tabs>
        <w:spacing w:before="120" w:after="0" w:line="20" w:lineRule="atLeast"/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We are including </w:t>
      </w:r>
      <w:r w:rsidR="00036251" w:rsidRPr="00036251">
        <w:rPr>
          <w:rFonts w:cstheme="minorHAnsi"/>
          <w:color w:val="000000"/>
        </w:rPr>
        <w:t xml:space="preserve">a </w:t>
      </w:r>
      <w:r w:rsidR="00036251" w:rsidRPr="00C8650A">
        <w:rPr>
          <w:rFonts w:cstheme="minorHAnsi"/>
          <w:i/>
          <w:color w:val="000000"/>
        </w:rPr>
        <w:t>size</w:t>
      </w:r>
      <w:r w:rsidR="00036251" w:rsidRPr="00036251">
        <w:rPr>
          <w:rFonts w:cstheme="minorHAnsi"/>
          <w:color w:val="000000"/>
        </w:rPr>
        <w:t xml:space="preserve"> inst</w:t>
      </w:r>
      <w:r w:rsidR="00036251">
        <w:rPr>
          <w:rFonts w:cstheme="minorHAnsi"/>
          <w:color w:val="000000"/>
        </w:rPr>
        <w:t>ance variable</w:t>
      </w:r>
      <w:r w:rsidR="00AC0ACB" w:rsidRPr="00AC0ACB">
        <w:rPr>
          <w:rFonts w:cstheme="minorHAnsi"/>
          <w:color w:val="000000"/>
        </w:rPr>
        <w:t xml:space="preserve"> </w:t>
      </w:r>
      <w:r w:rsidR="00AC0ACB" w:rsidRPr="00036251">
        <w:rPr>
          <w:rFonts w:cstheme="minorHAnsi"/>
          <w:color w:val="000000"/>
        </w:rPr>
        <w:t>to keep track of the number of elements in the</w:t>
      </w:r>
      <w:r w:rsidR="00AC0ACB">
        <w:rPr>
          <w:rFonts w:cstheme="minorHAnsi"/>
          <w:color w:val="000000"/>
        </w:rPr>
        <w:t xml:space="preserve"> stack</w:t>
      </w:r>
      <w:r w:rsidR="00E47AE7">
        <w:rPr>
          <w:rFonts w:cstheme="minorHAnsi"/>
          <w:color w:val="000000"/>
        </w:rPr>
        <w:t xml:space="preserve">; </w:t>
      </w:r>
      <w:r w:rsidR="00C27893">
        <w:rPr>
          <w:rFonts w:cstheme="minorHAnsi"/>
          <w:color w:val="000000"/>
        </w:rPr>
        <w:t>your</w:t>
      </w:r>
      <w:r w:rsidR="00036251" w:rsidRPr="00036251">
        <w:rPr>
          <w:rFonts w:cstheme="minorHAnsi"/>
          <w:color w:val="000000"/>
        </w:rPr>
        <w:t xml:space="preserve"> implementation</w:t>
      </w:r>
      <w:r w:rsidR="00C27893">
        <w:rPr>
          <w:rFonts w:cstheme="minorHAnsi"/>
          <w:color w:val="000000"/>
        </w:rPr>
        <w:t>s</w:t>
      </w:r>
      <w:r w:rsidR="00036251" w:rsidRPr="00036251">
        <w:rPr>
          <w:rFonts w:cstheme="minorHAnsi"/>
          <w:color w:val="000000"/>
        </w:rPr>
        <w:t xml:space="preserve"> of </w:t>
      </w:r>
      <w:r w:rsidR="00C27893">
        <w:rPr>
          <w:rFonts w:cstheme="minorHAnsi"/>
          <w:color w:val="000000"/>
        </w:rPr>
        <w:t xml:space="preserve">methods </w:t>
      </w:r>
      <w:r w:rsidR="00036251" w:rsidRPr="00516BE6">
        <w:rPr>
          <w:rFonts w:ascii="Lucida Sans Typewriter" w:hAnsi="Lucida Sans Typewriter" w:cs="Courier New"/>
          <w:i/>
          <w:color w:val="000000"/>
        </w:rPr>
        <w:t>isEmpty</w:t>
      </w:r>
      <w:r w:rsidR="00036251" w:rsidRPr="00036251">
        <w:rPr>
          <w:rFonts w:cstheme="minorHAnsi"/>
          <w:color w:val="000000"/>
        </w:rPr>
        <w:t xml:space="preserve"> and </w:t>
      </w:r>
      <w:r w:rsidR="00036251" w:rsidRPr="00516BE6">
        <w:rPr>
          <w:rFonts w:ascii="Lucida Sans Typewriter" w:hAnsi="Lucida Sans Typewriter" w:cs="Courier New"/>
          <w:i/>
          <w:color w:val="000000"/>
        </w:rPr>
        <w:t>size</w:t>
      </w:r>
      <w:r w:rsidR="00036251" w:rsidRPr="00036251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should utilize</w:t>
      </w:r>
      <w:r w:rsidRPr="00036251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the</w:t>
      </w:r>
      <w:r w:rsidR="00AC0ACB">
        <w:rPr>
          <w:rFonts w:cstheme="minorHAnsi"/>
          <w:color w:val="000000"/>
        </w:rPr>
        <w:t xml:space="preserve"> </w:t>
      </w:r>
      <w:r w:rsidR="008A4ECD" w:rsidRPr="00C8650A">
        <w:rPr>
          <w:rFonts w:cstheme="minorHAnsi"/>
          <w:i/>
          <w:color w:val="000000"/>
        </w:rPr>
        <w:t>size</w:t>
      </w:r>
      <w:r w:rsidR="008A4ECD" w:rsidRPr="00036251">
        <w:rPr>
          <w:rFonts w:cstheme="minorHAnsi"/>
          <w:color w:val="000000"/>
        </w:rPr>
        <w:t xml:space="preserve"> </w:t>
      </w:r>
      <w:r w:rsidR="00D507CA" w:rsidRPr="00036251">
        <w:rPr>
          <w:rFonts w:cstheme="minorHAnsi"/>
          <w:color w:val="000000"/>
        </w:rPr>
        <w:t>inst</w:t>
      </w:r>
      <w:r w:rsidR="00D507CA">
        <w:rPr>
          <w:rFonts w:cstheme="minorHAnsi"/>
          <w:color w:val="000000"/>
        </w:rPr>
        <w:t>ance</w:t>
      </w:r>
      <w:r w:rsidR="00036251" w:rsidRPr="00036251">
        <w:rPr>
          <w:rFonts w:cstheme="minorHAnsi"/>
          <w:color w:val="000000"/>
        </w:rPr>
        <w:t xml:space="preserve"> variable </w:t>
      </w:r>
      <w:r w:rsidR="00C27893">
        <w:rPr>
          <w:rFonts w:cstheme="minorHAnsi"/>
          <w:color w:val="000000"/>
        </w:rPr>
        <w:t xml:space="preserve">to be </w:t>
      </w:r>
      <w:r w:rsidR="00C27893" w:rsidRPr="00036251">
        <w:rPr>
          <w:rFonts w:cstheme="minorHAnsi"/>
          <w:color w:val="000000"/>
        </w:rPr>
        <w:t xml:space="preserve">efficient </w:t>
      </w:r>
    </w:p>
    <w:p w:rsidR="00542260" w:rsidRDefault="00F65DD4" w:rsidP="007D5A58">
      <w:pPr>
        <w:numPr>
          <w:ilvl w:val="0"/>
          <w:numId w:val="9"/>
        </w:numPr>
        <w:tabs>
          <w:tab w:val="clear" w:pos="720"/>
        </w:tabs>
        <w:spacing w:before="120" w:after="0" w:line="20" w:lineRule="atLeast"/>
        <w:ind w:left="360"/>
        <w:rPr>
          <w:rFonts w:cstheme="minorHAnsi"/>
          <w:color w:val="000000"/>
        </w:rPr>
      </w:pPr>
      <w:r>
        <w:rPr>
          <w:rFonts w:cstheme="minorHAnsi"/>
          <w:iCs/>
          <w:color w:val="000000"/>
        </w:rPr>
        <w:t xml:space="preserve">Instead of creating an inner </w:t>
      </w:r>
      <w:r w:rsidR="005034F1">
        <w:rPr>
          <w:rFonts w:cstheme="minorHAnsi"/>
          <w:iCs/>
          <w:color w:val="000000"/>
        </w:rPr>
        <w:t>n</w:t>
      </w:r>
      <w:r>
        <w:rPr>
          <w:rFonts w:cstheme="minorHAnsi"/>
          <w:iCs/>
          <w:color w:val="000000"/>
        </w:rPr>
        <w:t>ode class from starch, we’re using a</w:t>
      </w:r>
      <w:r w:rsidR="002C17A0">
        <w:rPr>
          <w:rFonts w:cstheme="minorHAnsi"/>
          <w:iCs/>
          <w:color w:val="000000"/>
        </w:rPr>
        <w:t xml:space="preserve"> different</w:t>
      </w:r>
      <w:r w:rsidR="00C02E8D" w:rsidRPr="00036251">
        <w:rPr>
          <w:rFonts w:cstheme="minorHAnsi"/>
          <w:iCs/>
          <w:color w:val="000000"/>
        </w:rPr>
        <w:t xml:space="preserve"> </w:t>
      </w:r>
      <w:r w:rsidR="00090F25" w:rsidRPr="00036251">
        <w:rPr>
          <w:rFonts w:cstheme="minorHAnsi"/>
          <w:iCs/>
          <w:color w:val="000000"/>
        </w:rPr>
        <w:t>inner</w:t>
      </w:r>
      <w:r w:rsidR="00C02E8D" w:rsidRPr="00036251">
        <w:rPr>
          <w:rFonts w:cstheme="minorHAnsi"/>
          <w:iCs/>
          <w:color w:val="000000"/>
        </w:rPr>
        <w:t xml:space="preserve"> class</w:t>
      </w:r>
      <w:r w:rsidR="004044AD">
        <w:rPr>
          <w:rFonts w:cstheme="minorHAnsi"/>
          <w:iCs/>
          <w:color w:val="000000"/>
        </w:rPr>
        <w:t xml:space="preserve"> </w:t>
      </w:r>
      <w:r w:rsidR="003A0322" w:rsidRPr="00036251">
        <w:rPr>
          <w:rFonts w:cstheme="minorHAnsi"/>
          <w:iCs/>
          <w:color w:val="000000"/>
        </w:rPr>
        <w:t>called</w:t>
      </w:r>
      <w:r w:rsidR="00090F25" w:rsidRPr="00036251">
        <w:rPr>
          <w:rFonts w:cstheme="minorHAnsi"/>
          <w:iCs/>
          <w:color w:val="000000"/>
        </w:rPr>
        <w:t xml:space="preserve"> </w:t>
      </w:r>
      <w:r w:rsidR="00090F25" w:rsidRPr="00036251">
        <w:rPr>
          <w:rFonts w:cstheme="minorHAnsi"/>
          <w:i/>
          <w:color w:val="000000"/>
        </w:rPr>
        <w:t>StackNode</w:t>
      </w:r>
      <w:r w:rsidR="004D5071" w:rsidRPr="00036251">
        <w:rPr>
          <w:rFonts w:cstheme="minorHAnsi"/>
          <w:color w:val="000000"/>
        </w:rPr>
        <w:t xml:space="preserve"> which extends</w:t>
      </w:r>
      <w:r w:rsidR="007103C4" w:rsidRPr="00036251">
        <w:rPr>
          <w:rFonts w:cstheme="minorHAnsi"/>
          <w:color w:val="000000"/>
        </w:rPr>
        <w:t xml:space="preserve"> </w:t>
      </w:r>
      <w:r w:rsidR="008522B7" w:rsidRPr="00036251">
        <w:rPr>
          <w:rFonts w:cstheme="minorHAnsi"/>
          <w:i/>
          <w:color w:val="000000"/>
        </w:rPr>
        <w:t>abstract</w:t>
      </w:r>
      <w:r w:rsidR="008522B7" w:rsidRPr="00036251">
        <w:rPr>
          <w:rFonts w:cstheme="minorHAnsi"/>
          <w:color w:val="000000"/>
        </w:rPr>
        <w:t xml:space="preserve"> </w:t>
      </w:r>
      <w:r w:rsidR="007103C4" w:rsidRPr="00036251">
        <w:rPr>
          <w:rFonts w:cstheme="minorHAnsi"/>
          <w:color w:val="000000"/>
        </w:rPr>
        <w:t>class</w:t>
      </w:r>
      <w:r w:rsidR="004D5071" w:rsidRPr="00036251">
        <w:rPr>
          <w:rFonts w:cstheme="minorHAnsi"/>
          <w:color w:val="000000"/>
        </w:rPr>
        <w:t xml:space="preserve"> </w:t>
      </w:r>
      <w:r w:rsidR="00296FCA" w:rsidRPr="00036251">
        <w:rPr>
          <w:rFonts w:cstheme="minorHAnsi"/>
          <w:i/>
          <w:color w:val="000000"/>
        </w:rPr>
        <w:t>ZHOneWay</w:t>
      </w:r>
      <w:r w:rsidR="00296FCA">
        <w:rPr>
          <w:rFonts w:cstheme="minorHAnsi"/>
          <w:i/>
          <w:color w:val="000000"/>
        </w:rPr>
        <w:t>ListNode</w:t>
      </w:r>
      <w:r w:rsidR="00930DEC">
        <w:rPr>
          <w:rFonts w:cstheme="minorHAnsi"/>
          <w:color w:val="000000"/>
        </w:rPr>
        <w:t xml:space="preserve">, </w:t>
      </w:r>
      <w:r w:rsidR="004D5071" w:rsidRPr="00036251">
        <w:rPr>
          <w:rFonts w:cstheme="minorHAnsi"/>
          <w:color w:val="000000"/>
        </w:rPr>
        <w:t xml:space="preserve">to store the </w:t>
      </w:r>
      <w:r w:rsidR="00196906">
        <w:rPr>
          <w:rFonts w:cstheme="minorHAnsi"/>
          <w:color w:val="000000"/>
        </w:rPr>
        <w:t>elements</w:t>
      </w:r>
      <w:r w:rsidR="008C0799">
        <w:rPr>
          <w:rFonts w:cstheme="minorHAnsi"/>
          <w:color w:val="000000"/>
        </w:rPr>
        <w:t xml:space="preserve"> of the stack</w:t>
      </w:r>
    </w:p>
    <w:p w:rsidR="005E2965" w:rsidRPr="002B119D" w:rsidRDefault="006E06A9" w:rsidP="007D5A58">
      <w:pPr>
        <w:spacing w:before="120" w:after="0" w:line="20" w:lineRule="atLeast"/>
        <w:rPr>
          <w:rFonts w:cstheme="minorHAnsi"/>
          <w:color w:val="000000"/>
        </w:rPr>
      </w:pPr>
      <w:r w:rsidRPr="002B119D">
        <w:rPr>
          <w:rFonts w:cstheme="minorHAnsi"/>
          <w:color w:val="000000"/>
        </w:rPr>
        <w:t>Notice how t</w:t>
      </w:r>
      <w:r w:rsidR="003A0322" w:rsidRPr="002B119D">
        <w:rPr>
          <w:rFonts w:cstheme="minorHAnsi"/>
          <w:color w:val="000000"/>
        </w:rPr>
        <w:t xml:space="preserve">he constructor </w:t>
      </w:r>
      <w:r w:rsidR="00542260" w:rsidRPr="002B119D">
        <w:rPr>
          <w:rFonts w:cstheme="minorHAnsi"/>
          <w:color w:val="000000"/>
        </w:rPr>
        <w:t>of your linked stack class sets</w:t>
      </w:r>
      <w:r w:rsidR="00FE4AE3" w:rsidRPr="002B119D">
        <w:rPr>
          <w:rFonts w:cstheme="minorHAnsi"/>
          <w:color w:val="000000"/>
        </w:rPr>
        <w:t xml:space="preserve"> the</w:t>
      </w:r>
      <w:r w:rsidR="00542260" w:rsidRPr="002B119D">
        <w:rPr>
          <w:rFonts w:cstheme="minorHAnsi"/>
          <w:color w:val="000000"/>
        </w:rPr>
        <w:t xml:space="preserve"> </w:t>
      </w:r>
      <w:r w:rsidR="003A0322" w:rsidRPr="002B119D">
        <w:rPr>
          <w:rFonts w:cstheme="minorHAnsi"/>
          <w:i/>
          <w:color w:val="000000"/>
        </w:rPr>
        <w:t>top</w:t>
      </w:r>
      <w:r w:rsidR="003A0322" w:rsidRPr="002B119D">
        <w:rPr>
          <w:rFonts w:cstheme="minorHAnsi"/>
          <w:color w:val="000000"/>
        </w:rPr>
        <w:t xml:space="preserve"> </w:t>
      </w:r>
      <w:r w:rsidR="003E5DF9" w:rsidRPr="002B119D">
        <w:rPr>
          <w:rFonts w:cstheme="minorHAnsi"/>
          <w:color w:val="000000"/>
        </w:rPr>
        <w:t xml:space="preserve">instance variable </w:t>
      </w:r>
      <w:r w:rsidR="003A0322" w:rsidRPr="002B119D">
        <w:rPr>
          <w:rFonts w:cstheme="minorHAnsi"/>
          <w:color w:val="000000"/>
        </w:rPr>
        <w:t>to be a new empty node</w:t>
      </w:r>
      <w:r w:rsidR="00691EAA" w:rsidRPr="002B119D">
        <w:rPr>
          <w:rFonts w:cstheme="minorHAnsi"/>
          <w:color w:val="000000"/>
        </w:rPr>
        <w:t>;</w:t>
      </w:r>
      <w:r w:rsidR="003A0322" w:rsidRPr="002B119D">
        <w:rPr>
          <w:rFonts w:cstheme="minorHAnsi"/>
          <w:color w:val="000000"/>
        </w:rPr>
        <w:t xml:space="preserve"> t</w:t>
      </w:r>
      <w:r w:rsidR="00691EAA" w:rsidRPr="002B119D">
        <w:rPr>
          <w:rFonts w:cstheme="minorHAnsi"/>
          <w:color w:val="000000"/>
        </w:rPr>
        <w:t>he very last node in your stack should always be an empty node</w:t>
      </w:r>
      <w:r w:rsidR="00AF6291" w:rsidRPr="002B119D">
        <w:rPr>
          <w:rFonts w:cstheme="minorHAnsi"/>
          <w:color w:val="000000"/>
        </w:rPr>
        <w:t xml:space="preserve"> which </w:t>
      </w:r>
      <w:r w:rsidR="00AF6291" w:rsidRPr="002B119D">
        <w:rPr>
          <w:rFonts w:cstheme="minorHAnsi"/>
          <w:i/>
          <w:color w:val="000000"/>
        </w:rPr>
        <w:t>top</w:t>
      </w:r>
      <w:r w:rsidR="00AF6291" w:rsidRPr="002B119D">
        <w:rPr>
          <w:rFonts w:cstheme="minorHAnsi"/>
          <w:color w:val="000000"/>
        </w:rPr>
        <w:t xml:space="preserve"> initially points to.</w:t>
      </w:r>
      <w:r w:rsidR="00B45758" w:rsidRPr="002B119D">
        <w:rPr>
          <w:rFonts w:cstheme="minorHAnsi"/>
          <w:color w:val="000000"/>
        </w:rPr>
        <w:t xml:space="preserve"> </w:t>
      </w:r>
      <w:r w:rsidR="005E2965" w:rsidRPr="002B119D">
        <w:rPr>
          <w:rFonts w:cstheme="minorHAnsi"/>
          <w:color w:val="000000"/>
        </w:rPr>
        <w:t xml:space="preserve">You should use method </w:t>
      </w:r>
      <w:r w:rsidR="005E2965" w:rsidRPr="002B119D">
        <w:rPr>
          <w:rFonts w:ascii="Lucida Sans Typewriter" w:hAnsi="Lucida Sans Typewriter" w:cs="Courier New"/>
          <w:i/>
          <w:color w:val="000000"/>
        </w:rPr>
        <w:t>isEmpty</w:t>
      </w:r>
      <w:r w:rsidR="005E2965" w:rsidRPr="002B119D">
        <w:rPr>
          <w:rFonts w:ascii="Courier New" w:hAnsi="Courier New" w:cs="Courier New"/>
          <w:color w:val="000000"/>
        </w:rPr>
        <w:t xml:space="preserve"> </w:t>
      </w:r>
      <w:r w:rsidR="005E2965" w:rsidRPr="002B119D">
        <w:rPr>
          <w:rFonts w:cstheme="minorHAnsi"/>
          <w:color w:val="000000"/>
        </w:rPr>
        <w:t>of class</w:t>
      </w:r>
      <w:r w:rsidR="005E2965" w:rsidRPr="002B119D">
        <w:rPr>
          <w:rFonts w:ascii="Courier New" w:hAnsi="Courier New" w:cs="Courier New"/>
          <w:color w:val="000000"/>
        </w:rPr>
        <w:t xml:space="preserve"> </w:t>
      </w:r>
      <w:r w:rsidR="00353B1D" w:rsidRPr="002B119D">
        <w:rPr>
          <w:rFonts w:cstheme="minorHAnsi"/>
          <w:i/>
          <w:color w:val="000000"/>
        </w:rPr>
        <w:t>ZHOneWayListNode</w:t>
      </w:r>
      <w:r w:rsidR="00353B1D" w:rsidRPr="002B119D">
        <w:rPr>
          <w:rFonts w:cstheme="minorHAnsi"/>
          <w:color w:val="000000"/>
        </w:rPr>
        <w:t xml:space="preserve"> </w:t>
      </w:r>
      <w:r w:rsidR="005E2965" w:rsidRPr="002B119D">
        <w:rPr>
          <w:rFonts w:cstheme="minorHAnsi"/>
          <w:color w:val="000000"/>
        </w:rPr>
        <w:t>to test for the empty node.</w:t>
      </w:r>
    </w:p>
    <w:p w:rsidR="002B119D" w:rsidRDefault="00FE4AE3" w:rsidP="007D5A58">
      <w:pPr>
        <w:spacing w:before="120" w:after="0" w:line="20" w:lineRule="atLeast"/>
        <w:rPr>
          <w:rFonts w:cstheme="minorHAnsi"/>
          <w:color w:val="000000"/>
        </w:rPr>
      </w:pPr>
      <w:r>
        <w:rPr>
          <w:rFonts w:cstheme="minorHAnsi"/>
          <w:color w:val="000000"/>
        </w:rPr>
        <w:t>C</w:t>
      </w:r>
      <w:r w:rsidR="00661D47">
        <w:rPr>
          <w:rFonts w:cstheme="minorHAnsi"/>
          <w:color w:val="000000"/>
        </w:rPr>
        <w:t xml:space="preserve">lass </w:t>
      </w:r>
      <w:r w:rsidR="004D575C" w:rsidRPr="00036251">
        <w:rPr>
          <w:rFonts w:cstheme="minorHAnsi"/>
          <w:i/>
          <w:color w:val="000000"/>
        </w:rPr>
        <w:t>ZHOneWay</w:t>
      </w:r>
      <w:r w:rsidR="004D575C">
        <w:rPr>
          <w:rFonts w:cstheme="minorHAnsi"/>
          <w:i/>
          <w:color w:val="000000"/>
        </w:rPr>
        <w:t>ListNode</w:t>
      </w:r>
      <w:r w:rsidR="004D575C">
        <w:rPr>
          <w:rFonts w:cstheme="minorHAnsi"/>
          <w:color w:val="000000"/>
        </w:rPr>
        <w:t xml:space="preserve"> </w:t>
      </w:r>
      <w:r w:rsidR="00F432B1">
        <w:rPr>
          <w:rFonts w:cstheme="minorHAnsi"/>
          <w:color w:val="000000"/>
        </w:rPr>
        <w:t xml:space="preserve">(which is extended by inner class </w:t>
      </w:r>
      <w:r w:rsidR="00F432B1" w:rsidRPr="00036251">
        <w:rPr>
          <w:rFonts w:cstheme="minorHAnsi"/>
          <w:i/>
          <w:color w:val="000000"/>
        </w:rPr>
        <w:t>StackNode</w:t>
      </w:r>
      <w:r w:rsidR="00F432B1">
        <w:rPr>
          <w:rFonts w:cstheme="minorHAnsi"/>
          <w:color w:val="000000"/>
        </w:rPr>
        <w:t xml:space="preserve">) </w:t>
      </w:r>
      <w:r w:rsidR="00661D47">
        <w:rPr>
          <w:rFonts w:cstheme="minorHAnsi"/>
          <w:color w:val="000000"/>
        </w:rPr>
        <w:t xml:space="preserve">defines a generic node </w:t>
      </w:r>
      <w:r w:rsidR="0059217C">
        <w:rPr>
          <w:rFonts w:cstheme="minorHAnsi"/>
          <w:color w:val="000000"/>
        </w:rPr>
        <w:t>that</w:t>
      </w:r>
      <w:r w:rsidR="00661D47">
        <w:rPr>
          <w:rFonts w:cstheme="minorHAnsi"/>
          <w:color w:val="000000"/>
        </w:rPr>
        <w:t xml:space="preserve"> can be used </w:t>
      </w:r>
      <w:r w:rsidR="009E2FA4">
        <w:rPr>
          <w:rFonts w:cstheme="minorHAnsi"/>
          <w:color w:val="000000"/>
        </w:rPr>
        <w:t xml:space="preserve">to </w:t>
      </w:r>
      <w:r w:rsidR="00661D47">
        <w:rPr>
          <w:rFonts w:cstheme="minorHAnsi"/>
          <w:color w:val="000000"/>
        </w:rPr>
        <w:t xml:space="preserve">store </w:t>
      </w:r>
      <w:r w:rsidR="00D02751">
        <w:rPr>
          <w:rFonts w:cstheme="minorHAnsi"/>
          <w:color w:val="000000"/>
        </w:rPr>
        <w:t>elements</w:t>
      </w:r>
      <w:r w:rsidR="00661D47">
        <w:rPr>
          <w:rFonts w:cstheme="minorHAnsi"/>
          <w:color w:val="000000"/>
        </w:rPr>
        <w:t xml:space="preserve"> </w:t>
      </w:r>
      <w:r w:rsidR="002C1EFB">
        <w:rPr>
          <w:rFonts w:cstheme="minorHAnsi"/>
          <w:color w:val="000000"/>
        </w:rPr>
        <w:t>of</w:t>
      </w:r>
      <w:r w:rsidR="00661D47">
        <w:rPr>
          <w:rFonts w:cstheme="minorHAnsi"/>
          <w:color w:val="000000"/>
        </w:rPr>
        <w:t xml:space="preserve"> </w:t>
      </w:r>
      <w:r w:rsidR="00A62A54">
        <w:rPr>
          <w:rFonts w:cstheme="minorHAnsi"/>
          <w:color w:val="000000"/>
        </w:rPr>
        <w:t xml:space="preserve">different </w:t>
      </w:r>
      <w:r w:rsidR="00661D47">
        <w:rPr>
          <w:rFonts w:cstheme="minorHAnsi"/>
          <w:color w:val="000000"/>
        </w:rPr>
        <w:t xml:space="preserve">linked </w:t>
      </w:r>
      <w:r w:rsidR="009E2FA4">
        <w:rPr>
          <w:rFonts w:cstheme="minorHAnsi"/>
          <w:color w:val="000000"/>
        </w:rPr>
        <w:t xml:space="preserve">ADTs such as </w:t>
      </w:r>
      <w:r w:rsidR="00661D47">
        <w:rPr>
          <w:rFonts w:cstheme="minorHAnsi"/>
          <w:color w:val="000000"/>
        </w:rPr>
        <w:t>stack</w:t>
      </w:r>
      <w:r w:rsidR="009E2FA4">
        <w:rPr>
          <w:rFonts w:cstheme="minorHAnsi"/>
          <w:color w:val="000000"/>
        </w:rPr>
        <w:t>s</w:t>
      </w:r>
      <w:r w:rsidR="00661D47">
        <w:rPr>
          <w:rFonts w:cstheme="minorHAnsi"/>
          <w:color w:val="000000"/>
        </w:rPr>
        <w:t>, queue</w:t>
      </w:r>
      <w:r w:rsidR="009E2FA4">
        <w:rPr>
          <w:rFonts w:cstheme="minorHAnsi"/>
          <w:color w:val="000000"/>
        </w:rPr>
        <w:t>s</w:t>
      </w:r>
      <w:r w:rsidR="00661D47">
        <w:rPr>
          <w:rFonts w:cstheme="minorHAnsi"/>
          <w:color w:val="000000"/>
        </w:rPr>
        <w:t>, list</w:t>
      </w:r>
      <w:r w:rsidR="009E2FA4">
        <w:rPr>
          <w:rFonts w:cstheme="minorHAnsi"/>
          <w:color w:val="000000"/>
        </w:rPr>
        <w:t>s</w:t>
      </w:r>
      <w:r w:rsidR="00661D47">
        <w:rPr>
          <w:rFonts w:cstheme="minorHAnsi"/>
          <w:color w:val="000000"/>
        </w:rPr>
        <w:t>, etc</w:t>
      </w:r>
      <w:r w:rsidR="00503D78">
        <w:rPr>
          <w:rFonts w:cstheme="minorHAnsi"/>
          <w:color w:val="000000"/>
        </w:rPr>
        <w:t xml:space="preserve">. </w:t>
      </w:r>
      <w:r w:rsidR="00661D47">
        <w:rPr>
          <w:rFonts w:cstheme="minorHAnsi"/>
          <w:color w:val="000000"/>
        </w:rPr>
        <w:t xml:space="preserve">by creating inner classes </w:t>
      </w:r>
      <w:r w:rsidR="00F432B1">
        <w:rPr>
          <w:rFonts w:cstheme="minorHAnsi"/>
          <w:color w:val="000000"/>
        </w:rPr>
        <w:t>that</w:t>
      </w:r>
      <w:r w:rsidR="00661D47">
        <w:rPr>
          <w:rFonts w:cstheme="minorHAnsi"/>
          <w:color w:val="000000"/>
        </w:rPr>
        <w:t xml:space="preserve"> extend </w:t>
      </w:r>
      <w:r w:rsidR="00C22E52" w:rsidRPr="00036251">
        <w:rPr>
          <w:rFonts w:cstheme="minorHAnsi"/>
          <w:i/>
          <w:color w:val="000000"/>
        </w:rPr>
        <w:t>ZHOneWay</w:t>
      </w:r>
      <w:r w:rsidR="00C22E52">
        <w:rPr>
          <w:rFonts w:cstheme="minorHAnsi"/>
          <w:i/>
          <w:color w:val="000000"/>
        </w:rPr>
        <w:t>ListNode</w:t>
      </w:r>
      <w:r w:rsidR="00C22E52">
        <w:rPr>
          <w:rFonts w:cstheme="minorHAnsi"/>
          <w:color w:val="000000"/>
        </w:rPr>
        <w:t xml:space="preserve"> </w:t>
      </w:r>
      <w:r w:rsidR="009E2FA4">
        <w:rPr>
          <w:rFonts w:cstheme="minorHAnsi"/>
          <w:color w:val="000000"/>
        </w:rPr>
        <w:t>in</w:t>
      </w:r>
      <w:r w:rsidR="00F432B1">
        <w:rPr>
          <w:rFonts w:cstheme="minorHAnsi"/>
          <w:color w:val="000000"/>
        </w:rPr>
        <w:t>side</w:t>
      </w:r>
      <w:r w:rsidR="005673B9">
        <w:rPr>
          <w:rFonts w:cstheme="minorHAnsi"/>
          <w:color w:val="000000"/>
        </w:rPr>
        <w:t xml:space="preserve"> tho</w:t>
      </w:r>
      <w:r w:rsidR="009E2FA4">
        <w:rPr>
          <w:rFonts w:cstheme="minorHAnsi"/>
          <w:color w:val="000000"/>
        </w:rPr>
        <w:t>se ADTs thus allowing the developer to</w:t>
      </w:r>
      <w:r w:rsidR="00661D47">
        <w:rPr>
          <w:rFonts w:cstheme="minorHAnsi"/>
          <w:color w:val="000000"/>
        </w:rPr>
        <w:t xml:space="preserve"> add </w:t>
      </w:r>
      <w:r w:rsidR="009E2FA4">
        <w:rPr>
          <w:rFonts w:cstheme="minorHAnsi"/>
          <w:color w:val="000000"/>
        </w:rPr>
        <w:t>additional</w:t>
      </w:r>
      <w:r w:rsidR="00661D47">
        <w:rPr>
          <w:rFonts w:cstheme="minorHAnsi"/>
          <w:color w:val="000000"/>
        </w:rPr>
        <w:t xml:space="preserve"> </w:t>
      </w:r>
      <w:r w:rsidR="009E2FA4">
        <w:rPr>
          <w:rFonts w:cstheme="minorHAnsi"/>
          <w:color w:val="000000"/>
        </w:rPr>
        <w:t xml:space="preserve">functionalities </w:t>
      </w:r>
      <w:r w:rsidR="00F548FD">
        <w:rPr>
          <w:rFonts w:cstheme="minorHAnsi"/>
          <w:color w:val="000000"/>
        </w:rPr>
        <w:t>useful for the ADT at hand</w:t>
      </w:r>
      <w:r w:rsidR="00F548FD">
        <w:rPr>
          <w:rFonts w:cstheme="minorHAnsi"/>
          <w:color w:val="000000"/>
        </w:rPr>
        <w:t xml:space="preserve"> </w:t>
      </w:r>
      <w:r w:rsidR="00904FD5">
        <w:rPr>
          <w:rFonts w:cstheme="minorHAnsi"/>
          <w:color w:val="000000"/>
        </w:rPr>
        <w:t xml:space="preserve">(beyond the </w:t>
      </w:r>
      <w:r w:rsidR="008D24C4">
        <w:rPr>
          <w:rFonts w:cstheme="minorHAnsi"/>
          <w:color w:val="000000"/>
        </w:rPr>
        <w:t>ones</w:t>
      </w:r>
      <w:r w:rsidR="00904FD5">
        <w:rPr>
          <w:rFonts w:cstheme="minorHAnsi"/>
          <w:color w:val="000000"/>
        </w:rPr>
        <w:t xml:space="preserve"> provided in the generic </w:t>
      </w:r>
      <w:r w:rsidR="008F2CD1" w:rsidRPr="00036251">
        <w:rPr>
          <w:rFonts w:cstheme="minorHAnsi"/>
          <w:i/>
          <w:color w:val="000000"/>
        </w:rPr>
        <w:t>ZHOneWay</w:t>
      </w:r>
      <w:r w:rsidR="008F2CD1">
        <w:rPr>
          <w:rFonts w:cstheme="minorHAnsi"/>
          <w:i/>
          <w:color w:val="000000"/>
        </w:rPr>
        <w:t>ListNode</w:t>
      </w:r>
      <w:r w:rsidR="008F2CD1">
        <w:rPr>
          <w:rFonts w:cstheme="minorHAnsi"/>
          <w:color w:val="000000"/>
        </w:rPr>
        <w:t xml:space="preserve"> </w:t>
      </w:r>
      <w:r w:rsidR="00904FD5">
        <w:rPr>
          <w:rFonts w:cstheme="minorHAnsi"/>
          <w:color w:val="000000"/>
        </w:rPr>
        <w:t>class)</w:t>
      </w:r>
      <w:r w:rsidR="0077659F">
        <w:rPr>
          <w:rFonts w:cstheme="minorHAnsi"/>
          <w:color w:val="000000"/>
        </w:rPr>
        <w:t>.</w:t>
      </w:r>
      <w:r w:rsidR="009E2FA4">
        <w:rPr>
          <w:rFonts w:cstheme="minorHAnsi"/>
          <w:color w:val="000000"/>
        </w:rPr>
        <w:t xml:space="preserve"> In the c</w:t>
      </w:r>
      <w:r w:rsidR="00661D47">
        <w:rPr>
          <w:rFonts w:cstheme="minorHAnsi"/>
          <w:color w:val="000000"/>
        </w:rPr>
        <w:t>as</w:t>
      </w:r>
      <w:r w:rsidR="009E2FA4">
        <w:rPr>
          <w:rFonts w:cstheme="minorHAnsi"/>
          <w:color w:val="000000"/>
        </w:rPr>
        <w:t>e</w:t>
      </w:r>
      <w:r w:rsidR="00661D47">
        <w:rPr>
          <w:rFonts w:cstheme="minorHAnsi"/>
          <w:color w:val="000000"/>
        </w:rPr>
        <w:t xml:space="preserve"> of a </w:t>
      </w:r>
      <w:r w:rsidR="009E2FA4">
        <w:rPr>
          <w:rFonts w:cstheme="minorHAnsi"/>
          <w:color w:val="000000"/>
        </w:rPr>
        <w:t>linked stack, the inner class</w:t>
      </w:r>
      <w:r w:rsidR="00661D47">
        <w:rPr>
          <w:rFonts w:cstheme="minorHAnsi"/>
          <w:color w:val="000000"/>
        </w:rPr>
        <w:t xml:space="preserve"> </w:t>
      </w:r>
      <w:r w:rsidR="00661D47" w:rsidRPr="00661D47">
        <w:rPr>
          <w:rFonts w:cstheme="minorHAnsi"/>
          <w:i/>
          <w:color w:val="000000"/>
        </w:rPr>
        <w:t>StackNode</w:t>
      </w:r>
      <w:r w:rsidR="00661D47">
        <w:rPr>
          <w:rFonts w:cstheme="minorHAnsi"/>
          <w:color w:val="000000"/>
        </w:rPr>
        <w:t xml:space="preserve"> need not add any </w:t>
      </w:r>
      <w:r w:rsidR="009E2FA4">
        <w:rPr>
          <w:rFonts w:cstheme="minorHAnsi"/>
          <w:color w:val="000000"/>
        </w:rPr>
        <w:t xml:space="preserve">functionalities </w:t>
      </w:r>
      <w:r w:rsidR="00661D47">
        <w:rPr>
          <w:rFonts w:cstheme="minorHAnsi"/>
          <w:color w:val="000000"/>
        </w:rPr>
        <w:t xml:space="preserve">to class </w:t>
      </w:r>
      <w:r w:rsidR="008F2CD1" w:rsidRPr="00036251">
        <w:rPr>
          <w:rFonts w:cstheme="minorHAnsi"/>
          <w:i/>
          <w:color w:val="000000"/>
        </w:rPr>
        <w:t>ZHOneWay</w:t>
      </w:r>
      <w:r w:rsidR="008F2CD1">
        <w:rPr>
          <w:rFonts w:cstheme="minorHAnsi"/>
          <w:i/>
          <w:color w:val="000000"/>
        </w:rPr>
        <w:t>ListNode</w:t>
      </w:r>
      <w:r w:rsidR="008F2CD1">
        <w:rPr>
          <w:rFonts w:cstheme="minorHAnsi"/>
          <w:color w:val="000000"/>
        </w:rPr>
        <w:t xml:space="preserve"> </w:t>
      </w:r>
      <w:r w:rsidR="00661D47">
        <w:rPr>
          <w:rFonts w:cstheme="minorHAnsi"/>
          <w:color w:val="000000"/>
        </w:rPr>
        <w:t xml:space="preserve">aside from </w:t>
      </w:r>
      <w:r w:rsidR="00AA6BAB">
        <w:rPr>
          <w:rFonts w:cstheme="minorHAnsi"/>
          <w:color w:val="000000"/>
        </w:rPr>
        <w:t>the</w:t>
      </w:r>
      <w:r w:rsidR="00866701">
        <w:rPr>
          <w:rFonts w:cstheme="minorHAnsi"/>
          <w:color w:val="000000"/>
        </w:rPr>
        <w:t xml:space="preserve"> </w:t>
      </w:r>
      <w:r w:rsidR="00A1106E">
        <w:rPr>
          <w:rFonts w:cstheme="minorHAnsi"/>
          <w:color w:val="000000"/>
        </w:rPr>
        <w:t xml:space="preserve">provided </w:t>
      </w:r>
      <w:r w:rsidR="0077659F">
        <w:rPr>
          <w:rFonts w:cstheme="minorHAnsi"/>
          <w:color w:val="000000"/>
        </w:rPr>
        <w:t>constructors; in other words, t</w:t>
      </w:r>
      <w:r w:rsidR="00F548FD">
        <w:rPr>
          <w:rFonts w:cstheme="minorHAnsi"/>
          <w:color w:val="000000"/>
        </w:rPr>
        <w:t>he inner class is complete</w:t>
      </w:r>
      <w:r w:rsidR="0077659F">
        <w:rPr>
          <w:rFonts w:cstheme="minorHAnsi"/>
          <w:color w:val="000000"/>
        </w:rPr>
        <w:t>.</w:t>
      </w:r>
      <w:r w:rsidR="002B119D">
        <w:rPr>
          <w:rFonts w:cstheme="minorHAnsi"/>
          <w:color w:val="000000"/>
        </w:rPr>
        <w:t xml:space="preserve"> </w:t>
      </w:r>
      <w:r w:rsidR="002B119D">
        <w:t xml:space="preserve">The inherited methods </w:t>
      </w:r>
      <w:r w:rsidR="00C65228">
        <w:t>we are</w:t>
      </w:r>
      <w:r w:rsidR="002B119D">
        <w:t xml:space="preserve"> interested in are listed in the class comment.</w:t>
      </w:r>
    </w:p>
    <w:p w:rsidR="00C16A27" w:rsidRPr="004645CC" w:rsidRDefault="009E2FA4" w:rsidP="007D5A58">
      <w:pPr>
        <w:spacing w:before="120" w:after="0" w:line="20" w:lineRule="atLeast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Please take some time </w:t>
      </w:r>
      <w:r w:rsidR="007103C4">
        <w:rPr>
          <w:rFonts w:cstheme="minorHAnsi"/>
          <w:color w:val="000000"/>
        </w:rPr>
        <w:t xml:space="preserve">to familiarize yourself with class </w:t>
      </w:r>
      <w:r w:rsidR="008F2CD1">
        <w:rPr>
          <w:rFonts w:cstheme="minorHAnsi"/>
          <w:i/>
          <w:color w:val="000000"/>
        </w:rPr>
        <w:t>ZHOneWayListNode</w:t>
      </w:r>
      <w:r>
        <w:rPr>
          <w:rFonts w:cstheme="minorHAnsi"/>
          <w:color w:val="000000"/>
        </w:rPr>
        <w:t xml:space="preserve"> by </w:t>
      </w:r>
      <w:r w:rsidR="00275273">
        <w:rPr>
          <w:rFonts w:cstheme="minorHAnsi"/>
          <w:iCs/>
          <w:color w:val="000000"/>
        </w:rPr>
        <w:t>referring</w:t>
      </w:r>
      <w:r w:rsidR="007103C4">
        <w:rPr>
          <w:rFonts w:cstheme="minorHAnsi"/>
          <w:iCs/>
          <w:color w:val="000000"/>
        </w:rPr>
        <w:t xml:space="preserve"> to its documentation </w:t>
      </w:r>
      <w:r w:rsidR="00275273">
        <w:rPr>
          <w:rFonts w:cstheme="minorHAnsi"/>
          <w:iCs/>
          <w:color w:val="000000"/>
        </w:rPr>
        <w:t>on</w:t>
      </w:r>
      <w:r w:rsidR="007103C4">
        <w:rPr>
          <w:rFonts w:cstheme="minorHAnsi"/>
          <w:iCs/>
          <w:color w:val="000000"/>
        </w:rPr>
        <w:t xml:space="preserve"> </w:t>
      </w:r>
      <w:hyperlink r:id="rId6" w:history="1">
        <w:r w:rsidR="003D3A21" w:rsidRPr="008F2CD1">
          <w:rPr>
            <w:rStyle w:val="Hyperlink"/>
            <w:rFonts w:cstheme="minorHAnsi"/>
            <w:iCs/>
          </w:rPr>
          <w:t>http://www.users.csbsju.edu/~csweb/ZHStructures/index.html</w:t>
        </w:r>
      </w:hyperlink>
      <w:r w:rsidR="00E55CE9">
        <w:rPr>
          <w:rFonts w:cstheme="minorHAnsi"/>
          <w:iCs/>
          <w:color w:val="000000"/>
        </w:rPr>
        <w:t xml:space="preserve"> (</w:t>
      </w:r>
      <w:r w:rsidR="007D2848">
        <w:rPr>
          <w:rFonts w:cstheme="minorHAnsi"/>
          <w:iCs/>
          <w:color w:val="000000"/>
        </w:rPr>
        <w:t>select the desired class/interface from left menu</w:t>
      </w:r>
      <w:r w:rsidR="00E55CE9">
        <w:rPr>
          <w:rFonts w:cstheme="minorHAnsi"/>
          <w:iCs/>
          <w:color w:val="000000"/>
        </w:rPr>
        <w:t>)</w:t>
      </w:r>
      <w:r w:rsidR="007103C4">
        <w:rPr>
          <w:rFonts w:cstheme="minorHAnsi"/>
          <w:iCs/>
          <w:color w:val="000000"/>
        </w:rPr>
        <w:t>.</w:t>
      </w:r>
      <w:r w:rsidR="00AA6BAB">
        <w:rPr>
          <w:rFonts w:cstheme="minorHAnsi"/>
          <w:iCs/>
          <w:color w:val="000000"/>
        </w:rPr>
        <w:t xml:space="preserve"> </w:t>
      </w:r>
      <w:r w:rsidR="00C16A27">
        <w:rPr>
          <w:rFonts w:cstheme="minorHAnsi"/>
          <w:color w:val="000000"/>
        </w:rPr>
        <w:t>N</w:t>
      </w:r>
      <w:r w:rsidR="00C16A27" w:rsidRPr="002B0751">
        <w:rPr>
          <w:rFonts w:cstheme="minorHAnsi"/>
          <w:color w:val="000000"/>
        </w:rPr>
        <w:t xml:space="preserve">otice that it implements the </w:t>
      </w:r>
      <w:r w:rsidR="00C16A27" w:rsidRPr="00F13F1C">
        <w:rPr>
          <w:rFonts w:cstheme="minorHAnsi"/>
          <w:i/>
          <w:color w:val="000000"/>
        </w:rPr>
        <w:t>ZHCollection</w:t>
      </w:r>
      <w:r w:rsidR="003A2EE6">
        <w:rPr>
          <w:rFonts w:cstheme="minorHAnsi"/>
          <w:color w:val="000000"/>
        </w:rPr>
        <w:t xml:space="preserve"> interface</w:t>
      </w:r>
      <w:r w:rsidR="00525EBD">
        <w:rPr>
          <w:rFonts w:cstheme="minorHAnsi"/>
          <w:color w:val="000000"/>
        </w:rPr>
        <w:t>;</w:t>
      </w:r>
      <w:r w:rsidR="00C16A27" w:rsidRPr="002B0751">
        <w:rPr>
          <w:rFonts w:cstheme="minorHAnsi"/>
          <w:color w:val="000000"/>
        </w:rPr>
        <w:t xml:space="preserve"> </w:t>
      </w:r>
      <w:r w:rsidR="00525EBD">
        <w:rPr>
          <w:rFonts w:cstheme="minorHAnsi"/>
          <w:color w:val="000000"/>
        </w:rPr>
        <w:t>t</w:t>
      </w:r>
      <w:r w:rsidR="00C16A27" w:rsidRPr="002B0751">
        <w:rPr>
          <w:rFonts w:cstheme="minorHAnsi"/>
          <w:color w:val="000000"/>
        </w:rPr>
        <w:t xml:space="preserve">hus, the </w:t>
      </w:r>
      <w:r w:rsidR="00ED0CA4" w:rsidRPr="00582DB6">
        <w:rPr>
          <w:rFonts w:cstheme="minorHAnsi"/>
          <w:i/>
          <w:iCs/>
          <w:color w:val="000000"/>
        </w:rPr>
        <w:t>ZHCollection</w:t>
      </w:r>
      <w:r w:rsidR="00ED0CA4">
        <w:rPr>
          <w:rFonts w:cstheme="minorHAnsi"/>
          <w:iCs/>
          <w:color w:val="000000"/>
        </w:rPr>
        <w:t xml:space="preserve"> </w:t>
      </w:r>
      <w:r w:rsidR="00C16A27" w:rsidRPr="002B0751">
        <w:rPr>
          <w:rFonts w:cstheme="minorHAnsi"/>
          <w:color w:val="000000"/>
        </w:rPr>
        <w:t xml:space="preserve">methods </w:t>
      </w:r>
      <w:r w:rsidR="00BC6627">
        <w:rPr>
          <w:rFonts w:cstheme="minorHAnsi"/>
          <w:color w:val="000000"/>
        </w:rPr>
        <w:t xml:space="preserve">in </w:t>
      </w:r>
      <w:r w:rsidR="00EE7DA6">
        <w:rPr>
          <w:rFonts w:cstheme="minorHAnsi"/>
          <w:color w:val="000000"/>
        </w:rPr>
        <w:t xml:space="preserve">your linked stack class </w:t>
      </w:r>
      <w:r w:rsidR="00A2331E">
        <w:rPr>
          <w:rFonts w:cstheme="minorHAnsi"/>
          <w:color w:val="000000"/>
        </w:rPr>
        <w:t xml:space="preserve">(i.e., </w:t>
      </w:r>
      <w:r w:rsidR="00A2331E" w:rsidRPr="00C65228">
        <w:rPr>
          <w:rFonts w:ascii="Lucida Sans Typewriter" w:hAnsi="Lucida Sans Typewriter" w:cs="Courier New"/>
          <w:color w:val="000000"/>
        </w:rPr>
        <w:t>contains</w:t>
      </w:r>
      <w:r w:rsidR="00A2331E">
        <w:rPr>
          <w:rFonts w:cstheme="minorHAnsi"/>
          <w:color w:val="000000"/>
        </w:rPr>
        <w:t xml:space="preserve">, </w:t>
      </w:r>
      <w:r w:rsidR="00A2331E" w:rsidRPr="00C65228">
        <w:rPr>
          <w:rFonts w:ascii="Lucida Sans Typewriter" w:hAnsi="Lucida Sans Typewriter" w:cs="Courier New"/>
          <w:color w:val="000000"/>
        </w:rPr>
        <w:t>iterator</w:t>
      </w:r>
      <w:r w:rsidR="00A2331E">
        <w:rPr>
          <w:rFonts w:cstheme="minorHAnsi"/>
          <w:color w:val="000000"/>
        </w:rPr>
        <w:t xml:space="preserve">, </w:t>
      </w:r>
      <w:r w:rsidR="00A2331E" w:rsidRPr="00C65228">
        <w:rPr>
          <w:rFonts w:ascii="Lucida Sans Typewriter" w:hAnsi="Lucida Sans Typewriter" w:cs="Courier New"/>
          <w:color w:val="000000"/>
        </w:rPr>
        <w:t>isEmpty</w:t>
      </w:r>
      <w:r w:rsidR="00A2331E" w:rsidRPr="00C65228">
        <w:rPr>
          <w:rFonts w:ascii="Lucida Sans Typewriter" w:hAnsi="Lucida Sans Typewriter" w:cstheme="minorHAnsi"/>
          <w:color w:val="000000"/>
        </w:rPr>
        <w:t xml:space="preserve"> </w:t>
      </w:r>
      <w:r w:rsidR="00A2331E">
        <w:rPr>
          <w:rFonts w:cstheme="minorHAnsi"/>
          <w:color w:val="000000"/>
        </w:rPr>
        <w:t xml:space="preserve">and </w:t>
      </w:r>
      <w:r w:rsidR="00A2331E" w:rsidRPr="00C65228">
        <w:rPr>
          <w:rFonts w:ascii="Lucida Sans Typewriter" w:hAnsi="Lucida Sans Typewriter" w:cs="Courier New"/>
          <w:color w:val="000000"/>
        </w:rPr>
        <w:t>size</w:t>
      </w:r>
      <w:r w:rsidR="00A2331E">
        <w:rPr>
          <w:rFonts w:cstheme="minorHAnsi"/>
          <w:color w:val="000000"/>
        </w:rPr>
        <w:t xml:space="preserve">) </w:t>
      </w:r>
      <w:r w:rsidR="00C16A27" w:rsidRPr="002B0751">
        <w:rPr>
          <w:rFonts w:cstheme="minorHAnsi"/>
          <w:color w:val="000000"/>
        </w:rPr>
        <w:t xml:space="preserve">can be implemented directly </w:t>
      </w:r>
      <w:r w:rsidR="00E64054">
        <w:rPr>
          <w:rFonts w:cstheme="minorHAnsi"/>
          <w:color w:val="000000"/>
        </w:rPr>
        <w:t xml:space="preserve">by calling </w:t>
      </w:r>
      <w:r w:rsidR="000117EB">
        <w:rPr>
          <w:rFonts w:cstheme="minorHAnsi"/>
          <w:color w:val="000000"/>
        </w:rPr>
        <w:t>the same</w:t>
      </w:r>
      <w:r w:rsidR="00E64054">
        <w:rPr>
          <w:rFonts w:cstheme="minorHAnsi"/>
          <w:color w:val="000000"/>
        </w:rPr>
        <w:t xml:space="preserve"> </w:t>
      </w:r>
      <w:r w:rsidR="006F7856">
        <w:rPr>
          <w:rFonts w:cstheme="minorHAnsi"/>
          <w:color w:val="000000"/>
        </w:rPr>
        <w:t>methods</w:t>
      </w:r>
      <w:r w:rsidR="00E64054">
        <w:rPr>
          <w:rFonts w:cstheme="minorHAnsi"/>
          <w:color w:val="000000"/>
        </w:rPr>
        <w:t xml:space="preserve"> on </w:t>
      </w:r>
      <w:r w:rsidR="006F7856">
        <w:rPr>
          <w:rFonts w:cstheme="minorHAnsi"/>
          <w:color w:val="000000"/>
        </w:rPr>
        <w:t>the</w:t>
      </w:r>
      <w:r w:rsidR="00C16A27" w:rsidRPr="002B0751">
        <w:rPr>
          <w:rFonts w:cstheme="minorHAnsi"/>
          <w:color w:val="000000"/>
        </w:rPr>
        <w:t xml:space="preserve"> </w:t>
      </w:r>
      <w:r w:rsidR="00C16A27" w:rsidRPr="00EB25CA">
        <w:rPr>
          <w:rFonts w:cstheme="minorHAnsi"/>
          <w:i/>
          <w:iCs/>
          <w:color w:val="000000"/>
        </w:rPr>
        <w:t>top</w:t>
      </w:r>
      <w:r w:rsidR="00C16A27" w:rsidRPr="002B0751">
        <w:rPr>
          <w:rFonts w:cstheme="minorHAnsi"/>
          <w:color w:val="000000"/>
        </w:rPr>
        <w:t xml:space="preserve"> node</w:t>
      </w:r>
      <w:r w:rsidR="00E64054">
        <w:rPr>
          <w:rFonts w:cstheme="minorHAnsi"/>
          <w:color w:val="000000"/>
        </w:rPr>
        <w:t xml:space="preserve"> </w:t>
      </w:r>
      <w:r w:rsidR="00ED0CA4">
        <w:rPr>
          <w:rFonts w:cstheme="minorHAnsi"/>
          <w:color w:val="000000"/>
        </w:rPr>
        <w:t>instance</w:t>
      </w:r>
      <w:r w:rsidR="00E64054">
        <w:rPr>
          <w:rFonts w:cstheme="minorHAnsi"/>
          <w:color w:val="000000"/>
        </w:rPr>
        <w:t xml:space="preserve"> variable</w:t>
      </w:r>
      <w:r w:rsidR="00C16A27" w:rsidRPr="002B0751">
        <w:rPr>
          <w:rFonts w:cstheme="minorHAnsi"/>
          <w:color w:val="000000"/>
        </w:rPr>
        <w:t xml:space="preserve">. However, </w:t>
      </w:r>
      <w:r w:rsidR="00A478D7">
        <w:rPr>
          <w:rFonts w:cstheme="minorHAnsi"/>
          <w:color w:val="000000"/>
        </w:rPr>
        <w:t xml:space="preserve">because we’re </w:t>
      </w:r>
      <w:r w:rsidR="00C16A27" w:rsidRPr="002B0751">
        <w:rPr>
          <w:rFonts w:cstheme="minorHAnsi"/>
          <w:color w:val="000000"/>
        </w:rPr>
        <w:t>keep</w:t>
      </w:r>
      <w:r w:rsidR="00A478D7">
        <w:rPr>
          <w:rFonts w:cstheme="minorHAnsi"/>
          <w:color w:val="000000"/>
        </w:rPr>
        <w:t>ing</w:t>
      </w:r>
      <w:r w:rsidR="00C16A27" w:rsidRPr="002B0751">
        <w:rPr>
          <w:rFonts w:cstheme="minorHAnsi"/>
          <w:color w:val="000000"/>
        </w:rPr>
        <w:t xml:space="preserve"> a </w:t>
      </w:r>
      <w:r w:rsidR="00C16A27" w:rsidRPr="00C65228">
        <w:rPr>
          <w:rFonts w:cstheme="minorHAnsi"/>
          <w:i/>
          <w:iCs/>
          <w:color w:val="000000"/>
        </w:rPr>
        <w:t>size</w:t>
      </w:r>
      <w:r w:rsidR="00C16A27" w:rsidRPr="002B0751">
        <w:rPr>
          <w:rFonts w:cstheme="minorHAnsi"/>
          <w:color w:val="000000"/>
        </w:rPr>
        <w:t xml:space="preserve"> instance variable in the </w:t>
      </w:r>
      <w:r w:rsidR="00D04A99">
        <w:rPr>
          <w:rFonts w:cstheme="minorHAnsi"/>
          <w:color w:val="000000"/>
        </w:rPr>
        <w:t>stack</w:t>
      </w:r>
      <w:r w:rsidR="00C16A27" w:rsidRPr="002B0751">
        <w:rPr>
          <w:rFonts w:cstheme="minorHAnsi"/>
          <w:color w:val="000000"/>
        </w:rPr>
        <w:t xml:space="preserve">, you </w:t>
      </w:r>
      <w:r w:rsidR="006532A7">
        <w:rPr>
          <w:rFonts w:cstheme="minorHAnsi"/>
          <w:color w:val="000000"/>
        </w:rPr>
        <w:t>should</w:t>
      </w:r>
      <w:r w:rsidR="00C16A27" w:rsidRPr="002B0751">
        <w:rPr>
          <w:rFonts w:cstheme="minorHAnsi"/>
          <w:color w:val="000000"/>
        </w:rPr>
        <w:t xml:space="preserve"> make the </w:t>
      </w:r>
      <w:r w:rsidR="00C16A27" w:rsidRPr="002B0751">
        <w:rPr>
          <w:rFonts w:cstheme="minorHAnsi"/>
          <w:color w:val="000000"/>
        </w:rPr>
        <w:lastRenderedPageBreak/>
        <w:t xml:space="preserve">implementation of the </w:t>
      </w:r>
      <w:r w:rsidR="00C16A27" w:rsidRPr="00C65228">
        <w:rPr>
          <w:rFonts w:ascii="Lucida Sans Typewriter" w:hAnsi="Lucida Sans Typewriter" w:cs="Courier New"/>
          <w:color w:val="000000"/>
        </w:rPr>
        <w:t>isEmpty</w:t>
      </w:r>
      <w:r w:rsidR="00C16A27" w:rsidRPr="00C65228">
        <w:rPr>
          <w:rFonts w:ascii="Lucida Sans Typewriter" w:hAnsi="Lucida Sans Typewriter" w:cstheme="minorHAnsi"/>
          <w:color w:val="000000"/>
        </w:rPr>
        <w:t xml:space="preserve"> </w:t>
      </w:r>
      <w:r w:rsidR="00C16A27" w:rsidRPr="002B0751">
        <w:rPr>
          <w:rFonts w:cstheme="minorHAnsi"/>
          <w:color w:val="000000"/>
        </w:rPr>
        <w:t xml:space="preserve">and </w:t>
      </w:r>
      <w:r w:rsidR="00C16A27" w:rsidRPr="00C65228">
        <w:rPr>
          <w:rFonts w:ascii="Lucida Sans Typewriter" w:hAnsi="Lucida Sans Typewriter" w:cs="Courier New"/>
          <w:color w:val="000000"/>
        </w:rPr>
        <w:t>size</w:t>
      </w:r>
      <w:r w:rsidR="00C16A27" w:rsidRPr="00C65228">
        <w:rPr>
          <w:rFonts w:ascii="Lucida Sans Typewriter" w:hAnsi="Lucida Sans Typewriter" w:cstheme="minorHAnsi"/>
          <w:color w:val="000000"/>
        </w:rPr>
        <w:t xml:space="preserve"> </w:t>
      </w:r>
      <w:r w:rsidR="00C16A27" w:rsidRPr="002B0751">
        <w:rPr>
          <w:rFonts w:cstheme="minorHAnsi"/>
          <w:color w:val="000000"/>
        </w:rPr>
        <w:t>methods more efficient by using the</w:t>
      </w:r>
      <w:r w:rsidR="001374AB" w:rsidRPr="001374AB">
        <w:rPr>
          <w:rFonts w:ascii="Courier New" w:hAnsi="Courier New" w:cs="Courier New"/>
          <w:color w:val="000000"/>
        </w:rPr>
        <w:t xml:space="preserve"> </w:t>
      </w:r>
      <w:r w:rsidR="001374AB" w:rsidRPr="00C65228">
        <w:rPr>
          <w:rFonts w:cstheme="minorHAnsi"/>
          <w:i/>
          <w:iCs/>
          <w:color w:val="000000"/>
        </w:rPr>
        <w:t>size</w:t>
      </w:r>
      <w:r w:rsidR="00C16A27" w:rsidRPr="002B0751">
        <w:rPr>
          <w:rFonts w:cstheme="minorHAnsi"/>
          <w:color w:val="000000"/>
        </w:rPr>
        <w:t xml:space="preserve"> variable </w:t>
      </w:r>
      <w:r w:rsidR="00463EBF">
        <w:rPr>
          <w:rFonts w:cstheme="minorHAnsi"/>
          <w:color w:val="000000"/>
        </w:rPr>
        <w:t>which</w:t>
      </w:r>
      <w:r w:rsidR="00C16A27" w:rsidRPr="002B0751">
        <w:rPr>
          <w:rFonts w:cstheme="minorHAnsi"/>
          <w:color w:val="000000"/>
        </w:rPr>
        <w:t xml:space="preserve"> keep</w:t>
      </w:r>
      <w:r w:rsidR="00463EBF">
        <w:rPr>
          <w:rFonts w:cstheme="minorHAnsi"/>
          <w:color w:val="000000"/>
        </w:rPr>
        <w:t>s</w:t>
      </w:r>
      <w:r w:rsidR="00C16A27" w:rsidRPr="002B0751">
        <w:rPr>
          <w:rFonts w:cstheme="minorHAnsi"/>
          <w:color w:val="000000"/>
        </w:rPr>
        <w:t xml:space="preserve"> track of the number of elements in the </w:t>
      </w:r>
      <w:r w:rsidR="00194A9E">
        <w:rPr>
          <w:rFonts w:cstheme="minorHAnsi"/>
          <w:color w:val="000000"/>
        </w:rPr>
        <w:t>stack</w:t>
      </w:r>
      <w:r w:rsidR="00C16A27" w:rsidRPr="002B0751">
        <w:rPr>
          <w:rFonts w:cstheme="minorHAnsi"/>
          <w:color w:val="000000"/>
        </w:rPr>
        <w:t>.</w:t>
      </w:r>
      <w:r w:rsidR="00BF19FF">
        <w:rPr>
          <w:rFonts w:cstheme="minorHAnsi"/>
          <w:color w:val="000000"/>
        </w:rPr>
        <w:t xml:space="preserve"> </w:t>
      </w:r>
    </w:p>
    <w:p w:rsidR="001A4759" w:rsidRDefault="005F69F8" w:rsidP="007D5A58">
      <w:pPr>
        <w:spacing w:before="120" w:after="0" w:line="20" w:lineRule="atLeast"/>
        <w:rPr>
          <w:rFonts w:cstheme="minorHAnsi"/>
          <w:color w:val="000000"/>
        </w:rPr>
      </w:pPr>
      <w:r>
        <w:rPr>
          <w:rFonts w:cstheme="minorHAnsi"/>
          <w:color w:val="000000"/>
        </w:rPr>
        <w:t>Y</w:t>
      </w:r>
      <w:r w:rsidR="00CE1154" w:rsidRPr="002B0751">
        <w:rPr>
          <w:rFonts w:cstheme="minorHAnsi"/>
          <w:color w:val="000000"/>
        </w:rPr>
        <w:t xml:space="preserve">our linked </w:t>
      </w:r>
      <w:r w:rsidR="00CE1154">
        <w:rPr>
          <w:rFonts w:cstheme="minorHAnsi"/>
          <w:color w:val="000000"/>
        </w:rPr>
        <w:t>stack</w:t>
      </w:r>
      <w:r w:rsidR="00CE1154" w:rsidRPr="002B0751">
        <w:rPr>
          <w:rFonts w:cstheme="minorHAnsi"/>
          <w:color w:val="000000"/>
        </w:rPr>
        <w:t xml:space="preserve"> class </w:t>
      </w:r>
      <w:r w:rsidR="001F0059">
        <w:rPr>
          <w:rFonts w:cstheme="minorHAnsi"/>
          <w:color w:val="000000"/>
        </w:rPr>
        <w:t>resides</w:t>
      </w:r>
      <w:r w:rsidR="00CE1154" w:rsidRPr="002B0751">
        <w:rPr>
          <w:rFonts w:cstheme="minorHAnsi"/>
          <w:color w:val="000000"/>
        </w:rPr>
        <w:t xml:space="preserve"> in</w:t>
      </w:r>
      <w:r w:rsidR="001F0059">
        <w:rPr>
          <w:rFonts w:cstheme="minorHAnsi"/>
          <w:color w:val="000000"/>
        </w:rPr>
        <w:t>side</w:t>
      </w:r>
      <w:r w:rsidR="00CE1154" w:rsidRPr="002B0751">
        <w:rPr>
          <w:rFonts w:cstheme="minorHAnsi"/>
          <w:color w:val="000000"/>
        </w:rPr>
        <w:t xml:space="preserve"> your own package, and not in the </w:t>
      </w:r>
      <w:r w:rsidR="00CE1154" w:rsidRPr="00CE1154">
        <w:rPr>
          <w:rFonts w:cstheme="minorHAnsi"/>
          <w:i/>
          <w:color w:val="000000"/>
        </w:rPr>
        <w:t>zhstructures</w:t>
      </w:r>
      <w:r w:rsidR="00CE1154" w:rsidRPr="002B0751">
        <w:rPr>
          <w:rFonts w:cstheme="minorHAnsi"/>
          <w:color w:val="000000"/>
        </w:rPr>
        <w:t xml:space="preserve"> package, </w:t>
      </w:r>
      <w:r w:rsidR="00A11D70">
        <w:rPr>
          <w:rFonts w:cstheme="minorHAnsi"/>
          <w:color w:val="000000"/>
        </w:rPr>
        <w:t xml:space="preserve">so </w:t>
      </w:r>
      <w:r w:rsidR="00CE1154" w:rsidRPr="002B0751">
        <w:rPr>
          <w:rFonts w:cstheme="minorHAnsi"/>
          <w:color w:val="000000"/>
        </w:rPr>
        <w:t xml:space="preserve">you will not be able to access the </w:t>
      </w:r>
      <w:r w:rsidR="00CE1154" w:rsidRPr="002F7136">
        <w:rPr>
          <w:rFonts w:cstheme="minorHAnsi"/>
          <w:i/>
          <w:color w:val="000000"/>
        </w:rPr>
        <w:t>protected</w:t>
      </w:r>
      <w:r w:rsidR="00CE1154" w:rsidRPr="002B0751">
        <w:rPr>
          <w:rFonts w:cstheme="minorHAnsi"/>
          <w:color w:val="000000"/>
        </w:rPr>
        <w:t xml:space="preserve"> instance variables </w:t>
      </w:r>
      <w:r w:rsidR="00767457" w:rsidRPr="00BA5E3B">
        <w:rPr>
          <w:rFonts w:cstheme="minorHAnsi"/>
          <w:i/>
          <w:iCs/>
          <w:color w:val="000000"/>
        </w:rPr>
        <w:t>element</w:t>
      </w:r>
      <w:r w:rsidR="00767457">
        <w:rPr>
          <w:rFonts w:cstheme="minorHAnsi"/>
          <w:color w:val="000000"/>
        </w:rPr>
        <w:t xml:space="preserve"> and </w:t>
      </w:r>
      <w:r w:rsidR="00767457" w:rsidRPr="00BA5E3B">
        <w:rPr>
          <w:rFonts w:cstheme="minorHAnsi"/>
          <w:i/>
          <w:iCs/>
          <w:color w:val="000000"/>
        </w:rPr>
        <w:t>next</w:t>
      </w:r>
      <w:r w:rsidR="00767457">
        <w:rPr>
          <w:rFonts w:cstheme="minorHAnsi"/>
          <w:color w:val="000000"/>
        </w:rPr>
        <w:t xml:space="preserve"> </w:t>
      </w:r>
      <w:r w:rsidR="00CE1154" w:rsidRPr="002B0751">
        <w:rPr>
          <w:rFonts w:cstheme="minorHAnsi"/>
          <w:color w:val="000000"/>
        </w:rPr>
        <w:t xml:space="preserve">of the </w:t>
      </w:r>
      <w:r w:rsidR="002F7136" w:rsidRPr="00090F25">
        <w:rPr>
          <w:rFonts w:cstheme="minorHAnsi"/>
          <w:i/>
          <w:color w:val="000000"/>
        </w:rPr>
        <w:t>StackNode</w:t>
      </w:r>
      <w:r w:rsidR="002F7136">
        <w:rPr>
          <w:rFonts w:cstheme="minorHAnsi"/>
          <w:color w:val="000000"/>
        </w:rPr>
        <w:t xml:space="preserve"> </w:t>
      </w:r>
      <w:r w:rsidR="00CE1154" w:rsidRPr="002B0751">
        <w:rPr>
          <w:rFonts w:cstheme="minorHAnsi"/>
          <w:color w:val="000000"/>
        </w:rPr>
        <w:t xml:space="preserve">class since they are inherited from the </w:t>
      </w:r>
      <w:r w:rsidR="008F2CD1">
        <w:rPr>
          <w:rFonts w:cstheme="minorHAnsi"/>
          <w:i/>
          <w:color w:val="000000"/>
        </w:rPr>
        <w:t>ZHOneWayListNode</w:t>
      </w:r>
      <w:r w:rsidR="00CE1154" w:rsidRPr="002B0751">
        <w:rPr>
          <w:rFonts w:cstheme="minorHAnsi"/>
          <w:color w:val="000000"/>
        </w:rPr>
        <w:t xml:space="preserve"> class </w:t>
      </w:r>
      <w:r w:rsidR="00EF70EB">
        <w:rPr>
          <w:rFonts w:cstheme="minorHAnsi"/>
          <w:color w:val="000000"/>
        </w:rPr>
        <w:t xml:space="preserve">and </w:t>
      </w:r>
      <w:r w:rsidR="00035E04">
        <w:rPr>
          <w:rFonts w:cstheme="minorHAnsi"/>
          <w:color w:val="000000"/>
        </w:rPr>
        <w:t>only available</w:t>
      </w:r>
      <w:r w:rsidR="00CE1154" w:rsidRPr="002B0751">
        <w:rPr>
          <w:rFonts w:cstheme="minorHAnsi"/>
          <w:color w:val="000000"/>
        </w:rPr>
        <w:t xml:space="preserve"> </w:t>
      </w:r>
      <w:r w:rsidR="00683675">
        <w:rPr>
          <w:rFonts w:cstheme="minorHAnsi"/>
          <w:color w:val="000000"/>
        </w:rPr>
        <w:t xml:space="preserve">to classes in </w:t>
      </w:r>
      <w:r w:rsidR="00CE1154" w:rsidRPr="002B0751">
        <w:rPr>
          <w:rFonts w:cstheme="minorHAnsi"/>
          <w:color w:val="000000"/>
        </w:rPr>
        <w:t xml:space="preserve">the </w:t>
      </w:r>
      <w:r w:rsidR="00CE1154" w:rsidRPr="00CC75EB">
        <w:rPr>
          <w:rFonts w:cstheme="minorHAnsi"/>
          <w:i/>
          <w:color w:val="000000"/>
        </w:rPr>
        <w:t>zhstructures</w:t>
      </w:r>
      <w:r w:rsidR="00CE1154" w:rsidRPr="002B0751">
        <w:rPr>
          <w:rFonts w:cstheme="minorHAnsi"/>
          <w:color w:val="000000"/>
        </w:rPr>
        <w:t xml:space="preserve"> package. Instead, you'll need to use the </w:t>
      </w:r>
      <w:r w:rsidR="00CE1154" w:rsidRPr="00963898">
        <w:rPr>
          <w:rFonts w:ascii="Lucida Sans Typewriter" w:hAnsi="Lucida Sans Typewriter" w:cs="Courier New"/>
          <w:color w:val="000000"/>
        </w:rPr>
        <w:t>getElement</w:t>
      </w:r>
      <w:r w:rsidR="00CE1154" w:rsidRPr="002B0751">
        <w:rPr>
          <w:rFonts w:cstheme="minorHAnsi"/>
          <w:color w:val="000000"/>
        </w:rPr>
        <w:t xml:space="preserve">, </w:t>
      </w:r>
      <w:r w:rsidR="00CE1154" w:rsidRPr="00963898">
        <w:rPr>
          <w:rFonts w:ascii="Lucida Sans Typewriter" w:hAnsi="Lucida Sans Typewriter" w:cs="Courier New"/>
          <w:color w:val="000000"/>
        </w:rPr>
        <w:t>getNext</w:t>
      </w:r>
      <w:r w:rsidR="00CE1154" w:rsidRPr="002B0751">
        <w:rPr>
          <w:rFonts w:cstheme="minorHAnsi"/>
          <w:color w:val="000000"/>
        </w:rPr>
        <w:t xml:space="preserve">, </w:t>
      </w:r>
      <w:r w:rsidR="00CE1154" w:rsidRPr="00963898">
        <w:rPr>
          <w:rFonts w:ascii="Lucida Sans Typewriter" w:hAnsi="Lucida Sans Typewriter" w:cs="Courier New"/>
          <w:color w:val="000000"/>
        </w:rPr>
        <w:t>setElement</w:t>
      </w:r>
      <w:r w:rsidR="00467683" w:rsidRPr="00963898">
        <w:rPr>
          <w:rFonts w:ascii="Lucida Sans Typewriter" w:hAnsi="Lucida Sans Typewriter" w:cs="Courier New"/>
          <w:color w:val="000000"/>
        </w:rPr>
        <w:t>(ElementType e</w:t>
      </w:r>
      <w:r w:rsidR="00055EF4" w:rsidRPr="00963898">
        <w:rPr>
          <w:rFonts w:ascii="Lucida Sans Typewriter" w:hAnsi="Lucida Sans Typewriter" w:cs="Courier New"/>
          <w:color w:val="000000"/>
        </w:rPr>
        <w:t>lement</w:t>
      </w:r>
      <w:r w:rsidR="00467683" w:rsidRPr="00963898">
        <w:rPr>
          <w:rFonts w:ascii="Lucida Sans Typewriter" w:hAnsi="Lucida Sans Typewriter" w:cs="Courier New"/>
          <w:color w:val="000000"/>
        </w:rPr>
        <w:t>)</w:t>
      </w:r>
      <w:r w:rsidR="00CE1154" w:rsidRPr="002B0751">
        <w:rPr>
          <w:rFonts w:cstheme="minorHAnsi"/>
          <w:color w:val="000000"/>
        </w:rPr>
        <w:t xml:space="preserve">, and </w:t>
      </w:r>
      <w:r w:rsidR="00CE1154" w:rsidRPr="00963898">
        <w:rPr>
          <w:rFonts w:ascii="Lucida Sans Typewriter" w:hAnsi="Lucida Sans Typewriter" w:cs="Courier New"/>
          <w:color w:val="000000"/>
        </w:rPr>
        <w:t>setNext</w:t>
      </w:r>
      <w:r w:rsidR="00467683" w:rsidRPr="00963898">
        <w:rPr>
          <w:rFonts w:ascii="Lucida Sans Typewriter" w:hAnsi="Lucida Sans Typewriter" w:cs="Courier New"/>
          <w:color w:val="000000"/>
        </w:rPr>
        <w:t>(</w:t>
      </w:r>
      <w:r w:rsidR="00BF19FF" w:rsidRPr="00963898">
        <w:rPr>
          <w:rFonts w:ascii="Lucida Sans Typewriter" w:hAnsi="Lucida Sans Typewriter" w:cs="Courier New"/>
          <w:color w:val="000000"/>
        </w:rPr>
        <w:t xml:space="preserve">StackNode </w:t>
      </w:r>
      <w:r w:rsidR="00467683" w:rsidRPr="00963898">
        <w:rPr>
          <w:rFonts w:ascii="Lucida Sans Typewriter" w:hAnsi="Lucida Sans Typewriter" w:cs="Courier New"/>
          <w:color w:val="000000"/>
        </w:rPr>
        <w:t>n</w:t>
      </w:r>
      <w:r w:rsidR="00055EF4" w:rsidRPr="00963898">
        <w:rPr>
          <w:rFonts w:ascii="Lucida Sans Typewriter" w:hAnsi="Lucida Sans Typewriter" w:cs="Courier New"/>
          <w:color w:val="000000"/>
        </w:rPr>
        <w:t>ext</w:t>
      </w:r>
      <w:r w:rsidR="00467683" w:rsidRPr="00963898">
        <w:rPr>
          <w:rFonts w:ascii="Lucida Sans Typewriter" w:hAnsi="Lucida Sans Typewriter" w:cs="Courier New"/>
          <w:color w:val="000000"/>
        </w:rPr>
        <w:t>)</w:t>
      </w:r>
      <w:r w:rsidR="00BF19FF">
        <w:rPr>
          <w:rFonts w:ascii="Courier New" w:hAnsi="Courier New" w:cs="Courier New"/>
          <w:color w:val="000000"/>
        </w:rPr>
        <w:t xml:space="preserve"> </w:t>
      </w:r>
      <w:r w:rsidR="00CE1154" w:rsidRPr="002B0751">
        <w:rPr>
          <w:rFonts w:cstheme="minorHAnsi"/>
          <w:color w:val="000000"/>
        </w:rPr>
        <w:t xml:space="preserve"> </w:t>
      </w:r>
      <w:r w:rsidR="00F360D7">
        <w:rPr>
          <w:rFonts w:cstheme="minorHAnsi"/>
          <w:color w:val="000000"/>
        </w:rPr>
        <w:t xml:space="preserve">public </w:t>
      </w:r>
      <w:r w:rsidR="00CE1154" w:rsidRPr="002B0751">
        <w:rPr>
          <w:rFonts w:cstheme="minorHAnsi"/>
          <w:color w:val="000000"/>
        </w:rPr>
        <w:t xml:space="preserve">methods of the </w:t>
      </w:r>
      <w:r w:rsidR="008F2CD1">
        <w:rPr>
          <w:rFonts w:cstheme="minorHAnsi"/>
          <w:i/>
          <w:color w:val="000000"/>
        </w:rPr>
        <w:t>ZHOneWayListNode</w:t>
      </w:r>
      <w:r w:rsidR="00CE1154" w:rsidRPr="002B0751">
        <w:rPr>
          <w:rFonts w:cstheme="minorHAnsi"/>
          <w:color w:val="000000"/>
        </w:rPr>
        <w:t xml:space="preserve"> class</w:t>
      </w:r>
      <w:r w:rsidR="009F1F57">
        <w:rPr>
          <w:rFonts w:cstheme="minorHAnsi"/>
          <w:color w:val="000000"/>
        </w:rPr>
        <w:t xml:space="preserve">, </w:t>
      </w:r>
      <w:r w:rsidR="009F1F57">
        <w:t xml:space="preserve">which the </w:t>
      </w:r>
      <w:r w:rsidR="009F1F57">
        <w:rPr>
          <w:i/>
          <w:iCs/>
        </w:rPr>
        <w:t xml:space="preserve">Stacknode </w:t>
      </w:r>
      <w:r w:rsidR="009F1F57">
        <w:t>class inherits.</w:t>
      </w:r>
    </w:p>
    <w:p w:rsidR="00336C5A" w:rsidRDefault="00D02751" w:rsidP="007D5A58">
      <w:pPr>
        <w:spacing w:before="120" w:after="0" w:line="20" w:lineRule="atLeast"/>
        <w:rPr>
          <w:rFonts w:cstheme="minorHAnsi"/>
          <w:iCs/>
          <w:color w:val="000000"/>
        </w:rPr>
      </w:pPr>
      <w:r>
        <w:rPr>
          <w:rFonts w:cstheme="minorHAnsi"/>
          <w:color w:val="000000"/>
        </w:rPr>
        <w:t>C</w:t>
      </w:r>
      <w:r w:rsidR="00B30577">
        <w:rPr>
          <w:rFonts w:cstheme="minorHAnsi"/>
          <w:color w:val="000000"/>
        </w:rPr>
        <w:t xml:space="preserve">omplete class </w:t>
      </w:r>
      <w:r w:rsidR="00B30577" w:rsidRPr="00BD6DA3">
        <w:rPr>
          <w:rFonts w:cstheme="minorHAnsi"/>
          <w:i/>
          <w:iCs/>
          <w:color w:val="000000"/>
        </w:rPr>
        <w:t>&lt;FOO&gt;</w:t>
      </w:r>
      <w:r w:rsidR="00395A42">
        <w:rPr>
          <w:rFonts w:cstheme="minorHAnsi"/>
          <w:i/>
          <w:iCs/>
          <w:color w:val="000000"/>
        </w:rPr>
        <w:t xml:space="preserve">LinkedStack </w:t>
      </w:r>
      <w:r w:rsidR="00395A42" w:rsidRPr="00395A42">
        <w:rPr>
          <w:rFonts w:cstheme="minorHAnsi"/>
          <w:iCs/>
          <w:color w:val="000000"/>
        </w:rPr>
        <w:t>until</w:t>
      </w:r>
      <w:r w:rsidR="00B30577">
        <w:rPr>
          <w:rFonts w:cstheme="minorHAnsi"/>
          <w:iCs/>
          <w:color w:val="000000"/>
        </w:rPr>
        <w:t xml:space="preserve"> it compiles without errors.</w:t>
      </w:r>
      <w:r w:rsidR="001C14EF">
        <w:rPr>
          <w:rFonts w:cstheme="minorHAnsi"/>
          <w:iCs/>
          <w:color w:val="000000"/>
        </w:rPr>
        <w:t xml:space="preserve"> Make sure you</w:t>
      </w:r>
      <w:r w:rsidR="00A42D10">
        <w:rPr>
          <w:rFonts w:cstheme="minorHAnsi"/>
          <w:iCs/>
          <w:color w:val="000000"/>
        </w:rPr>
        <w:t xml:space="preserve"> properly</w:t>
      </w:r>
      <w:r w:rsidR="001C14EF">
        <w:rPr>
          <w:rFonts w:cstheme="minorHAnsi"/>
          <w:iCs/>
          <w:color w:val="000000"/>
        </w:rPr>
        <w:t xml:space="preserve"> increment and </w:t>
      </w:r>
      <w:r w:rsidR="006D7CD8">
        <w:rPr>
          <w:rFonts w:cstheme="minorHAnsi"/>
          <w:iCs/>
          <w:color w:val="000000"/>
        </w:rPr>
        <w:t>decrement</w:t>
      </w:r>
      <w:r w:rsidR="001C14EF">
        <w:rPr>
          <w:rFonts w:cstheme="minorHAnsi"/>
          <w:iCs/>
          <w:color w:val="000000"/>
        </w:rPr>
        <w:t xml:space="preserve"> the </w:t>
      </w:r>
      <w:r w:rsidR="006D7CD8" w:rsidRPr="00F548FD">
        <w:rPr>
          <w:rFonts w:cstheme="minorHAnsi"/>
          <w:i/>
          <w:iCs/>
          <w:color w:val="000000"/>
        </w:rPr>
        <w:t>size</w:t>
      </w:r>
      <w:r w:rsidR="006D7CD8" w:rsidRPr="00036251">
        <w:rPr>
          <w:rFonts w:cstheme="minorHAnsi"/>
          <w:color w:val="000000"/>
        </w:rPr>
        <w:t xml:space="preserve"> </w:t>
      </w:r>
      <w:r w:rsidR="001C14EF">
        <w:rPr>
          <w:rFonts w:cstheme="minorHAnsi"/>
          <w:iCs/>
          <w:color w:val="000000"/>
        </w:rPr>
        <w:t xml:space="preserve">instance </w:t>
      </w:r>
      <w:r w:rsidR="00A42D10">
        <w:rPr>
          <w:rFonts w:cstheme="minorHAnsi"/>
          <w:iCs/>
          <w:color w:val="000000"/>
        </w:rPr>
        <w:t>variable</w:t>
      </w:r>
      <w:r w:rsidR="001C14EF">
        <w:rPr>
          <w:rFonts w:cstheme="minorHAnsi"/>
          <w:iCs/>
          <w:color w:val="000000"/>
        </w:rPr>
        <w:t xml:space="preserve"> as you </w:t>
      </w:r>
      <w:r w:rsidR="001C14EF" w:rsidRPr="00D63E52">
        <w:rPr>
          <w:rFonts w:cstheme="minorHAnsi"/>
          <w:i/>
          <w:iCs/>
          <w:color w:val="000000"/>
        </w:rPr>
        <w:t>pop</w:t>
      </w:r>
      <w:r w:rsidR="001C14EF">
        <w:rPr>
          <w:rFonts w:cstheme="minorHAnsi"/>
          <w:iCs/>
          <w:color w:val="000000"/>
        </w:rPr>
        <w:t xml:space="preserve"> and </w:t>
      </w:r>
      <w:r w:rsidR="001C14EF" w:rsidRPr="00D63E52">
        <w:rPr>
          <w:rFonts w:cstheme="minorHAnsi"/>
          <w:i/>
          <w:iCs/>
          <w:color w:val="000000"/>
        </w:rPr>
        <w:t>push</w:t>
      </w:r>
      <w:r w:rsidR="001C14EF">
        <w:rPr>
          <w:rFonts w:cstheme="minorHAnsi"/>
          <w:iCs/>
          <w:color w:val="000000"/>
        </w:rPr>
        <w:t xml:space="preserve"> from the stack in order </w:t>
      </w:r>
      <w:r w:rsidR="008914E5">
        <w:rPr>
          <w:rFonts w:cstheme="minorHAnsi"/>
          <w:iCs/>
          <w:color w:val="000000"/>
        </w:rPr>
        <w:t xml:space="preserve">keep track of the </w:t>
      </w:r>
      <w:r w:rsidR="008914E5">
        <w:rPr>
          <w:rFonts w:cstheme="minorHAnsi"/>
          <w:color w:val="000000"/>
        </w:rPr>
        <w:t>correct</w:t>
      </w:r>
      <w:r w:rsidR="008914E5" w:rsidRPr="00036251">
        <w:rPr>
          <w:rFonts w:cstheme="minorHAnsi"/>
          <w:color w:val="000000"/>
        </w:rPr>
        <w:t xml:space="preserve"> number of elements in the</w:t>
      </w:r>
      <w:r w:rsidR="008914E5">
        <w:rPr>
          <w:rFonts w:cstheme="minorHAnsi"/>
          <w:color w:val="000000"/>
        </w:rPr>
        <w:t xml:space="preserve"> stack</w:t>
      </w:r>
      <w:r w:rsidR="008914E5">
        <w:rPr>
          <w:rFonts w:cstheme="minorHAnsi"/>
          <w:iCs/>
          <w:color w:val="000000"/>
        </w:rPr>
        <w:t>.</w:t>
      </w:r>
    </w:p>
    <w:p w:rsidR="00C045BC" w:rsidRPr="00E5571A" w:rsidRDefault="008E2417" w:rsidP="007D5A58">
      <w:pPr>
        <w:spacing w:before="120" w:after="0" w:line="20" w:lineRule="atLeast"/>
        <w:rPr>
          <w:rFonts w:eastAsia="Times New Roman" w:cstheme="minorHAnsi"/>
          <w:b/>
          <w:bCs/>
          <w:i/>
          <w:iCs/>
          <w:color w:val="000000"/>
        </w:rPr>
      </w:pPr>
      <w:r>
        <w:rPr>
          <w:rFonts w:eastAsia="Times New Roman" w:cstheme="minorHAnsi"/>
          <w:b/>
          <w:bCs/>
          <w:i/>
          <w:iCs/>
          <w:color w:val="000000"/>
        </w:rPr>
        <w:t>Part 1.2</w:t>
      </w:r>
      <w:r w:rsidR="00C045BC" w:rsidRPr="00E5571A">
        <w:rPr>
          <w:rFonts w:eastAsia="Times New Roman" w:cstheme="minorHAnsi"/>
          <w:b/>
          <w:bCs/>
          <w:i/>
          <w:iCs/>
          <w:color w:val="000000"/>
        </w:rPr>
        <w:t xml:space="preserve">: Testing </w:t>
      </w:r>
      <w:r w:rsidR="00553C7E">
        <w:rPr>
          <w:rFonts w:eastAsia="Times New Roman" w:cstheme="minorHAnsi"/>
          <w:b/>
          <w:bCs/>
          <w:i/>
          <w:iCs/>
          <w:color w:val="000000"/>
        </w:rPr>
        <w:t xml:space="preserve">your </w:t>
      </w:r>
      <w:r w:rsidR="00E5571A" w:rsidRPr="00E5571A">
        <w:rPr>
          <w:rFonts w:cstheme="minorHAnsi"/>
          <w:b/>
          <w:i/>
          <w:iCs/>
          <w:color w:val="000000"/>
        </w:rPr>
        <w:t>LinkedStack</w:t>
      </w:r>
      <w:r w:rsidR="00553C7E">
        <w:rPr>
          <w:rFonts w:cstheme="minorHAnsi"/>
          <w:b/>
          <w:i/>
          <w:iCs/>
          <w:color w:val="000000"/>
        </w:rPr>
        <w:t xml:space="preserve"> </w:t>
      </w:r>
      <w:r w:rsidR="00553C7E" w:rsidRPr="00E5571A">
        <w:rPr>
          <w:rFonts w:cstheme="minorHAnsi"/>
          <w:b/>
          <w:i/>
          <w:iCs/>
          <w:color w:val="000000"/>
        </w:rPr>
        <w:t>class</w:t>
      </w:r>
    </w:p>
    <w:p w:rsidR="00B30577" w:rsidRPr="00101177" w:rsidRDefault="00F548FD" w:rsidP="00101177">
      <w:pPr>
        <w:pStyle w:val="NormalWeb"/>
        <w:spacing w:before="120" w:beforeAutospacing="0" w:after="0" w:afterAutospacing="0" w:line="2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</w:t>
      </w:r>
      <w:r w:rsidR="00B14AB1">
        <w:rPr>
          <w:rFonts w:asciiTheme="minorHAnsi" w:hAnsiTheme="minorHAnsi" w:cstheme="minorHAnsi"/>
          <w:color w:val="000000"/>
          <w:sz w:val="22"/>
          <w:szCs w:val="22"/>
        </w:rPr>
        <w:t>lass</w:t>
      </w:r>
      <w:r w:rsidR="00C045BC" w:rsidRPr="00BD6DA3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="00C045BC" w:rsidRPr="00BD6DA3">
        <w:rPr>
          <w:rFonts w:asciiTheme="minorHAnsi" w:hAnsiTheme="minorHAnsi" w:cstheme="minorHAnsi"/>
          <w:i/>
          <w:iCs/>
          <w:color w:val="000000"/>
          <w:sz w:val="22"/>
          <w:szCs w:val="22"/>
        </w:rPr>
        <w:t>&lt;FOO&gt;</w:t>
      </w:r>
      <w:r w:rsidR="000907E8">
        <w:rPr>
          <w:rFonts w:asciiTheme="minorHAnsi" w:hAnsiTheme="minorHAnsi" w:cstheme="minorHAnsi"/>
          <w:i/>
          <w:iCs/>
          <w:color w:val="000000"/>
          <w:sz w:val="22"/>
          <w:szCs w:val="22"/>
        </w:rPr>
        <w:t>LinkedStack</w:t>
      </w:r>
      <w:r w:rsidR="00C045BC" w:rsidRPr="00BD6DA3">
        <w:rPr>
          <w:rFonts w:asciiTheme="minorHAnsi" w:hAnsiTheme="minorHAnsi" w:cstheme="minorHAnsi"/>
          <w:i/>
          <w:iCs/>
          <w:color w:val="000000"/>
          <w:sz w:val="22"/>
          <w:szCs w:val="22"/>
        </w:rPr>
        <w:t>Test</w:t>
      </w:r>
      <w:r w:rsidR="00C045BC" w:rsidRPr="00BD6DA3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="00C045BC" w:rsidRPr="00BD6DA3">
        <w:rPr>
          <w:rFonts w:asciiTheme="minorHAnsi" w:hAnsiTheme="minorHAnsi" w:cstheme="minorHAnsi"/>
          <w:color w:val="000000"/>
          <w:sz w:val="22"/>
          <w:szCs w:val="22"/>
        </w:rPr>
        <w:t>allow</w:t>
      </w:r>
      <w:r w:rsidR="003F78F0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="00C045BC" w:rsidRPr="00BD6DA3">
        <w:rPr>
          <w:rFonts w:asciiTheme="minorHAnsi" w:hAnsiTheme="minorHAnsi" w:cstheme="minorHAnsi"/>
          <w:color w:val="000000"/>
          <w:sz w:val="22"/>
          <w:szCs w:val="22"/>
        </w:rPr>
        <w:t xml:space="preserve"> you to test your class once it compiles.</w:t>
      </w:r>
      <w:r w:rsidR="009A6778">
        <w:rPr>
          <w:rFonts w:asciiTheme="minorHAnsi" w:hAnsiTheme="minorHAnsi" w:cstheme="minorHAnsi"/>
          <w:color w:val="000000"/>
          <w:sz w:val="22"/>
          <w:szCs w:val="22"/>
        </w:rPr>
        <w:t xml:space="preserve"> KEEP THIS CLASS IN YOUR LAB FOLDER.</w:t>
      </w:r>
      <w:r w:rsidR="00C045BC" w:rsidRPr="00BD6DA3">
        <w:rPr>
          <w:rFonts w:asciiTheme="minorHAnsi" w:hAnsiTheme="minorHAnsi" w:cstheme="minorHAnsi"/>
          <w:color w:val="000000"/>
          <w:sz w:val="22"/>
          <w:szCs w:val="22"/>
        </w:rPr>
        <w:t> If you haven’t done so already, rename it</w:t>
      </w:r>
      <w:r w:rsidR="00C045BC" w:rsidRPr="00BD6DA3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C045BC" w:rsidRPr="00BD6DA3">
        <w:rPr>
          <w:rFonts w:asciiTheme="minorHAnsi" w:hAnsiTheme="minorHAnsi" w:cstheme="minorHAnsi"/>
          <w:color w:val="000000"/>
          <w:sz w:val="22"/>
          <w:szCs w:val="22"/>
        </w:rPr>
        <w:t>with the (capitalized) initials you are using for your structures</w:t>
      </w:r>
      <w:r w:rsidR="00C045BC" w:rsidRPr="00BD6DA3">
        <w:rPr>
          <w:rFonts w:asciiTheme="minorHAnsi" w:hAnsiTheme="minorHAnsi" w:cstheme="minorHAnsi"/>
          <w:i/>
          <w:iCs/>
          <w:color w:val="000000"/>
          <w:sz w:val="22"/>
          <w:szCs w:val="22"/>
        </w:rPr>
        <w:t>,</w:t>
      </w:r>
      <w:r w:rsidR="00C045BC" w:rsidRPr="00BD6DA3">
        <w:rPr>
          <w:rFonts w:asciiTheme="minorHAnsi" w:hAnsiTheme="minorHAnsi" w:cstheme="minorHAnsi"/>
          <w:b/>
          <w:i/>
          <w:iCs/>
          <w:color w:val="000000"/>
          <w:sz w:val="22"/>
          <w:szCs w:val="22"/>
        </w:rPr>
        <w:t xml:space="preserve"> </w:t>
      </w:r>
      <w:r w:rsidR="008612A2">
        <w:rPr>
          <w:rFonts w:asciiTheme="minorHAnsi" w:hAnsiTheme="minorHAnsi" w:cstheme="minorHAnsi"/>
          <w:color w:val="000000"/>
          <w:sz w:val="22"/>
          <w:szCs w:val="22"/>
        </w:rPr>
        <w:t xml:space="preserve">change the </w:t>
      </w:r>
      <w:r w:rsidR="00A42D10" w:rsidRPr="008E2417">
        <w:rPr>
          <w:rFonts w:ascii="Lucida Sans Typewriter" w:hAnsi="Lucida Sans Typewriter" w:cs="Courier New"/>
          <w:color w:val="000000"/>
          <w:sz w:val="22"/>
          <w:szCs w:val="22"/>
        </w:rPr>
        <w:t>import &lt;</w:t>
      </w:r>
      <w:r w:rsidR="00A42D10" w:rsidRPr="008E2417">
        <w:rPr>
          <w:rFonts w:ascii="Lucida Sans Typewriter" w:hAnsi="Lucida Sans Typewriter" w:cs="Courier New"/>
          <w:b/>
          <w:color w:val="000000"/>
          <w:sz w:val="22"/>
          <w:szCs w:val="22"/>
        </w:rPr>
        <w:t>foo</w:t>
      </w:r>
      <w:r w:rsidR="00A42D10" w:rsidRPr="008E2417">
        <w:rPr>
          <w:rFonts w:ascii="Lucida Sans Typewriter" w:hAnsi="Lucida Sans Typewriter" w:cs="Courier New"/>
          <w:color w:val="000000"/>
          <w:sz w:val="22"/>
          <w:szCs w:val="22"/>
        </w:rPr>
        <w:t>&gt;structures.*;</w:t>
      </w:r>
      <w:r w:rsidR="00A42D1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C045BC" w:rsidRPr="00BD6DA3">
        <w:rPr>
          <w:rFonts w:asciiTheme="minorHAnsi" w:hAnsiTheme="minorHAnsi" w:cstheme="minorHAnsi"/>
          <w:color w:val="000000"/>
          <w:sz w:val="22"/>
          <w:szCs w:val="22"/>
        </w:rPr>
        <w:t>statement to your structures package, and change all instances of “&lt;</w:t>
      </w:r>
      <w:r w:rsidR="00C045BC" w:rsidRPr="005546BF">
        <w:rPr>
          <w:rFonts w:asciiTheme="minorHAnsi" w:hAnsiTheme="minorHAnsi" w:cstheme="minorHAnsi"/>
          <w:b/>
          <w:i/>
          <w:color w:val="000000"/>
          <w:sz w:val="22"/>
          <w:szCs w:val="22"/>
        </w:rPr>
        <w:t>FOO</w:t>
      </w:r>
      <w:r w:rsidR="00C045BC" w:rsidRPr="00BD6DA3">
        <w:rPr>
          <w:rFonts w:asciiTheme="minorHAnsi" w:hAnsiTheme="minorHAnsi" w:cstheme="minorHAnsi"/>
          <w:color w:val="000000"/>
          <w:sz w:val="22"/>
          <w:szCs w:val="22"/>
        </w:rPr>
        <w:t>&gt;” to the (capitalized) initials you are using for your structures.</w:t>
      </w:r>
      <w:r w:rsidR="00C045B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C045BC" w:rsidRPr="00BD6DA3">
        <w:rPr>
          <w:rFonts w:asciiTheme="minorHAnsi" w:hAnsiTheme="minorHAnsi" w:cstheme="minorHAnsi"/>
          <w:color w:val="000000"/>
          <w:sz w:val="22"/>
          <w:szCs w:val="22"/>
        </w:rPr>
        <w:t>When you have finished testing and believe your implementation is correct, show it to the lab instructor or the TA.</w:t>
      </w:r>
      <w:r w:rsidR="00101177">
        <w:rPr>
          <w:rFonts w:asciiTheme="minorHAnsi" w:hAnsiTheme="minorHAnsi" w:cstheme="minorHAnsi"/>
          <w:color w:val="000000"/>
          <w:sz w:val="22"/>
          <w:szCs w:val="22"/>
        </w:rPr>
        <w:br/>
      </w:r>
    </w:p>
    <w:p w:rsidR="00D70338" w:rsidRPr="00EB4284" w:rsidRDefault="00573832" w:rsidP="007D5A58">
      <w:pPr>
        <w:pStyle w:val="ListParagraph"/>
        <w:spacing w:before="120" w:after="0" w:line="20" w:lineRule="atLeast"/>
        <w:ind w:left="0"/>
        <w:jc w:val="center"/>
        <w:rPr>
          <w:b/>
          <w:i/>
          <w:sz w:val="24"/>
        </w:rPr>
      </w:pPr>
      <w:r w:rsidRPr="00BD6DA3">
        <w:rPr>
          <w:b/>
          <w:i/>
          <w:sz w:val="24"/>
        </w:rPr>
        <w:t xml:space="preserve">Problem </w:t>
      </w:r>
      <w:r>
        <w:rPr>
          <w:b/>
          <w:i/>
          <w:sz w:val="24"/>
        </w:rPr>
        <w:t>2</w:t>
      </w:r>
      <w:r w:rsidRPr="00BD6DA3">
        <w:rPr>
          <w:b/>
          <w:i/>
          <w:sz w:val="24"/>
        </w:rPr>
        <w:t xml:space="preserve">: </w:t>
      </w:r>
      <w:r>
        <w:rPr>
          <w:b/>
          <w:i/>
          <w:sz w:val="24"/>
        </w:rPr>
        <w:t xml:space="preserve">Implementing </w:t>
      </w:r>
      <w:r w:rsidRPr="00BD6DA3">
        <w:rPr>
          <w:b/>
          <w:i/>
          <w:sz w:val="24"/>
        </w:rPr>
        <w:t xml:space="preserve">your own </w:t>
      </w:r>
      <w:r>
        <w:rPr>
          <w:b/>
          <w:i/>
          <w:sz w:val="24"/>
        </w:rPr>
        <w:t>Linked Queue</w:t>
      </w:r>
      <w:r w:rsidRPr="00BD6DA3">
        <w:rPr>
          <w:b/>
          <w:i/>
          <w:sz w:val="24"/>
        </w:rPr>
        <w:t xml:space="preserve"> ADT</w:t>
      </w:r>
    </w:p>
    <w:p w:rsidR="00D70338" w:rsidRPr="00BD6DA3" w:rsidRDefault="00765F82" w:rsidP="007D5A58">
      <w:pPr>
        <w:pStyle w:val="Heading3"/>
        <w:spacing w:before="120" w:beforeAutospacing="0" w:after="0" w:afterAutospacing="0" w:line="20" w:lineRule="atLeast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>
        <w:rPr>
          <w:rFonts w:asciiTheme="minorHAnsi" w:hAnsiTheme="minorHAnsi" w:cstheme="minorHAnsi"/>
          <w:i/>
          <w:iCs/>
          <w:color w:val="000000"/>
          <w:sz w:val="22"/>
          <w:szCs w:val="22"/>
        </w:rPr>
        <w:t>Part 2.1</w:t>
      </w:r>
      <w:r w:rsidR="00D70338" w:rsidRPr="00BD6DA3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: </w:t>
      </w:r>
      <w:r w:rsidR="007646FA">
        <w:rPr>
          <w:rFonts w:asciiTheme="minorHAnsi" w:hAnsiTheme="minorHAnsi" w:cstheme="minorHAnsi"/>
          <w:i/>
          <w:iCs/>
          <w:color w:val="000000"/>
          <w:sz w:val="22"/>
          <w:szCs w:val="22"/>
        </w:rPr>
        <w:t>Creating</w:t>
      </w:r>
      <w:r w:rsidR="00D70338" w:rsidRPr="00BD6DA3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class &lt;FOO&gt;</w:t>
      </w:r>
      <w:r w:rsidR="00D70338">
        <w:rPr>
          <w:rFonts w:asciiTheme="minorHAnsi" w:hAnsiTheme="minorHAnsi" w:cstheme="minorHAnsi"/>
          <w:i/>
          <w:iCs/>
          <w:color w:val="000000"/>
          <w:sz w:val="22"/>
          <w:szCs w:val="22"/>
        </w:rPr>
        <w:t>Linked</w:t>
      </w:r>
      <w:r w:rsidR="007646FA">
        <w:rPr>
          <w:rFonts w:asciiTheme="minorHAnsi" w:hAnsiTheme="minorHAnsi" w:cstheme="minorHAnsi"/>
          <w:i/>
          <w:iCs/>
          <w:color w:val="000000"/>
          <w:sz w:val="22"/>
          <w:szCs w:val="22"/>
        </w:rPr>
        <w:t>Queue</w:t>
      </w:r>
      <w:r w:rsidR="00D70338" w:rsidRPr="00BD6DA3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to implement interface </w:t>
      </w:r>
      <w:r w:rsidR="00D70338">
        <w:rPr>
          <w:rFonts w:asciiTheme="minorHAnsi" w:hAnsiTheme="minorHAnsi" w:cstheme="minorHAnsi"/>
          <w:i/>
          <w:iCs/>
          <w:color w:val="000000"/>
          <w:sz w:val="22"/>
          <w:szCs w:val="22"/>
        </w:rPr>
        <w:t>ZH</w:t>
      </w:r>
      <w:r w:rsidR="00900F47">
        <w:rPr>
          <w:rFonts w:asciiTheme="minorHAnsi" w:hAnsiTheme="minorHAnsi" w:cstheme="minorHAnsi"/>
          <w:i/>
          <w:iCs/>
          <w:color w:val="000000"/>
          <w:sz w:val="22"/>
          <w:szCs w:val="22"/>
        </w:rPr>
        <w:t>Queue</w:t>
      </w:r>
    </w:p>
    <w:p w:rsidR="00344123" w:rsidRDefault="006D7CD8" w:rsidP="007D5A58">
      <w:pPr>
        <w:spacing w:before="120" w:after="0" w:line="20" w:lineRule="atLeast"/>
        <w:rPr>
          <w:rFonts w:cstheme="minorHAnsi"/>
          <w:iCs/>
          <w:color w:val="000000"/>
        </w:rPr>
      </w:pPr>
      <w:r w:rsidRPr="00D72840">
        <w:t>C</w:t>
      </w:r>
      <w:r w:rsidR="00DD6399" w:rsidRPr="00D72840">
        <w:t>reate an appropriately named (</w:t>
      </w:r>
      <w:r w:rsidR="00DD6399" w:rsidRPr="00D72840">
        <w:rPr>
          <w:i/>
        </w:rPr>
        <w:t>&lt;YOUR INITIALS&gt;LinkedQueue</w:t>
      </w:r>
      <w:r w:rsidR="00DD6399" w:rsidRPr="00D72840">
        <w:t xml:space="preserve">) class in your </w:t>
      </w:r>
      <w:r w:rsidR="00DD6399" w:rsidRPr="002D5792">
        <w:rPr>
          <w:i/>
        </w:rPr>
        <w:t xml:space="preserve">JavaPackages/&lt;your initials&gt;structures </w:t>
      </w:r>
      <w:r w:rsidR="00DD6399" w:rsidRPr="00D72840">
        <w:t xml:space="preserve">package, using </w:t>
      </w:r>
      <w:r w:rsidR="00B83D21" w:rsidRPr="00D72840">
        <w:t>your</w:t>
      </w:r>
      <w:r w:rsidR="00DD6399" w:rsidRPr="00D72840">
        <w:t xml:space="preserve"> </w:t>
      </w:r>
      <w:r w:rsidR="00B83D21" w:rsidRPr="00D72840">
        <w:t>l</w:t>
      </w:r>
      <w:r w:rsidR="00DD6399" w:rsidRPr="00D72840">
        <w:t>inked</w:t>
      </w:r>
      <w:r w:rsidR="00B83D21" w:rsidRPr="00D72840">
        <w:t xml:space="preserve"> s</w:t>
      </w:r>
      <w:r w:rsidR="00DD6399" w:rsidRPr="00D72840">
        <w:t xml:space="preserve">tack class </w:t>
      </w:r>
      <w:r w:rsidR="0066267C">
        <w:t>from P</w:t>
      </w:r>
      <w:r w:rsidR="00B83D21" w:rsidRPr="00D72840">
        <w:t xml:space="preserve">roblem 1 </w:t>
      </w:r>
      <w:r w:rsidR="00DD6399" w:rsidRPr="00D72840">
        <w:t>as a model</w:t>
      </w:r>
      <w:r w:rsidR="00496227">
        <w:rPr>
          <w:rFonts w:cstheme="minorHAnsi"/>
          <w:color w:val="000000"/>
        </w:rPr>
        <w:t>. This</w:t>
      </w:r>
      <w:r w:rsidR="00DD6399" w:rsidRPr="002B0751">
        <w:rPr>
          <w:rFonts w:cstheme="minorHAnsi"/>
          <w:color w:val="000000"/>
        </w:rPr>
        <w:t xml:space="preserve"> class should implement the </w:t>
      </w:r>
      <w:r w:rsidR="00DD6399" w:rsidRPr="00B83D21">
        <w:rPr>
          <w:rFonts w:cstheme="minorHAnsi"/>
          <w:i/>
          <w:color w:val="000000"/>
        </w:rPr>
        <w:t>ZHQueue</w:t>
      </w:r>
      <w:r w:rsidR="00DD6399" w:rsidRPr="002B0751">
        <w:rPr>
          <w:rFonts w:cstheme="minorHAnsi"/>
          <w:color w:val="000000"/>
        </w:rPr>
        <w:t xml:space="preserve"> interface and therefore </w:t>
      </w:r>
      <w:r w:rsidR="00EE4607">
        <w:rPr>
          <w:rFonts w:cstheme="minorHAnsi"/>
          <w:color w:val="000000"/>
        </w:rPr>
        <w:t>include</w:t>
      </w:r>
      <w:r w:rsidR="00DD6399" w:rsidRPr="002B0751">
        <w:rPr>
          <w:rFonts w:cstheme="minorHAnsi"/>
          <w:color w:val="000000"/>
        </w:rPr>
        <w:t xml:space="preserve"> all</w:t>
      </w:r>
      <w:r w:rsidR="003B4A19">
        <w:rPr>
          <w:rFonts w:cstheme="minorHAnsi"/>
          <w:color w:val="000000"/>
        </w:rPr>
        <w:t xml:space="preserve"> </w:t>
      </w:r>
      <w:r w:rsidR="00DD6399" w:rsidRPr="002B0751">
        <w:rPr>
          <w:rFonts w:cstheme="minorHAnsi"/>
          <w:color w:val="000000"/>
        </w:rPr>
        <w:t xml:space="preserve">methods </w:t>
      </w:r>
      <w:r w:rsidR="003B4A19">
        <w:rPr>
          <w:rFonts w:cstheme="minorHAnsi"/>
          <w:color w:val="000000"/>
        </w:rPr>
        <w:t>from</w:t>
      </w:r>
      <w:r w:rsidR="00DD6399" w:rsidRPr="002B0751">
        <w:rPr>
          <w:rFonts w:cstheme="minorHAnsi"/>
          <w:color w:val="000000"/>
        </w:rPr>
        <w:t xml:space="preserve"> </w:t>
      </w:r>
      <w:r w:rsidR="003B4A19">
        <w:rPr>
          <w:rFonts w:cstheme="minorHAnsi"/>
          <w:color w:val="000000"/>
        </w:rPr>
        <w:t xml:space="preserve">this </w:t>
      </w:r>
      <w:r w:rsidR="00DD6399" w:rsidRPr="002B0751">
        <w:rPr>
          <w:rFonts w:cstheme="minorHAnsi"/>
          <w:color w:val="000000"/>
        </w:rPr>
        <w:t xml:space="preserve">interface </w:t>
      </w:r>
      <w:r w:rsidR="003B4A19">
        <w:rPr>
          <w:rFonts w:cstheme="minorHAnsi"/>
          <w:color w:val="000000"/>
        </w:rPr>
        <w:t>as well as</w:t>
      </w:r>
      <w:r w:rsidR="00DD6399" w:rsidRPr="002B0751">
        <w:rPr>
          <w:rFonts w:cstheme="minorHAnsi"/>
          <w:color w:val="000000"/>
        </w:rPr>
        <w:t xml:space="preserve"> the </w:t>
      </w:r>
      <w:r w:rsidR="00DD6399" w:rsidRPr="00F13A46">
        <w:rPr>
          <w:rFonts w:cstheme="minorHAnsi"/>
          <w:i/>
          <w:color w:val="000000"/>
        </w:rPr>
        <w:t>ZHCollection</w:t>
      </w:r>
      <w:r w:rsidR="00DD6399" w:rsidRPr="002B0751">
        <w:rPr>
          <w:rFonts w:cstheme="minorHAnsi"/>
          <w:color w:val="000000"/>
        </w:rPr>
        <w:t xml:space="preserve"> interface</w:t>
      </w:r>
      <w:r w:rsidR="00344123">
        <w:rPr>
          <w:rFonts w:cstheme="minorHAnsi"/>
          <w:color w:val="000000"/>
        </w:rPr>
        <w:t xml:space="preserve"> (</w:t>
      </w:r>
      <w:r w:rsidR="00344123">
        <w:rPr>
          <w:rFonts w:cstheme="minorHAnsi"/>
          <w:iCs/>
          <w:color w:val="000000"/>
        </w:rPr>
        <w:t xml:space="preserve">refer to </w:t>
      </w:r>
      <w:r w:rsidR="000B4FDC" w:rsidRPr="00B83D21">
        <w:rPr>
          <w:rFonts w:cstheme="minorHAnsi"/>
          <w:i/>
          <w:color w:val="000000"/>
        </w:rPr>
        <w:t>ZHQueue</w:t>
      </w:r>
      <w:r w:rsidR="000B4FDC" w:rsidRPr="002B0751">
        <w:rPr>
          <w:rFonts w:cstheme="minorHAnsi"/>
          <w:color w:val="000000"/>
        </w:rPr>
        <w:t>‘s</w:t>
      </w:r>
      <w:r w:rsidR="00344123">
        <w:rPr>
          <w:rFonts w:cstheme="minorHAnsi"/>
          <w:iCs/>
          <w:color w:val="000000"/>
        </w:rPr>
        <w:t xml:space="preserve"> documentation by visiting</w:t>
      </w:r>
      <w:r w:rsidR="00A20076">
        <w:rPr>
          <w:rFonts w:cstheme="minorHAnsi"/>
          <w:iCs/>
          <w:color w:val="000000"/>
        </w:rPr>
        <w:t xml:space="preserve"> </w:t>
      </w:r>
      <w:hyperlink r:id="rId7" w:history="1">
        <w:r w:rsidR="00A20076" w:rsidRPr="008F2CD1">
          <w:rPr>
            <w:rStyle w:val="Hyperlink"/>
            <w:rFonts w:cstheme="minorHAnsi"/>
            <w:iCs/>
          </w:rPr>
          <w:t>http://www.users.csbsju.edu/~csweb/ZHStructures/index.html</w:t>
        </w:r>
      </w:hyperlink>
      <w:r w:rsidR="00344123">
        <w:rPr>
          <w:rFonts w:cstheme="minorHAnsi"/>
          <w:iCs/>
          <w:color w:val="000000"/>
        </w:rPr>
        <w:t xml:space="preserve"> and selecting the desired class/interface from</w:t>
      </w:r>
      <w:r w:rsidR="000C11ED">
        <w:rPr>
          <w:rFonts w:cstheme="minorHAnsi"/>
          <w:iCs/>
          <w:color w:val="000000"/>
        </w:rPr>
        <w:t xml:space="preserve"> the</w:t>
      </w:r>
      <w:r w:rsidR="00344123">
        <w:rPr>
          <w:rFonts w:cstheme="minorHAnsi"/>
          <w:iCs/>
          <w:color w:val="000000"/>
        </w:rPr>
        <w:t xml:space="preserve"> left menu). </w:t>
      </w:r>
    </w:p>
    <w:p w:rsidR="00D67166" w:rsidRPr="002B0751" w:rsidRDefault="00C91D1A" w:rsidP="007D5A58">
      <w:pPr>
        <w:spacing w:before="120" w:after="0" w:line="20" w:lineRule="atLeast"/>
        <w:rPr>
          <w:rFonts w:cstheme="minorHAnsi"/>
          <w:color w:val="000000"/>
        </w:rPr>
      </w:pPr>
      <w:r>
        <w:rPr>
          <w:rFonts w:cstheme="minorHAnsi"/>
          <w:color w:val="000000"/>
        </w:rPr>
        <w:t>Recall</w:t>
      </w:r>
      <w:r w:rsidR="00D67166" w:rsidRPr="002B0751">
        <w:rPr>
          <w:rFonts w:cstheme="minorHAnsi"/>
          <w:color w:val="000000"/>
        </w:rPr>
        <w:t xml:space="preserve"> how the queue differs from the stack. In a stack, elements are added and removed at the same end—at the </w:t>
      </w:r>
      <w:r w:rsidR="00C45EF8" w:rsidRPr="00AE221D">
        <w:rPr>
          <w:rFonts w:cstheme="minorHAnsi"/>
          <w:i/>
          <w:color w:val="000000"/>
        </w:rPr>
        <w:t>top</w:t>
      </w:r>
      <w:r w:rsidR="00D67166" w:rsidRPr="002B0751">
        <w:rPr>
          <w:rFonts w:cstheme="minorHAnsi"/>
          <w:color w:val="000000"/>
        </w:rPr>
        <w:t xml:space="preserve">. In a queue, elements are added at one end and removed from the other. The linked stack, then, only needs a reference to one end of the </w:t>
      </w:r>
      <w:r w:rsidR="00842751">
        <w:rPr>
          <w:rFonts w:cstheme="minorHAnsi"/>
          <w:color w:val="000000"/>
        </w:rPr>
        <w:t xml:space="preserve">linked </w:t>
      </w:r>
      <w:r w:rsidR="00D67166" w:rsidRPr="002B0751">
        <w:rPr>
          <w:rFonts w:cstheme="minorHAnsi"/>
          <w:color w:val="000000"/>
        </w:rPr>
        <w:t xml:space="preserve">structure—the </w:t>
      </w:r>
      <w:r w:rsidR="00D67166" w:rsidRPr="0076640C">
        <w:rPr>
          <w:rFonts w:ascii="Lucida Sans Typewriter" w:hAnsi="Lucida Sans Typewriter" w:cs="Courier New"/>
          <w:color w:val="000000"/>
        </w:rPr>
        <w:t>protected</w:t>
      </w:r>
      <w:r w:rsidR="00D67166" w:rsidRPr="002B0751">
        <w:rPr>
          <w:rFonts w:cstheme="minorHAnsi"/>
          <w:color w:val="000000"/>
        </w:rPr>
        <w:t xml:space="preserve"> </w:t>
      </w:r>
      <w:r w:rsidR="00D67166" w:rsidRPr="00AD43BA">
        <w:rPr>
          <w:rFonts w:cstheme="minorHAnsi"/>
          <w:i/>
          <w:color w:val="000000"/>
        </w:rPr>
        <w:t>StackNode</w:t>
      </w:r>
      <w:r w:rsidR="00AD43BA">
        <w:rPr>
          <w:rFonts w:cstheme="minorHAnsi"/>
          <w:color w:val="000000"/>
        </w:rPr>
        <w:t xml:space="preserve"> instance variable </w:t>
      </w:r>
      <w:r w:rsidR="00AD43BA" w:rsidRPr="001C06EC">
        <w:rPr>
          <w:rFonts w:cs="Courier New"/>
          <w:i/>
          <w:color w:val="000000"/>
        </w:rPr>
        <w:t>top</w:t>
      </w:r>
      <w:r w:rsidR="00D67166" w:rsidRPr="002B0751">
        <w:rPr>
          <w:rFonts w:cstheme="minorHAnsi"/>
          <w:color w:val="000000"/>
        </w:rPr>
        <w:t xml:space="preserve">. The queue will need references to both ends of the structure, so it needs two </w:t>
      </w:r>
      <w:r w:rsidR="000024BE" w:rsidRPr="0076640C">
        <w:rPr>
          <w:rFonts w:ascii="Lucida Sans Typewriter" w:hAnsi="Lucida Sans Typewriter" w:cs="Courier New"/>
          <w:color w:val="000000"/>
        </w:rPr>
        <w:t>protected</w:t>
      </w:r>
      <w:r w:rsidR="000024BE" w:rsidRPr="002B0751">
        <w:rPr>
          <w:rFonts w:cstheme="minorHAnsi"/>
          <w:color w:val="000000"/>
        </w:rPr>
        <w:t xml:space="preserve"> </w:t>
      </w:r>
      <w:r w:rsidR="00D67166" w:rsidRPr="002B0751">
        <w:rPr>
          <w:rFonts w:cstheme="minorHAnsi"/>
          <w:color w:val="000000"/>
        </w:rPr>
        <w:t xml:space="preserve">instance variables of type </w:t>
      </w:r>
      <w:r w:rsidR="00D67166" w:rsidRPr="00185EAD">
        <w:rPr>
          <w:rFonts w:cstheme="minorHAnsi"/>
          <w:i/>
          <w:color w:val="000000"/>
        </w:rPr>
        <w:t>QueueNode</w:t>
      </w:r>
      <w:r w:rsidR="00D67166" w:rsidRPr="002B0751">
        <w:rPr>
          <w:rFonts w:cstheme="minorHAnsi"/>
          <w:color w:val="000000"/>
        </w:rPr>
        <w:t xml:space="preserve">; let's call them </w:t>
      </w:r>
      <w:r w:rsidR="00D67166" w:rsidRPr="001C06EC">
        <w:rPr>
          <w:rFonts w:cs="Courier New"/>
          <w:i/>
          <w:color w:val="000000"/>
        </w:rPr>
        <w:t>front</w:t>
      </w:r>
      <w:r w:rsidR="00D67166" w:rsidRPr="002B0751">
        <w:rPr>
          <w:rFonts w:cstheme="minorHAnsi"/>
          <w:color w:val="000000"/>
        </w:rPr>
        <w:t xml:space="preserve"> and </w:t>
      </w:r>
      <w:r w:rsidR="00D67166" w:rsidRPr="001C06EC">
        <w:rPr>
          <w:rFonts w:cs="Courier New"/>
          <w:i/>
          <w:color w:val="000000"/>
        </w:rPr>
        <w:t>rear</w:t>
      </w:r>
      <w:r w:rsidR="00D67166" w:rsidRPr="002B0751">
        <w:rPr>
          <w:rFonts w:cstheme="minorHAnsi"/>
          <w:color w:val="000000"/>
        </w:rPr>
        <w:t xml:space="preserve">. We'll </w:t>
      </w:r>
      <w:r w:rsidR="00D67166" w:rsidRPr="0098189C">
        <w:rPr>
          <w:rFonts w:ascii="Lucida Sans Typewriter" w:hAnsi="Lucida Sans Typewriter" w:cstheme="minorHAnsi"/>
          <w:color w:val="000000"/>
        </w:rPr>
        <w:t>enqueue</w:t>
      </w:r>
      <w:r w:rsidR="00D67166" w:rsidRPr="002B0751">
        <w:rPr>
          <w:rFonts w:cstheme="minorHAnsi"/>
          <w:color w:val="000000"/>
        </w:rPr>
        <w:t xml:space="preserve"> at the </w:t>
      </w:r>
      <w:r w:rsidR="00D67166" w:rsidRPr="001C06EC">
        <w:rPr>
          <w:rFonts w:cs="Courier New"/>
          <w:i/>
          <w:color w:val="000000"/>
        </w:rPr>
        <w:t>rear</w:t>
      </w:r>
      <w:r w:rsidR="00D67166" w:rsidRPr="002B0751">
        <w:rPr>
          <w:rFonts w:cstheme="minorHAnsi"/>
          <w:color w:val="000000"/>
        </w:rPr>
        <w:t xml:space="preserve"> and </w:t>
      </w:r>
      <w:r w:rsidR="00D67166" w:rsidRPr="0098189C">
        <w:rPr>
          <w:rFonts w:ascii="Lucida Sans Typewriter" w:hAnsi="Lucida Sans Typewriter" w:cstheme="minorHAnsi"/>
          <w:color w:val="000000"/>
        </w:rPr>
        <w:t>dequeue</w:t>
      </w:r>
      <w:r w:rsidR="00D67166" w:rsidRPr="002B0751">
        <w:rPr>
          <w:rFonts w:cstheme="minorHAnsi"/>
          <w:color w:val="000000"/>
        </w:rPr>
        <w:t xml:space="preserve"> and </w:t>
      </w:r>
      <w:r w:rsidR="00D67166" w:rsidRPr="00AE221D">
        <w:rPr>
          <w:rFonts w:cstheme="minorHAnsi"/>
          <w:i/>
          <w:color w:val="000000"/>
        </w:rPr>
        <w:t>peek</w:t>
      </w:r>
      <w:r w:rsidR="00D67166" w:rsidRPr="002B0751">
        <w:rPr>
          <w:rFonts w:cstheme="minorHAnsi"/>
          <w:color w:val="000000"/>
        </w:rPr>
        <w:t xml:space="preserve"> at the </w:t>
      </w:r>
      <w:r w:rsidR="00D67166" w:rsidRPr="001C06EC">
        <w:rPr>
          <w:rFonts w:cs="Courier New"/>
          <w:i/>
          <w:color w:val="000000"/>
        </w:rPr>
        <w:t>front</w:t>
      </w:r>
      <w:r w:rsidR="00D67166" w:rsidRPr="002B0751">
        <w:rPr>
          <w:rFonts w:cstheme="minorHAnsi"/>
          <w:color w:val="000000"/>
        </w:rPr>
        <w:t>.</w:t>
      </w:r>
      <w:r w:rsidR="00B744DE">
        <w:rPr>
          <w:rFonts w:cstheme="minorHAnsi"/>
          <w:color w:val="000000"/>
        </w:rPr>
        <w:t xml:space="preserve"> In addition</w:t>
      </w:r>
      <w:r w:rsidR="00A42D10">
        <w:rPr>
          <w:rFonts w:cstheme="minorHAnsi"/>
          <w:color w:val="000000"/>
        </w:rPr>
        <w:t xml:space="preserve">, </w:t>
      </w:r>
      <w:r w:rsidR="00BF3A37">
        <w:rPr>
          <w:rFonts w:cstheme="minorHAnsi"/>
          <w:color w:val="000000"/>
        </w:rPr>
        <w:t>we’ll again</w:t>
      </w:r>
      <w:r w:rsidR="004961CA">
        <w:rPr>
          <w:rFonts w:cstheme="minorHAnsi"/>
          <w:color w:val="000000"/>
        </w:rPr>
        <w:t xml:space="preserve"> use</w:t>
      </w:r>
      <w:r w:rsidR="00A42D10">
        <w:rPr>
          <w:rFonts w:cstheme="minorHAnsi"/>
          <w:color w:val="000000"/>
        </w:rPr>
        <w:t xml:space="preserve"> </w:t>
      </w:r>
      <w:r w:rsidR="004961CA">
        <w:rPr>
          <w:rFonts w:cstheme="minorHAnsi"/>
          <w:color w:val="000000"/>
        </w:rPr>
        <w:t xml:space="preserve">a </w:t>
      </w:r>
      <w:r w:rsidR="00B744DE" w:rsidRPr="001C06EC">
        <w:rPr>
          <w:rFonts w:cs="Courier New"/>
          <w:i/>
          <w:color w:val="000000"/>
        </w:rPr>
        <w:t>size</w:t>
      </w:r>
      <w:r w:rsidR="00E24BBE">
        <w:rPr>
          <w:rFonts w:cstheme="minorHAnsi"/>
          <w:color w:val="000000"/>
        </w:rPr>
        <w:t xml:space="preserve"> instance variable </w:t>
      </w:r>
      <w:r w:rsidR="00F72BBC">
        <w:rPr>
          <w:rFonts w:cstheme="minorHAnsi"/>
          <w:color w:val="000000"/>
        </w:rPr>
        <w:t xml:space="preserve">to keep track of the number of elements </w:t>
      </w:r>
      <w:r w:rsidR="004961CA">
        <w:rPr>
          <w:rFonts w:cstheme="minorHAnsi"/>
          <w:color w:val="000000"/>
        </w:rPr>
        <w:t xml:space="preserve">in </w:t>
      </w:r>
      <w:r w:rsidR="00F72BBC">
        <w:rPr>
          <w:rFonts w:cstheme="minorHAnsi"/>
          <w:color w:val="000000"/>
        </w:rPr>
        <w:t>the</w:t>
      </w:r>
      <w:r w:rsidR="00A42D10">
        <w:rPr>
          <w:rFonts w:cstheme="minorHAnsi"/>
          <w:color w:val="000000"/>
        </w:rPr>
        <w:t xml:space="preserve"> queue</w:t>
      </w:r>
      <w:r w:rsidR="00E24BBE">
        <w:rPr>
          <w:rFonts w:cstheme="minorHAnsi"/>
          <w:color w:val="000000"/>
        </w:rPr>
        <w:t>.</w:t>
      </w:r>
      <w:r w:rsidR="0012025F">
        <w:rPr>
          <w:rFonts w:cstheme="minorHAnsi"/>
          <w:color w:val="000000"/>
        </w:rPr>
        <w:t xml:space="preserve"> </w:t>
      </w:r>
      <w:r w:rsidR="0098189C">
        <w:rPr>
          <w:rFonts w:cstheme="minorHAnsi"/>
          <w:color w:val="000000"/>
        </w:rPr>
        <w:t>Thus,</w:t>
      </w:r>
      <w:r w:rsidR="0012025F">
        <w:rPr>
          <w:rFonts w:cstheme="minorHAnsi"/>
          <w:color w:val="000000"/>
        </w:rPr>
        <w:t xml:space="preserve"> </w:t>
      </w:r>
      <w:r w:rsidR="00842751">
        <w:rPr>
          <w:rFonts w:cstheme="minorHAnsi"/>
          <w:color w:val="000000"/>
        </w:rPr>
        <w:t xml:space="preserve">your class should </w:t>
      </w:r>
      <w:r w:rsidR="008049BB">
        <w:rPr>
          <w:rFonts w:cstheme="minorHAnsi"/>
          <w:color w:val="000000"/>
        </w:rPr>
        <w:t xml:space="preserve">contain </w:t>
      </w:r>
      <w:r w:rsidR="00842751">
        <w:rPr>
          <w:rFonts w:cstheme="minorHAnsi"/>
          <w:color w:val="000000"/>
        </w:rPr>
        <w:t>the following</w:t>
      </w:r>
      <w:r w:rsidR="008049BB">
        <w:rPr>
          <w:rFonts w:cstheme="minorHAnsi"/>
          <w:color w:val="000000"/>
        </w:rPr>
        <w:t xml:space="preserve"> </w:t>
      </w:r>
      <w:r w:rsidR="00842751">
        <w:rPr>
          <w:rFonts w:cstheme="minorHAnsi"/>
          <w:color w:val="000000"/>
        </w:rPr>
        <w:t>three instances variables</w:t>
      </w:r>
      <w:r w:rsidR="00894088">
        <w:rPr>
          <w:rFonts w:cstheme="minorHAnsi"/>
          <w:color w:val="000000"/>
        </w:rPr>
        <w:t xml:space="preserve"> (</w:t>
      </w:r>
      <w:r w:rsidR="00A8534E" w:rsidRPr="00C5322A">
        <w:rPr>
          <w:rFonts w:cstheme="minorHAnsi"/>
          <w:i/>
          <w:color w:val="000000"/>
          <w:u w:val="single"/>
        </w:rPr>
        <w:t>and only these</w:t>
      </w:r>
      <w:r w:rsidR="00894088">
        <w:rPr>
          <w:rFonts w:cstheme="minorHAnsi"/>
          <w:color w:val="000000"/>
        </w:rPr>
        <w:t>)</w:t>
      </w:r>
      <w:r w:rsidR="00842751">
        <w:rPr>
          <w:rFonts w:cstheme="minorHAnsi"/>
          <w:color w:val="000000"/>
        </w:rPr>
        <w:t xml:space="preserve">: </w:t>
      </w:r>
      <w:r w:rsidR="00842751" w:rsidRPr="001C06EC">
        <w:rPr>
          <w:rFonts w:cs="Courier New"/>
          <w:i/>
          <w:color w:val="000000"/>
        </w:rPr>
        <w:t>front</w:t>
      </w:r>
      <w:r w:rsidR="00842751">
        <w:rPr>
          <w:rFonts w:cstheme="minorHAnsi"/>
          <w:color w:val="000000"/>
        </w:rPr>
        <w:t xml:space="preserve">, </w:t>
      </w:r>
      <w:r w:rsidR="00842751" w:rsidRPr="001C06EC">
        <w:rPr>
          <w:rFonts w:cs="Courier New"/>
          <w:i/>
          <w:color w:val="000000"/>
        </w:rPr>
        <w:t>rear</w:t>
      </w:r>
      <w:r w:rsidR="00842751">
        <w:rPr>
          <w:rFonts w:cstheme="minorHAnsi"/>
          <w:color w:val="000000"/>
        </w:rPr>
        <w:t xml:space="preserve"> and </w:t>
      </w:r>
      <w:r w:rsidR="00842751" w:rsidRPr="001C06EC">
        <w:rPr>
          <w:rFonts w:cs="Courier New"/>
          <w:i/>
          <w:color w:val="000000"/>
        </w:rPr>
        <w:t>size</w:t>
      </w:r>
      <w:r w:rsidR="00842751">
        <w:rPr>
          <w:rFonts w:cstheme="minorHAnsi"/>
          <w:color w:val="000000"/>
        </w:rPr>
        <w:t>.</w:t>
      </w:r>
    </w:p>
    <w:p w:rsidR="00D67166" w:rsidRPr="002B0751" w:rsidRDefault="00D67166" w:rsidP="007D5A58">
      <w:pPr>
        <w:spacing w:before="120" w:after="0" w:line="20" w:lineRule="atLeast"/>
        <w:rPr>
          <w:rFonts w:cstheme="minorHAnsi"/>
          <w:color w:val="000000"/>
        </w:rPr>
      </w:pPr>
      <w:r w:rsidRPr="002B0751">
        <w:rPr>
          <w:rFonts w:cstheme="minorHAnsi"/>
          <w:color w:val="000000"/>
        </w:rPr>
        <w:t xml:space="preserve">Now think about which queue end you designate as </w:t>
      </w:r>
      <w:r w:rsidRPr="0063487D">
        <w:rPr>
          <w:rFonts w:cstheme="minorHAnsi"/>
          <w:i/>
          <w:color w:val="000000"/>
        </w:rPr>
        <w:t>front</w:t>
      </w:r>
      <w:r w:rsidRPr="002B0751">
        <w:rPr>
          <w:rFonts w:cstheme="minorHAnsi"/>
          <w:color w:val="000000"/>
        </w:rPr>
        <w:t xml:space="preserve"> and which as </w:t>
      </w:r>
      <w:r w:rsidRPr="0063487D">
        <w:rPr>
          <w:rFonts w:cstheme="minorHAnsi"/>
          <w:i/>
          <w:color w:val="000000"/>
        </w:rPr>
        <w:t>rear</w:t>
      </w:r>
      <w:r w:rsidR="00C5322A">
        <w:rPr>
          <w:rFonts w:cstheme="minorHAnsi"/>
          <w:color w:val="000000"/>
        </w:rPr>
        <w:t>; t</w:t>
      </w:r>
      <w:r w:rsidRPr="002B0751">
        <w:rPr>
          <w:rFonts w:cstheme="minorHAnsi"/>
          <w:color w:val="000000"/>
        </w:rPr>
        <w:t xml:space="preserve">his is an important question. You can do it either way, but one way is a lot easier than the other. </w:t>
      </w:r>
      <w:r w:rsidR="00763865">
        <w:rPr>
          <w:rFonts w:cstheme="minorHAnsi"/>
          <w:color w:val="000000"/>
        </w:rPr>
        <w:t xml:space="preserve">Recall our </w:t>
      </w:r>
      <w:r w:rsidR="00BF62C9">
        <w:rPr>
          <w:rFonts w:cstheme="minorHAnsi"/>
          <w:color w:val="000000"/>
        </w:rPr>
        <w:t xml:space="preserve">class </w:t>
      </w:r>
      <w:r w:rsidR="00763865">
        <w:rPr>
          <w:rFonts w:cstheme="minorHAnsi"/>
          <w:color w:val="000000"/>
        </w:rPr>
        <w:t>discussion</w:t>
      </w:r>
      <w:r w:rsidR="00FC7013">
        <w:rPr>
          <w:rFonts w:cstheme="minorHAnsi"/>
          <w:color w:val="000000"/>
        </w:rPr>
        <w:t>s</w:t>
      </w:r>
      <w:r w:rsidR="00763865">
        <w:rPr>
          <w:rFonts w:cstheme="minorHAnsi"/>
          <w:color w:val="000000"/>
        </w:rPr>
        <w:t xml:space="preserve"> </w:t>
      </w:r>
      <w:r w:rsidR="00BF62C9">
        <w:rPr>
          <w:rFonts w:cstheme="minorHAnsi"/>
          <w:color w:val="000000"/>
        </w:rPr>
        <w:t>on linked queues</w:t>
      </w:r>
      <w:r w:rsidR="00763865">
        <w:rPr>
          <w:rFonts w:cstheme="minorHAnsi"/>
          <w:color w:val="000000"/>
        </w:rPr>
        <w:t xml:space="preserve">. </w:t>
      </w:r>
      <w:r w:rsidRPr="002B0751">
        <w:rPr>
          <w:rFonts w:cstheme="minorHAnsi"/>
          <w:color w:val="000000"/>
        </w:rPr>
        <w:t xml:space="preserve">Either way, one of the instance variables should contain a reference to the first node in the </w:t>
      </w:r>
      <w:r w:rsidR="005A112E">
        <w:rPr>
          <w:rFonts w:cstheme="minorHAnsi"/>
          <w:color w:val="000000"/>
        </w:rPr>
        <w:t>queue</w:t>
      </w:r>
      <w:r w:rsidRPr="002B0751">
        <w:rPr>
          <w:rFonts w:cstheme="minorHAnsi"/>
          <w:color w:val="000000"/>
        </w:rPr>
        <w:t xml:space="preserve"> and one to the last</w:t>
      </w:r>
      <w:r w:rsidR="00FC7013">
        <w:rPr>
          <w:rFonts w:cstheme="minorHAnsi"/>
          <w:color w:val="000000"/>
        </w:rPr>
        <w:t xml:space="preserve"> (empty) node</w:t>
      </w:r>
      <w:r w:rsidRPr="002B0751">
        <w:rPr>
          <w:rFonts w:cstheme="minorHAnsi"/>
          <w:color w:val="000000"/>
        </w:rPr>
        <w:t>. Note tha</w:t>
      </w:r>
      <w:r w:rsidR="007C6AD3">
        <w:rPr>
          <w:rFonts w:cstheme="minorHAnsi"/>
          <w:color w:val="000000"/>
        </w:rPr>
        <w:t xml:space="preserve">t when queue is initially empty, </w:t>
      </w:r>
      <w:r w:rsidRPr="002B0751">
        <w:rPr>
          <w:rFonts w:cstheme="minorHAnsi"/>
          <w:color w:val="000000"/>
        </w:rPr>
        <w:t xml:space="preserve">it </w:t>
      </w:r>
      <w:r w:rsidR="00CD7329">
        <w:rPr>
          <w:rFonts w:cstheme="minorHAnsi"/>
          <w:color w:val="000000"/>
        </w:rPr>
        <w:t>should contain</w:t>
      </w:r>
      <w:r w:rsidRPr="002B0751">
        <w:rPr>
          <w:rFonts w:cstheme="minorHAnsi"/>
          <w:color w:val="000000"/>
        </w:rPr>
        <w:t xml:space="preserve"> </w:t>
      </w:r>
      <w:r w:rsidR="002F6F8C">
        <w:rPr>
          <w:rFonts w:cstheme="minorHAnsi"/>
          <w:color w:val="000000"/>
        </w:rPr>
        <w:t>only</w:t>
      </w:r>
      <w:r w:rsidRPr="002B0751">
        <w:rPr>
          <w:rFonts w:cstheme="minorHAnsi"/>
          <w:color w:val="000000"/>
        </w:rPr>
        <w:t xml:space="preserve"> a single empty node</w:t>
      </w:r>
      <w:r w:rsidR="00CD7329">
        <w:rPr>
          <w:rFonts w:cstheme="minorHAnsi"/>
          <w:color w:val="000000"/>
        </w:rPr>
        <w:t xml:space="preserve"> which</w:t>
      </w:r>
      <w:r w:rsidRPr="002B0751">
        <w:rPr>
          <w:rFonts w:cstheme="minorHAnsi"/>
          <w:color w:val="000000"/>
        </w:rPr>
        <w:t xml:space="preserve"> both ends—</w:t>
      </w:r>
      <w:r w:rsidRPr="00064591">
        <w:rPr>
          <w:rFonts w:cstheme="minorHAnsi"/>
          <w:i/>
          <w:color w:val="000000"/>
        </w:rPr>
        <w:t>front</w:t>
      </w:r>
      <w:r w:rsidRPr="002B0751">
        <w:rPr>
          <w:rFonts w:cstheme="minorHAnsi"/>
          <w:color w:val="000000"/>
        </w:rPr>
        <w:t xml:space="preserve"> and </w:t>
      </w:r>
      <w:r w:rsidRPr="00064591">
        <w:rPr>
          <w:rFonts w:cstheme="minorHAnsi"/>
          <w:i/>
          <w:color w:val="000000"/>
        </w:rPr>
        <w:t>rear</w:t>
      </w:r>
      <w:r w:rsidRPr="002B0751">
        <w:rPr>
          <w:rFonts w:cstheme="minorHAnsi"/>
          <w:color w:val="000000"/>
        </w:rPr>
        <w:t>—point</w:t>
      </w:r>
      <w:r w:rsidR="00CD7329">
        <w:rPr>
          <w:rFonts w:cstheme="minorHAnsi"/>
          <w:color w:val="000000"/>
        </w:rPr>
        <w:t xml:space="preserve"> to</w:t>
      </w:r>
      <w:r w:rsidRPr="002B0751">
        <w:rPr>
          <w:rFonts w:cstheme="minorHAnsi"/>
          <w:color w:val="000000"/>
        </w:rPr>
        <w:t>. In addition, the last node in the s</w:t>
      </w:r>
      <w:r w:rsidR="009444A6">
        <w:rPr>
          <w:rFonts w:cstheme="minorHAnsi"/>
          <w:color w:val="000000"/>
        </w:rPr>
        <w:t>tructure should always be empty</w:t>
      </w:r>
      <w:r w:rsidRPr="002B0751">
        <w:rPr>
          <w:rFonts w:cstheme="minorHAnsi"/>
          <w:color w:val="000000"/>
        </w:rPr>
        <w:t xml:space="preserve">. You should draw some pictures at this point and consider what you need to do to perform </w:t>
      </w:r>
      <w:r w:rsidRPr="00A300C6">
        <w:rPr>
          <w:rFonts w:ascii="Lucida Sans Typewriter" w:hAnsi="Lucida Sans Typewriter" w:cstheme="minorHAnsi"/>
          <w:color w:val="000000"/>
        </w:rPr>
        <w:t>enqueue</w:t>
      </w:r>
      <w:r w:rsidRPr="002B0751">
        <w:rPr>
          <w:rFonts w:cstheme="minorHAnsi"/>
          <w:color w:val="000000"/>
        </w:rPr>
        <w:t xml:space="preserve"> and </w:t>
      </w:r>
      <w:r w:rsidR="00662A91" w:rsidRPr="00A300C6">
        <w:rPr>
          <w:rFonts w:ascii="Lucida Sans Typewriter" w:hAnsi="Lucida Sans Typewriter" w:cstheme="minorHAnsi"/>
          <w:color w:val="000000"/>
        </w:rPr>
        <w:t>dequeue</w:t>
      </w:r>
      <w:r w:rsidR="00662A91">
        <w:rPr>
          <w:rFonts w:cstheme="minorHAnsi"/>
          <w:color w:val="000000"/>
        </w:rPr>
        <w:t xml:space="preserve"> operations.</w:t>
      </w:r>
    </w:p>
    <w:p w:rsidR="00D67166" w:rsidRPr="002B0751" w:rsidRDefault="00242F94" w:rsidP="007D5A58">
      <w:pPr>
        <w:spacing w:before="120" w:after="0" w:line="20" w:lineRule="atLeast"/>
        <w:rPr>
          <w:rFonts w:cstheme="minorHAnsi"/>
          <w:color w:val="000000"/>
        </w:rPr>
      </w:pPr>
      <w:r>
        <w:rPr>
          <w:rFonts w:cstheme="minorHAnsi"/>
          <w:color w:val="000000"/>
        </w:rPr>
        <w:t>C</w:t>
      </w:r>
      <w:r w:rsidR="009F7A9C">
        <w:rPr>
          <w:rFonts w:cstheme="minorHAnsi"/>
          <w:color w:val="000000"/>
        </w:rPr>
        <w:t xml:space="preserve">omplete and document your linked queue class using your </w:t>
      </w:r>
      <w:r w:rsidR="009F7A9C" w:rsidRPr="00B83D21">
        <w:rPr>
          <w:rFonts w:cstheme="minorHAnsi"/>
          <w:color w:val="000000"/>
        </w:rPr>
        <w:t>linked stack class</w:t>
      </w:r>
      <w:r w:rsidR="009F7A9C">
        <w:rPr>
          <w:rFonts w:cstheme="minorHAnsi"/>
          <w:color w:val="000000"/>
        </w:rPr>
        <w:t xml:space="preserve"> as a model.</w:t>
      </w:r>
      <w:r w:rsidR="009F7A9C" w:rsidRPr="002B0751">
        <w:rPr>
          <w:rFonts w:cstheme="minorHAnsi"/>
          <w:color w:val="000000"/>
        </w:rPr>
        <w:t xml:space="preserve"> </w:t>
      </w:r>
      <w:r w:rsidR="00D67166" w:rsidRPr="002B0751">
        <w:rPr>
          <w:rFonts w:cstheme="minorHAnsi"/>
          <w:color w:val="000000"/>
        </w:rPr>
        <w:t xml:space="preserve">When your class is complete and compiles correctly, go on to Part </w:t>
      </w:r>
      <w:r w:rsidR="009F4227">
        <w:rPr>
          <w:rFonts w:cstheme="minorHAnsi"/>
          <w:color w:val="000000"/>
        </w:rPr>
        <w:t>2.</w:t>
      </w:r>
      <w:r w:rsidR="00D67166" w:rsidRPr="002B0751">
        <w:rPr>
          <w:rFonts w:cstheme="minorHAnsi"/>
          <w:color w:val="000000"/>
        </w:rPr>
        <w:t xml:space="preserve">2. </w:t>
      </w:r>
    </w:p>
    <w:p w:rsidR="00D67166" w:rsidRPr="002714A5" w:rsidRDefault="00D67166" w:rsidP="007D5A58">
      <w:pPr>
        <w:spacing w:before="120" w:after="0" w:line="20" w:lineRule="atLeast"/>
        <w:rPr>
          <w:rFonts w:cstheme="minorHAnsi"/>
          <w:color w:val="000000" w:themeColor="text1"/>
        </w:rPr>
      </w:pPr>
      <w:r w:rsidRPr="002714A5">
        <w:rPr>
          <w:rFonts w:eastAsia="Times New Roman" w:cstheme="minorHAnsi"/>
          <w:b/>
          <w:bCs/>
          <w:i/>
          <w:iCs/>
          <w:color w:val="000000" w:themeColor="text1"/>
        </w:rPr>
        <w:t>Part 2</w:t>
      </w:r>
      <w:r w:rsidR="004B09D4">
        <w:rPr>
          <w:rFonts w:eastAsia="Times New Roman" w:cstheme="minorHAnsi"/>
          <w:b/>
          <w:bCs/>
          <w:i/>
          <w:iCs/>
          <w:color w:val="000000" w:themeColor="text1"/>
        </w:rPr>
        <w:t>.2</w:t>
      </w:r>
      <w:r w:rsidRPr="002714A5">
        <w:rPr>
          <w:rFonts w:eastAsia="Times New Roman" w:cstheme="minorHAnsi"/>
          <w:b/>
          <w:bCs/>
          <w:i/>
          <w:iCs/>
          <w:color w:val="000000" w:themeColor="text1"/>
        </w:rPr>
        <w:t xml:space="preserve">: </w:t>
      </w:r>
      <w:r w:rsidR="002F7879" w:rsidRPr="002714A5">
        <w:rPr>
          <w:rFonts w:eastAsia="Times New Roman" w:cstheme="minorHAnsi"/>
          <w:b/>
          <w:bCs/>
          <w:i/>
          <w:iCs/>
          <w:color w:val="000000" w:themeColor="text1"/>
        </w:rPr>
        <w:t xml:space="preserve">Testing your </w:t>
      </w:r>
      <w:r w:rsidR="002F7879" w:rsidRPr="002714A5">
        <w:rPr>
          <w:rFonts w:cstheme="minorHAnsi"/>
          <w:b/>
          <w:i/>
          <w:iCs/>
          <w:color w:val="000000" w:themeColor="text1"/>
        </w:rPr>
        <w:t>LinkedQueue</w:t>
      </w:r>
      <w:r w:rsidR="004D654B" w:rsidRPr="002714A5">
        <w:rPr>
          <w:rFonts w:cstheme="minorHAnsi"/>
          <w:b/>
          <w:i/>
          <w:iCs/>
          <w:color w:val="000000" w:themeColor="text1"/>
        </w:rPr>
        <w:t xml:space="preserve"> </w:t>
      </w:r>
      <w:r w:rsidR="002F7879" w:rsidRPr="002714A5">
        <w:rPr>
          <w:rFonts w:cstheme="minorHAnsi"/>
          <w:b/>
          <w:i/>
          <w:iCs/>
          <w:color w:val="000000" w:themeColor="text1"/>
        </w:rPr>
        <w:t>class</w:t>
      </w:r>
    </w:p>
    <w:p w:rsidR="00D002F1" w:rsidRDefault="00582958" w:rsidP="007D5A58">
      <w:pPr>
        <w:pStyle w:val="NormalWeb"/>
        <w:spacing w:before="120" w:beforeAutospacing="0" w:after="0" w:afterAutospacing="0" w:line="2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714A5">
        <w:rPr>
          <w:rFonts w:asciiTheme="minorHAnsi" w:hAnsiTheme="minorHAnsi" w:cstheme="minorHAnsi"/>
          <w:color w:val="000000" w:themeColor="text1"/>
          <w:sz w:val="22"/>
          <w:szCs w:val="22"/>
        </w:rPr>
        <w:t>The </w:t>
      </w:r>
      <w:r w:rsidRPr="002714A5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&lt;FOO&gt;</w:t>
      </w:r>
      <w:r w:rsidR="004D654B" w:rsidRPr="002714A5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LinkedQueue</w:t>
      </w:r>
      <w:r w:rsidRPr="002714A5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Test</w:t>
      </w:r>
      <w:r w:rsidRPr="002714A5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2714A5">
        <w:rPr>
          <w:rFonts w:asciiTheme="minorHAnsi" w:hAnsiTheme="minorHAnsi" w:cstheme="minorHAnsi"/>
          <w:color w:val="000000" w:themeColor="text1"/>
          <w:sz w:val="22"/>
          <w:szCs w:val="22"/>
        </w:rPr>
        <w:t>class allows you to test your class once it compiles. </w:t>
      </w:r>
      <w:r w:rsidR="00553DBB" w:rsidRPr="00553DBB">
        <w:rPr>
          <w:rFonts w:asciiTheme="minorHAnsi" w:hAnsiTheme="minorHAnsi" w:cstheme="minorHAnsi"/>
          <w:i/>
          <w:color w:val="000000"/>
          <w:sz w:val="22"/>
          <w:szCs w:val="22"/>
        </w:rPr>
        <w:t>Keep this class in your lab folder</w:t>
      </w:r>
      <w:r w:rsidR="009A6778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9A6778" w:rsidRPr="00BD6DA3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="009A677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714A5">
        <w:rPr>
          <w:rFonts w:asciiTheme="minorHAnsi" w:hAnsiTheme="minorHAnsi" w:cstheme="minorHAnsi"/>
          <w:color w:val="000000" w:themeColor="text1"/>
          <w:sz w:val="22"/>
          <w:szCs w:val="22"/>
        </w:rPr>
        <w:t>If you haven’t done so already, rename it</w:t>
      </w:r>
      <w:r w:rsidRPr="002714A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Pr="002714A5">
        <w:rPr>
          <w:rFonts w:asciiTheme="minorHAnsi" w:hAnsiTheme="minorHAnsi" w:cstheme="minorHAnsi"/>
          <w:color w:val="000000" w:themeColor="text1"/>
          <w:sz w:val="22"/>
          <w:szCs w:val="22"/>
        </w:rPr>
        <w:t>with the (capitalized) initials you are using for your structures</w:t>
      </w:r>
      <w:r w:rsidRPr="002714A5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,</w:t>
      </w:r>
      <w:r w:rsidRPr="002714A5">
        <w:rPr>
          <w:rFonts w:asciiTheme="minorHAnsi" w:hAnsiTheme="minorHAnsi" w:cstheme="minorHAnsi"/>
          <w:b/>
          <w:i/>
          <w:iCs/>
          <w:color w:val="000000" w:themeColor="text1"/>
          <w:sz w:val="22"/>
          <w:szCs w:val="22"/>
        </w:rPr>
        <w:t xml:space="preserve"> </w:t>
      </w:r>
      <w:r w:rsidR="008E2AC2" w:rsidRPr="002714A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change the </w:t>
      </w:r>
      <w:r w:rsidR="008E2AC2" w:rsidRPr="002D2328">
        <w:rPr>
          <w:rFonts w:ascii="Lucida Sans Typewriter" w:hAnsi="Lucida Sans Typewriter" w:cs="Courier New"/>
          <w:color w:val="000000" w:themeColor="text1"/>
          <w:sz w:val="22"/>
          <w:szCs w:val="22"/>
        </w:rPr>
        <w:t>import &lt;foo&gt;structures.*;</w:t>
      </w:r>
      <w:r w:rsidR="008E2AC2" w:rsidRPr="002714A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</w:t>
      </w:r>
      <w:r w:rsidRPr="002714A5">
        <w:rPr>
          <w:rFonts w:asciiTheme="minorHAnsi" w:hAnsiTheme="minorHAnsi" w:cstheme="minorHAnsi"/>
          <w:color w:val="000000" w:themeColor="text1"/>
          <w:sz w:val="22"/>
          <w:szCs w:val="22"/>
        </w:rPr>
        <w:t>atement to your structures package, and change all instances of “&lt;</w:t>
      </w:r>
      <w:r w:rsidRPr="002714A5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FOO</w:t>
      </w:r>
      <w:r w:rsidRPr="002714A5">
        <w:rPr>
          <w:rFonts w:asciiTheme="minorHAnsi" w:hAnsiTheme="minorHAnsi" w:cstheme="minorHAnsi"/>
          <w:color w:val="000000" w:themeColor="text1"/>
          <w:sz w:val="22"/>
          <w:szCs w:val="22"/>
        </w:rPr>
        <w:t>&gt;” to the (capitalized) initials you are using for your structures. When you have finished testing and believe your implementation is correct, show it to the lab instructor or the TA.</w:t>
      </w:r>
      <w:r w:rsidR="001903D2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</w:p>
    <w:p w:rsidR="00542E03" w:rsidRDefault="00542E03" w:rsidP="007D5A58">
      <w:pPr>
        <w:pStyle w:val="NormalWeb"/>
        <w:spacing w:before="120" w:beforeAutospacing="0" w:after="0" w:afterAutospacing="0" w:line="2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542E03" w:rsidRPr="002714A5" w:rsidRDefault="00542E03" w:rsidP="007D5A58">
      <w:pPr>
        <w:pStyle w:val="NormalWeb"/>
        <w:spacing w:before="120" w:beforeAutospacing="0" w:after="0" w:afterAutospacing="0" w:line="2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0" w:name="_GoBack"/>
      <w:bookmarkEnd w:id="0"/>
    </w:p>
    <w:p w:rsidR="00573832" w:rsidRPr="002714A5" w:rsidRDefault="00573832" w:rsidP="007D5A58">
      <w:pPr>
        <w:pStyle w:val="ListParagraph"/>
        <w:spacing w:before="120" w:after="0" w:line="20" w:lineRule="atLeast"/>
        <w:ind w:left="0"/>
        <w:jc w:val="center"/>
        <w:rPr>
          <w:b/>
          <w:i/>
          <w:color w:val="000000" w:themeColor="text1"/>
        </w:rPr>
      </w:pPr>
      <w:r w:rsidRPr="002714A5">
        <w:rPr>
          <w:b/>
          <w:i/>
          <w:color w:val="000000" w:themeColor="text1"/>
          <w:sz w:val="24"/>
        </w:rPr>
        <w:t>Problem 3: Using your Stack and Queue ADT implementation</w:t>
      </w:r>
      <w:r w:rsidR="002714A5">
        <w:rPr>
          <w:b/>
          <w:i/>
          <w:color w:val="000000" w:themeColor="text1"/>
          <w:sz w:val="24"/>
        </w:rPr>
        <w:t>s</w:t>
      </w:r>
      <w:r w:rsidRPr="002714A5">
        <w:rPr>
          <w:b/>
          <w:i/>
          <w:color w:val="000000" w:themeColor="text1"/>
          <w:sz w:val="24"/>
        </w:rPr>
        <w:t xml:space="preserve"> in the infix-to-postfix application</w:t>
      </w:r>
    </w:p>
    <w:p w:rsidR="007B2E44" w:rsidRDefault="00965D01" w:rsidP="007D5A58">
      <w:pPr>
        <w:spacing w:before="120" w:after="0" w:line="20" w:lineRule="atLeast"/>
        <w:rPr>
          <w:rFonts w:cstheme="minorHAnsi"/>
          <w:color w:val="000000" w:themeColor="text1"/>
        </w:rPr>
      </w:pPr>
      <w:r w:rsidRPr="002714A5">
        <w:rPr>
          <w:rFonts w:eastAsia="Times New Roman" w:cstheme="minorHAnsi"/>
          <w:bCs/>
          <w:iCs/>
          <w:color w:val="000000" w:themeColor="text1"/>
        </w:rPr>
        <w:t xml:space="preserve">Create </w:t>
      </w:r>
      <w:r w:rsidR="00937A81" w:rsidRPr="002714A5">
        <w:rPr>
          <w:rFonts w:eastAsia="Times New Roman" w:cstheme="minorHAnsi"/>
          <w:bCs/>
          <w:iCs/>
          <w:color w:val="000000" w:themeColor="text1"/>
        </w:rPr>
        <w:t>cop</w:t>
      </w:r>
      <w:r w:rsidR="0078538A" w:rsidRPr="002714A5">
        <w:rPr>
          <w:rFonts w:eastAsia="Times New Roman" w:cstheme="minorHAnsi"/>
          <w:bCs/>
          <w:iCs/>
          <w:color w:val="000000" w:themeColor="text1"/>
        </w:rPr>
        <w:t>ies</w:t>
      </w:r>
      <w:r w:rsidR="00937A81" w:rsidRPr="002714A5">
        <w:rPr>
          <w:rFonts w:eastAsia="Times New Roman" w:cstheme="minorHAnsi"/>
          <w:bCs/>
          <w:iCs/>
          <w:color w:val="000000" w:themeColor="text1"/>
        </w:rPr>
        <w:t xml:space="preserve"> of your complete </w:t>
      </w:r>
      <w:r w:rsidR="0078538A" w:rsidRPr="002714A5">
        <w:rPr>
          <w:rFonts w:eastAsia="Times New Roman" w:cstheme="minorHAnsi"/>
          <w:bCs/>
          <w:i/>
          <w:iCs/>
          <w:color w:val="000000" w:themeColor="text1"/>
        </w:rPr>
        <w:t>Tokenizer.java</w:t>
      </w:r>
      <w:r w:rsidR="0078538A" w:rsidRPr="002714A5">
        <w:rPr>
          <w:rFonts w:eastAsia="Times New Roman" w:cstheme="minorHAnsi"/>
          <w:bCs/>
          <w:iCs/>
          <w:color w:val="000000" w:themeColor="text1"/>
        </w:rPr>
        <w:t>,</w:t>
      </w:r>
      <w:r w:rsidR="00AC1C17" w:rsidRPr="002714A5">
        <w:rPr>
          <w:rFonts w:cstheme="minorHAnsi"/>
          <w:i/>
          <w:color w:val="000000" w:themeColor="text1"/>
        </w:rPr>
        <w:t xml:space="preserve"> </w:t>
      </w:r>
      <w:r w:rsidR="0078538A" w:rsidRPr="002714A5">
        <w:rPr>
          <w:rFonts w:cstheme="minorHAnsi"/>
          <w:i/>
          <w:color w:val="000000" w:themeColor="text1"/>
        </w:rPr>
        <w:t>PostfixEvaluator.java</w:t>
      </w:r>
      <w:r w:rsidR="0078538A" w:rsidRPr="002714A5">
        <w:rPr>
          <w:rFonts w:cstheme="minorHAnsi"/>
          <w:color w:val="000000" w:themeColor="text1"/>
        </w:rPr>
        <w:t>, and</w:t>
      </w:r>
      <w:r w:rsidR="0078538A" w:rsidRPr="002714A5">
        <w:rPr>
          <w:rFonts w:cstheme="minorHAnsi"/>
          <w:i/>
          <w:color w:val="000000" w:themeColor="text1"/>
        </w:rPr>
        <w:t xml:space="preserve"> InfixToPostfix.java </w:t>
      </w:r>
      <w:r w:rsidR="00AC1C17" w:rsidRPr="002714A5">
        <w:rPr>
          <w:rFonts w:cstheme="minorHAnsi"/>
          <w:color w:val="000000" w:themeColor="text1"/>
        </w:rPr>
        <w:t>program</w:t>
      </w:r>
      <w:r w:rsidR="0078538A" w:rsidRPr="002714A5">
        <w:rPr>
          <w:rFonts w:cstheme="minorHAnsi"/>
          <w:color w:val="000000" w:themeColor="text1"/>
        </w:rPr>
        <w:t xml:space="preserve">s </w:t>
      </w:r>
      <w:r w:rsidR="003E0B8C" w:rsidRPr="002714A5">
        <w:rPr>
          <w:rFonts w:cstheme="minorHAnsi"/>
          <w:color w:val="000000" w:themeColor="text1"/>
        </w:rPr>
        <w:t xml:space="preserve">(from lab 4) </w:t>
      </w:r>
      <w:r w:rsidR="0078538A" w:rsidRPr="002714A5">
        <w:rPr>
          <w:rFonts w:cstheme="minorHAnsi"/>
          <w:color w:val="000000" w:themeColor="text1"/>
        </w:rPr>
        <w:t>in</w:t>
      </w:r>
      <w:r w:rsidR="00B9136F">
        <w:rPr>
          <w:rFonts w:cstheme="minorHAnsi"/>
          <w:color w:val="000000" w:themeColor="text1"/>
        </w:rPr>
        <w:t>side</w:t>
      </w:r>
      <w:r w:rsidR="0078538A" w:rsidRPr="002714A5">
        <w:rPr>
          <w:rFonts w:cstheme="minorHAnsi"/>
          <w:color w:val="000000" w:themeColor="text1"/>
        </w:rPr>
        <w:t xml:space="preserve"> package </w:t>
      </w:r>
      <w:r w:rsidR="0078538A" w:rsidRPr="002714A5">
        <w:rPr>
          <w:rFonts w:cstheme="minorHAnsi"/>
          <w:i/>
          <w:color w:val="000000" w:themeColor="text1"/>
        </w:rPr>
        <w:t>expressions</w:t>
      </w:r>
      <w:r w:rsidR="0078538A" w:rsidRPr="002714A5">
        <w:rPr>
          <w:rFonts w:cstheme="minorHAnsi"/>
          <w:color w:val="000000" w:themeColor="text1"/>
        </w:rPr>
        <w:t xml:space="preserve"> </w:t>
      </w:r>
      <w:r w:rsidR="003E0B8C" w:rsidRPr="002714A5">
        <w:rPr>
          <w:rFonts w:cstheme="minorHAnsi"/>
          <w:color w:val="000000" w:themeColor="text1"/>
        </w:rPr>
        <w:t xml:space="preserve">and </w:t>
      </w:r>
      <w:r w:rsidR="0078538A" w:rsidRPr="002714A5">
        <w:rPr>
          <w:rFonts w:cstheme="minorHAnsi"/>
          <w:color w:val="000000" w:themeColor="text1"/>
        </w:rPr>
        <w:t>rename them as</w:t>
      </w:r>
      <w:r w:rsidR="0078538A" w:rsidRPr="002714A5">
        <w:rPr>
          <w:rFonts w:eastAsia="Times New Roman" w:cstheme="minorHAnsi"/>
          <w:bCs/>
          <w:i/>
          <w:iCs/>
          <w:color w:val="000000" w:themeColor="text1"/>
        </w:rPr>
        <w:t xml:space="preserve"> Tokenizer</w:t>
      </w:r>
      <w:r w:rsidR="0078538A" w:rsidRPr="00E354C7">
        <w:rPr>
          <w:rFonts w:eastAsia="Times New Roman" w:cstheme="minorHAnsi"/>
          <w:bCs/>
          <w:i/>
          <w:iCs/>
          <w:color w:val="000000" w:themeColor="text1"/>
          <w:u w:val="single"/>
        </w:rPr>
        <w:t>V2</w:t>
      </w:r>
      <w:r w:rsidR="0078538A" w:rsidRPr="002714A5">
        <w:rPr>
          <w:rFonts w:eastAsia="Times New Roman" w:cstheme="minorHAnsi"/>
          <w:bCs/>
          <w:i/>
          <w:iCs/>
          <w:color w:val="000000" w:themeColor="text1"/>
        </w:rPr>
        <w:t>.java</w:t>
      </w:r>
      <w:r w:rsidR="0078538A" w:rsidRPr="002714A5">
        <w:rPr>
          <w:rFonts w:eastAsia="Times New Roman" w:cstheme="minorHAnsi"/>
          <w:bCs/>
          <w:iCs/>
          <w:color w:val="000000" w:themeColor="text1"/>
        </w:rPr>
        <w:t>,</w:t>
      </w:r>
      <w:r w:rsidR="0078538A" w:rsidRPr="002714A5">
        <w:rPr>
          <w:rFonts w:cstheme="minorHAnsi"/>
          <w:i/>
          <w:color w:val="000000" w:themeColor="text1"/>
        </w:rPr>
        <w:t xml:space="preserve"> PostfixEvaluator</w:t>
      </w:r>
      <w:r w:rsidR="0078538A" w:rsidRPr="00E354C7">
        <w:rPr>
          <w:rFonts w:cstheme="minorHAnsi"/>
          <w:i/>
          <w:color w:val="000000" w:themeColor="text1"/>
          <w:u w:val="single"/>
        </w:rPr>
        <w:t>V2</w:t>
      </w:r>
      <w:r w:rsidR="0078538A" w:rsidRPr="002714A5">
        <w:rPr>
          <w:rFonts w:cstheme="minorHAnsi"/>
          <w:i/>
          <w:color w:val="000000" w:themeColor="text1"/>
        </w:rPr>
        <w:t>.java</w:t>
      </w:r>
      <w:r w:rsidR="0078538A" w:rsidRPr="002714A5">
        <w:rPr>
          <w:rFonts w:cstheme="minorHAnsi"/>
          <w:color w:val="000000" w:themeColor="text1"/>
        </w:rPr>
        <w:t>, and</w:t>
      </w:r>
      <w:r w:rsidR="0078538A" w:rsidRPr="002714A5">
        <w:rPr>
          <w:rFonts w:cstheme="minorHAnsi"/>
          <w:i/>
          <w:color w:val="000000" w:themeColor="text1"/>
        </w:rPr>
        <w:t xml:space="preserve"> InfixToPostfix</w:t>
      </w:r>
      <w:r w:rsidR="0078538A" w:rsidRPr="00E354C7">
        <w:rPr>
          <w:rFonts w:cstheme="minorHAnsi"/>
          <w:i/>
          <w:color w:val="000000" w:themeColor="text1"/>
          <w:u w:val="single"/>
        </w:rPr>
        <w:t>V2</w:t>
      </w:r>
      <w:r w:rsidR="0078538A" w:rsidRPr="002714A5">
        <w:rPr>
          <w:rFonts w:cstheme="minorHAnsi"/>
          <w:i/>
          <w:color w:val="000000" w:themeColor="text1"/>
        </w:rPr>
        <w:t>.java</w:t>
      </w:r>
      <w:r w:rsidR="0078538A" w:rsidRPr="002714A5">
        <w:rPr>
          <w:rFonts w:cstheme="minorHAnsi"/>
          <w:color w:val="000000" w:themeColor="text1"/>
        </w:rPr>
        <w:t xml:space="preserve">. </w:t>
      </w:r>
      <w:r w:rsidR="00A23784" w:rsidRPr="002714A5">
        <w:rPr>
          <w:rFonts w:cstheme="minorHAnsi"/>
          <w:color w:val="000000" w:themeColor="text1"/>
        </w:rPr>
        <w:t>Make all the nec</w:t>
      </w:r>
      <w:r w:rsidR="0078538A" w:rsidRPr="002714A5">
        <w:rPr>
          <w:rFonts w:cstheme="minorHAnsi"/>
          <w:color w:val="000000" w:themeColor="text1"/>
        </w:rPr>
        <w:t>essary changes so that these three programs</w:t>
      </w:r>
      <w:r w:rsidR="00A23784" w:rsidRPr="002714A5">
        <w:rPr>
          <w:rFonts w:cstheme="minorHAnsi"/>
          <w:color w:val="000000" w:themeColor="text1"/>
        </w:rPr>
        <w:t xml:space="preserve"> use </w:t>
      </w:r>
      <w:r w:rsidR="00552386" w:rsidRPr="002714A5">
        <w:rPr>
          <w:rFonts w:cstheme="minorHAnsi"/>
          <w:color w:val="000000" w:themeColor="text1"/>
        </w:rPr>
        <w:t>the</w:t>
      </w:r>
      <w:r w:rsidR="00A23784" w:rsidRPr="002714A5">
        <w:rPr>
          <w:rFonts w:cstheme="minorHAnsi"/>
          <w:color w:val="000000" w:themeColor="text1"/>
        </w:rPr>
        <w:t xml:space="preserve"> </w:t>
      </w:r>
      <w:r w:rsidR="0098400E" w:rsidRPr="002714A5">
        <w:rPr>
          <w:rFonts w:cstheme="minorHAnsi"/>
          <w:color w:val="000000" w:themeColor="text1"/>
        </w:rPr>
        <w:t>l</w:t>
      </w:r>
      <w:r w:rsidR="0078538A" w:rsidRPr="002714A5">
        <w:rPr>
          <w:rFonts w:cstheme="minorHAnsi"/>
          <w:color w:val="000000" w:themeColor="text1"/>
        </w:rPr>
        <w:t>inked</w:t>
      </w:r>
      <w:r w:rsidR="0098400E" w:rsidRPr="002714A5">
        <w:rPr>
          <w:rFonts w:cstheme="minorHAnsi"/>
          <w:color w:val="000000" w:themeColor="text1"/>
        </w:rPr>
        <w:t xml:space="preserve"> s</w:t>
      </w:r>
      <w:r w:rsidR="0078538A" w:rsidRPr="002714A5">
        <w:rPr>
          <w:rFonts w:cstheme="minorHAnsi"/>
          <w:color w:val="000000" w:themeColor="text1"/>
        </w:rPr>
        <w:t xml:space="preserve">tack and </w:t>
      </w:r>
      <w:r w:rsidR="0098400E" w:rsidRPr="002714A5">
        <w:rPr>
          <w:rFonts w:cstheme="minorHAnsi"/>
          <w:color w:val="000000" w:themeColor="text1"/>
        </w:rPr>
        <w:t>queue implementations developed in this lab</w:t>
      </w:r>
      <w:r w:rsidR="0078538A" w:rsidRPr="002714A5">
        <w:rPr>
          <w:rFonts w:cstheme="minorHAnsi"/>
          <w:color w:val="000000" w:themeColor="text1"/>
        </w:rPr>
        <w:t xml:space="preserve"> </w:t>
      </w:r>
      <w:r w:rsidR="0098400E" w:rsidRPr="002714A5">
        <w:rPr>
          <w:rFonts w:cstheme="minorHAnsi"/>
          <w:color w:val="000000" w:themeColor="text1"/>
        </w:rPr>
        <w:t xml:space="preserve">(available </w:t>
      </w:r>
      <w:r w:rsidR="00D1553A" w:rsidRPr="002714A5">
        <w:rPr>
          <w:rFonts w:cstheme="minorHAnsi"/>
          <w:color w:val="000000" w:themeColor="text1"/>
        </w:rPr>
        <w:t xml:space="preserve">in </w:t>
      </w:r>
      <w:r w:rsidR="00C816F1" w:rsidRPr="002714A5">
        <w:rPr>
          <w:rFonts w:cstheme="minorHAnsi"/>
          <w:color w:val="000000" w:themeColor="text1"/>
        </w:rPr>
        <w:t>YOUR</w:t>
      </w:r>
      <w:r w:rsidR="00376E01" w:rsidRPr="002714A5">
        <w:rPr>
          <w:rFonts w:cstheme="minorHAnsi"/>
          <w:color w:val="000000" w:themeColor="text1"/>
        </w:rPr>
        <w:t xml:space="preserve"> </w:t>
      </w:r>
      <w:r w:rsidR="00A22E80" w:rsidRPr="002400DC">
        <w:rPr>
          <w:rFonts w:cstheme="minorHAnsi"/>
          <w:i/>
          <w:color w:val="000000"/>
        </w:rPr>
        <w:t>JavaPackages/&lt;your initials&gt;structures</w:t>
      </w:r>
      <w:r w:rsidR="00A22E80" w:rsidRPr="002B0751">
        <w:rPr>
          <w:rFonts w:cstheme="minorHAnsi"/>
          <w:color w:val="000000"/>
        </w:rPr>
        <w:t xml:space="preserve"> </w:t>
      </w:r>
      <w:r w:rsidR="00D1553A" w:rsidRPr="002714A5">
        <w:rPr>
          <w:rFonts w:cstheme="minorHAnsi"/>
          <w:color w:val="000000" w:themeColor="text1"/>
        </w:rPr>
        <w:t>package</w:t>
      </w:r>
      <w:r w:rsidR="003B5197" w:rsidRPr="002714A5">
        <w:rPr>
          <w:rFonts w:cstheme="minorHAnsi"/>
          <w:color w:val="000000" w:themeColor="text1"/>
        </w:rPr>
        <w:t>)</w:t>
      </w:r>
      <w:r w:rsidR="003B5197">
        <w:rPr>
          <w:rFonts w:cstheme="minorHAnsi"/>
          <w:color w:val="000000" w:themeColor="text1"/>
        </w:rPr>
        <w:t xml:space="preserve"> </w:t>
      </w:r>
      <w:r w:rsidR="003B5197" w:rsidRPr="002714A5">
        <w:rPr>
          <w:rFonts w:cstheme="minorHAnsi"/>
          <w:color w:val="000000" w:themeColor="text1"/>
        </w:rPr>
        <w:t>instead</w:t>
      </w:r>
      <w:r w:rsidR="00485B1D" w:rsidRPr="002714A5">
        <w:rPr>
          <w:rFonts w:cstheme="minorHAnsi"/>
          <w:color w:val="000000" w:themeColor="text1"/>
        </w:rPr>
        <w:t xml:space="preserve"> </w:t>
      </w:r>
      <w:r w:rsidR="0028004A" w:rsidRPr="002714A5">
        <w:rPr>
          <w:rFonts w:cstheme="minorHAnsi"/>
          <w:color w:val="000000" w:themeColor="text1"/>
        </w:rPr>
        <w:t xml:space="preserve">of </w:t>
      </w:r>
      <w:r w:rsidR="007A7D04" w:rsidRPr="002714A5">
        <w:rPr>
          <w:rFonts w:cstheme="minorHAnsi"/>
          <w:color w:val="000000" w:themeColor="text1"/>
        </w:rPr>
        <w:t>J</w:t>
      </w:r>
      <w:r w:rsidR="000B69B7" w:rsidRPr="002714A5">
        <w:rPr>
          <w:rFonts w:cstheme="minorHAnsi"/>
          <w:color w:val="000000" w:themeColor="text1"/>
        </w:rPr>
        <w:t>C</w:t>
      </w:r>
      <w:r w:rsidR="007A7D04" w:rsidRPr="002714A5">
        <w:rPr>
          <w:rFonts w:cstheme="minorHAnsi"/>
          <w:color w:val="000000" w:themeColor="text1"/>
        </w:rPr>
        <w:t>F</w:t>
      </w:r>
      <w:r w:rsidR="000B69B7" w:rsidRPr="002714A5">
        <w:rPr>
          <w:rFonts w:cstheme="minorHAnsi"/>
          <w:color w:val="000000" w:themeColor="text1"/>
        </w:rPr>
        <w:t xml:space="preserve">’s (Java </w:t>
      </w:r>
      <w:r w:rsidR="009B1495" w:rsidRPr="002714A5">
        <w:rPr>
          <w:rFonts w:cstheme="minorHAnsi"/>
          <w:color w:val="000000" w:themeColor="text1"/>
        </w:rPr>
        <w:t>Collection</w:t>
      </w:r>
      <w:r w:rsidR="001726E3" w:rsidRPr="002714A5">
        <w:rPr>
          <w:rFonts w:cstheme="minorHAnsi"/>
          <w:color w:val="000000" w:themeColor="text1"/>
        </w:rPr>
        <w:t>s</w:t>
      </w:r>
      <w:r w:rsidR="009B1495" w:rsidRPr="002714A5">
        <w:rPr>
          <w:rFonts w:cstheme="minorHAnsi"/>
          <w:color w:val="000000" w:themeColor="text1"/>
        </w:rPr>
        <w:t xml:space="preserve"> </w:t>
      </w:r>
      <w:r w:rsidR="000B69B7" w:rsidRPr="002714A5">
        <w:rPr>
          <w:rFonts w:cstheme="minorHAnsi"/>
          <w:color w:val="000000" w:themeColor="text1"/>
        </w:rPr>
        <w:t xml:space="preserve">Framework) </w:t>
      </w:r>
      <w:r w:rsidR="0098400E" w:rsidRPr="002714A5">
        <w:rPr>
          <w:rFonts w:cstheme="minorHAnsi"/>
          <w:color w:val="000000" w:themeColor="text1"/>
        </w:rPr>
        <w:t>versions</w:t>
      </w:r>
      <w:r w:rsidR="00935AAD" w:rsidRPr="002714A5">
        <w:rPr>
          <w:rFonts w:cstheme="minorHAnsi"/>
          <w:color w:val="000000" w:themeColor="text1"/>
        </w:rPr>
        <w:t xml:space="preserve">. </w:t>
      </w:r>
      <w:r w:rsidR="00C46FE6">
        <w:t>(These changes will probably just be an additional import statement and changes to the constructor calls.)</w:t>
      </w:r>
    </w:p>
    <w:p w:rsidR="0086257E" w:rsidRPr="006664E4" w:rsidRDefault="004B450F" w:rsidP="007D5A58">
      <w:pPr>
        <w:spacing w:before="120" w:after="0" w:line="20" w:lineRule="atLeast"/>
        <w:rPr>
          <w:rFonts w:cstheme="minorHAnsi"/>
          <w:b/>
          <w:color w:val="000000" w:themeColor="text1"/>
        </w:rPr>
      </w:pPr>
      <w:r w:rsidRPr="002714A5">
        <w:rPr>
          <w:rFonts w:eastAsia="Times New Roman" w:cstheme="minorHAnsi"/>
          <w:bCs/>
          <w:iCs/>
          <w:color w:val="000000" w:themeColor="text1"/>
        </w:rPr>
        <w:t>Use the</w:t>
      </w:r>
      <w:r w:rsidR="003B5197">
        <w:rPr>
          <w:rFonts w:eastAsia="Times New Roman" w:cstheme="minorHAnsi"/>
          <w:bCs/>
          <w:iCs/>
          <w:color w:val="000000" w:themeColor="text1"/>
        </w:rPr>
        <w:t xml:space="preserve"> provided</w:t>
      </w:r>
      <w:r w:rsidRPr="002714A5">
        <w:rPr>
          <w:rFonts w:eastAsia="Times New Roman" w:cstheme="minorHAnsi"/>
          <w:bCs/>
          <w:iCs/>
          <w:color w:val="000000" w:themeColor="text1"/>
        </w:rPr>
        <w:t xml:space="preserve"> </w:t>
      </w:r>
      <w:r w:rsidR="002352A8" w:rsidRPr="002714A5">
        <w:rPr>
          <w:rFonts w:eastAsia="Times New Roman" w:cstheme="minorHAnsi"/>
          <w:bCs/>
          <w:i/>
          <w:iCs/>
          <w:color w:val="000000" w:themeColor="text1"/>
        </w:rPr>
        <w:t xml:space="preserve">TokenizerV2Test.java </w:t>
      </w:r>
      <w:r w:rsidR="002352A8" w:rsidRPr="002714A5">
        <w:rPr>
          <w:rFonts w:eastAsia="Times New Roman" w:cstheme="minorHAnsi"/>
          <w:bCs/>
          <w:iCs/>
          <w:color w:val="000000" w:themeColor="text1"/>
        </w:rPr>
        <w:t>and</w:t>
      </w:r>
      <w:r w:rsidR="002352A8" w:rsidRPr="002714A5">
        <w:rPr>
          <w:rFonts w:cstheme="minorHAnsi"/>
          <w:i/>
          <w:color w:val="000000" w:themeColor="text1"/>
        </w:rPr>
        <w:t xml:space="preserve"> InfixToPostfixV2</w:t>
      </w:r>
      <w:r w:rsidR="00967213" w:rsidRPr="002714A5">
        <w:rPr>
          <w:rFonts w:cstheme="minorHAnsi"/>
          <w:i/>
          <w:color w:val="000000" w:themeColor="text1"/>
        </w:rPr>
        <w:t>Driver.java</w:t>
      </w:r>
      <w:r w:rsidR="002352A8" w:rsidRPr="002714A5">
        <w:rPr>
          <w:rFonts w:cstheme="minorHAnsi"/>
          <w:i/>
          <w:color w:val="000000" w:themeColor="text1"/>
        </w:rPr>
        <w:t xml:space="preserve"> </w:t>
      </w:r>
      <w:r w:rsidR="002352A8" w:rsidRPr="002714A5">
        <w:rPr>
          <w:rFonts w:cstheme="minorHAnsi"/>
          <w:color w:val="000000" w:themeColor="text1"/>
        </w:rPr>
        <w:t>class</w:t>
      </w:r>
      <w:r w:rsidR="00967213" w:rsidRPr="002714A5">
        <w:rPr>
          <w:rFonts w:cstheme="minorHAnsi"/>
          <w:color w:val="000000" w:themeColor="text1"/>
        </w:rPr>
        <w:t>es in your lab folder</w:t>
      </w:r>
      <w:r w:rsidR="00A21A01">
        <w:rPr>
          <w:rFonts w:cstheme="minorHAnsi"/>
          <w:color w:val="000000" w:themeColor="text1"/>
        </w:rPr>
        <w:t xml:space="preserve"> (</w:t>
      </w:r>
      <w:r w:rsidR="005A3A35" w:rsidRPr="008376A7">
        <w:rPr>
          <w:rFonts w:cstheme="minorHAnsi"/>
          <w:i/>
          <w:color w:val="000000"/>
        </w:rPr>
        <w:t>keep them in your lab folder</w:t>
      </w:r>
      <w:r w:rsidR="00A21A01">
        <w:rPr>
          <w:rFonts w:cstheme="minorHAnsi"/>
          <w:color w:val="000000"/>
        </w:rPr>
        <w:t>)</w:t>
      </w:r>
      <w:r w:rsidR="00967213" w:rsidRPr="002714A5">
        <w:rPr>
          <w:rFonts w:cstheme="minorHAnsi"/>
          <w:color w:val="000000" w:themeColor="text1"/>
        </w:rPr>
        <w:t xml:space="preserve"> to</w:t>
      </w:r>
      <w:r w:rsidR="002352A8" w:rsidRPr="002714A5">
        <w:rPr>
          <w:rFonts w:cstheme="minorHAnsi"/>
          <w:color w:val="000000" w:themeColor="text1"/>
        </w:rPr>
        <w:t xml:space="preserve"> </w:t>
      </w:r>
      <w:r w:rsidR="00967213" w:rsidRPr="002714A5">
        <w:rPr>
          <w:rFonts w:cstheme="minorHAnsi"/>
          <w:color w:val="000000" w:themeColor="text1"/>
        </w:rPr>
        <w:t>test the changes you made above</w:t>
      </w:r>
      <w:r w:rsidR="00A73E16" w:rsidRPr="002714A5">
        <w:rPr>
          <w:rFonts w:cstheme="minorHAnsi"/>
          <w:color w:val="000000" w:themeColor="text1"/>
        </w:rPr>
        <w:t xml:space="preserve"> actually work</w:t>
      </w:r>
      <w:r w:rsidR="00967213" w:rsidRPr="002714A5">
        <w:rPr>
          <w:rFonts w:cstheme="minorHAnsi"/>
          <w:color w:val="000000" w:themeColor="text1"/>
        </w:rPr>
        <w:t xml:space="preserve">. </w:t>
      </w:r>
      <w:r w:rsidR="006664E4">
        <w:t>(You’ll need to make the same kind of modifications to the names of classes and to import statements in these as well.)</w:t>
      </w:r>
    </w:p>
    <w:p w:rsidR="0084151B" w:rsidRDefault="0084151B" w:rsidP="007D5A58">
      <w:pPr>
        <w:spacing w:before="120" w:after="0" w:line="20" w:lineRule="atLeast"/>
        <w:rPr>
          <w:rFonts w:cstheme="minorHAnsi"/>
          <w:color w:val="000000" w:themeColor="text1"/>
        </w:rPr>
      </w:pPr>
    </w:p>
    <w:p w:rsidR="0084151B" w:rsidRPr="00A7686D" w:rsidRDefault="0084151B" w:rsidP="007D5A58">
      <w:pPr>
        <w:spacing w:before="120" w:after="0" w:line="20" w:lineRule="atLeast"/>
        <w:rPr>
          <w:rFonts w:cstheme="minorHAnsi"/>
          <w:color w:val="000000" w:themeColor="text1"/>
        </w:rPr>
      </w:pPr>
    </w:p>
    <w:sectPr w:rsidR="0084151B" w:rsidRPr="00A7686D" w:rsidSect="007B2E44">
      <w:pgSz w:w="12240" w:h="15840"/>
      <w:pgMar w:top="900" w:right="630" w:bottom="81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338F6"/>
    <w:multiLevelType w:val="multilevel"/>
    <w:tmpl w:val="E67C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05526"/>
    <w:multiLevelType w:val="multilevel"/>
    <w:tmpl w:val="B88A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314A6"/>
    <w:multiLevelType w:val="multilevel"/>
    <w:tmpl w:val="EE2CAEE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A42E42"/>
    <w:multiLevelType w:val="multilevel"/>
    <w:tmpl w:val="AD06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C15D08"/>
    <w:multiLevelType w:val="multilevel"/>
    <w:tmpl w:val="83BA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636E49"/>
    <w:multiLevelType w:val="multilevel"/>
    <w:tmpl w:val="6824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B360F7"/>
    <w:multiLevelType w:val="hybridMultilevel"/>
    <w:tmpl w:val="781C4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941AE"/>
    <w:multiLevelType w:val="hybridMultilevel"/>
    <w:tmpl w:val="DFB26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222521"/>
    <w:multiLevelType w:val="multilevel"/>
    <w:tmpl w:val="1820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2E25B3"/>
    <w:multiLevelType w:val="hybridMultilevel"/>
    <w:tmpl w:val="233E8E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8"/>
  </w:num>
  <w:num w:numId="7">
    <w:abstractNumId w:val="6"/>
  </w:num>
  <w:num w:numId="8">
    <w:abstractNumId w:val="7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30B"/>
    <w:rsid w:val="0000055E"/>
    <w:rsid w:val="00002170"/>
    <w:rsid w:val="000024BE"/>
    <w:rsid w:val="00004C20"/>
    <w:rsid w:val="00004EF9"/>
    <w:rsid w:val="000059FF"/>
    <w:rsid w:val="00007BB5"/>
    <w:rsid w:val="00010BE8"/>
    <w:rsid w:val="000117EB"/>
    <w:rsid w:val="000141FC"/>
    <w:rsid w:val="00020B5B"/>
    <w:rsid w:val="00022436"/>
    <w:rsid w:val="000261DA"/>
    <w:rsid w:val="00031F27"/>
    <w:rsid w:val="00032900"/>
    <w:rsid w:val="00032A2C"/>
    <w:rsid w:val="00032E91"/>
    <w:rsid w:val="00035E04"/>
    <w:rsid w:val="000361EE"/>
    <w:rsid w:val="00036251"/>
    <w:rsid w:val="000371B5"/>
    <w:rsid w:val="0004057F"/>
    <w:rsid w:val="00040615"/>
    <w:rsid w:val="00042D92"/>
    <w:rsid w:val="00045D78"/>
    <w:rsid w:val="00046400"/>
    <w:rsid w:val="00046D31"/>
    <w:rsid w:val="000507E4"/>
    <w:rsid w:val="00050A00"/>
    <w:rsid w:val="00055EF4"/>
    <w:rsid w:val="00057D4E"/>
    <w:rsid w:val="000620C0"/>
    <w:rsid w:val="000641AD"/>
    <w:rsid w:val="00064591"/>
    <w:rsid w:val="00064B6E"/>
    <w:rsid w:val="00064D8B"/>
    <w:rsid w:val="00070322"/>
    <w:rsid w:val="000708E8"/>
    <w:rsid w:val="000710D2"/>
    <w:rsid w:val="000725C1"/>
    <w:rsid w:val="00074712"/>
    <w:rsid w:val="00075606"/>
    <w:rsid w:val="00075C19"/>
    <w:rsid w:val="00076166"/>
    <w:rsid w:val="00076D65"/>
    <w:rsid w:val="0007749C"/>
    <w:rsid w:val="0007795B"/>
    <w:rsid w:val="000907E8"/>
    <w:rsid w:val="00090F25"/>
    <w:rsid w:val="00091CA2"/>
    <w:rsid w:val="00093E61"/>
    <w:rsid w:val="00095D0A"/>
    <w:rsid w:val="000A0987"/>
    <w:rsid w:val="000A1F39"/>
    <w:rsid w:val="000A33F6"/>
    <w:rsid w:val="000A5B4B"/>
    <w:rsid w:val="000A6CE0"/>
    <w:rsid w:val="000A701C"/>
    <w:rsid w:val="000B4FDC"/>
    <w:rsid w:val="000B69B7"/>
    <w:rsid w:val="000C01CC"/>
    <w:rsid w:val="000C11ED"/>
    <w:rsid w:val="000D5C6E"/>
    <w:rsid w:val="000D6DFA"/>
    <w:rsid w:val="000D6F74"/>
    <w:rsid w:val="000D6FE6"/>
    <w:rsid w:val="000E7F79"/>
    <w:rsid w:val="000F43BD"/>
    <w:rsid w:val="000F68E3"/>
    <w:rsid w:val="00101177"/>
    <w:rsid w:val="0010366F"/>
    <w:rsid w:val="00106FE7"/>
    <w:rsid w:val="001164E4"/>
    <w:rsid w:val="001201DD"/>
    <w:rsid w:val="0012025F"/>
    <w:rsid w:val="0012283F"/>
    <w:rsid w:val="00122C21"/>
    <w:rsid w:val="00130291"/>
    <w:rsid w:val="00130BD8"/>
    <w:rsid w:val="00135F14"/>
    <w:rsid w:val="001374AB"/>
    <w:rsid w:val="0014213A"/>
    <w:rsid w:val="001424F6"/>
    <w:rsid w:val="00162460"/>
    <w:rsid w:val="00163908"/>
    <w:rsid w:val="0016492A"/>
    <w:rsid w:val="00170DBF"/>
    <w:rsid w:val="001726E3"/>
    <w:rsid w:val="001764B0"/>
    <w:rsid w:val="00185BF0"/>
    <w:rsid w:val="00185EAD"/>
    <w:rsid w:val="001861B0"/>
    <w:rsid w:val="001903D2"/>
    <w:rsid w:val="001906C5"/>
    <w:rsid w:val="00194A9E"/>
    <w:rsid w:val="00196906"/>
    <w:rsid w:val="00197966"/>
    <w:rsid w:val="00197F57"/>
    <w:rsid w:val="001A4759"/>
    <w:rsid w:val="001B1E1C"/>
    <w:rsid w:val="001B2007"/>
    <w:rsid w:val="001B4EB2"/>
    <w:rsid w:val="001C06EC"/>
    <w:rsid w:val="001C14EF"/>
    <w:rsid w:val="001C2704"/>
    <w:rsid w:val="001C48FD"/>
    <w:rsid w:val="001C5AB6"/>
    <w:rsid w:val="001C6518"/>
    <w:rsid w:val="001D0017"/>
    <w:rsid w:val="001D063A"/>
    <w:rsid w:val="001D0AA7"/>
    <w:rsid w:val="001D2092"/>
    <w:rsid w:val="001D3E83"/>
    <w:rsid w:val="001D4D81"/>
    <w:rsid w:val="001E1DAA"/>
    <w:rsid w:val="001E5C8D"/>
    <w:rsid w:val="001F0059"/>
    <w:rsid w:val="001F3561"/>
    <w:rsid w:val="001F36FB"/>
    <w:rsid w:val="001F39A7"/>
    <w:rsid w:val="001F6BCC"/>
    <w:rsid w:val="00205726"/>
    <w:rsid w:val="0021092D"/>
    <w:rsid w:val="00212022"/>
    <w:rsid w:val="002122E1"/>
    <w:rsid w:val="00214C54"/>
    <w:rsid w:val="00215793"/>
    <w:rsid w:val="00215796"/>
    <w:rsid w:val="0022595F"/>
    <w:rsid w:val="002342D1"/>
    <w:rsid w:val="002352A8"/>
    <w:rsid w:val="002378F2"/>
    <w:rsid w:val="002400DC"/>
    <w:rsid w:val="00241A80"/>
    <w:rsid w:val="00242258"/>
    <w:rsid w:val="00242F94"/>
    <w:rsid w:val="0024363E"/>
    <w:rsid w:val="00243F12"/>
    <w:rsid w:val="00244CF9"/>
    <w:rsid w:val="00246CD5"/>
    <w:rsid w:val="00246F46"/>
    <w:rsid w:val="00253B0A"/>
    <w:rsid w:val="00253C3D"/>
    <w:rsid w:val="00263569"/>
    <w:rsid w:val="00265B7A"/>
    <w:rsid w:val="0026767E"/>
    <w:rsid w:val="002679F9"/>
    <w:rsid w:val="00271200"/>
    <w:rsid w:val="002714A5"/>
    <w:rsid w:val="00275273"/>
    <w:rsid w:val="0028004A"/>
    <w:rsid w:val="00287B4C"/>
    <w:rsid w:val="002911A1"/>
    <w:rsid w:val="0029279F"/>
    <w:rsid w:val="00294E79"/>
    <w:rsid w:val="00294EE4"/>
    <w:rsid w:val="00296FCA"/>
    <w:rsid w:val="002A0CCC"/>
    <w:rsid w:val="002A1A50"/>
    <w:rsid w:val="002A26A9"/>
    <w:rsid w:val="002A58D3"/>
    <w:rsid w:val="002A7183"/>
    <w:rsid w:val="002B0751"/>
    <w:rsid w:val="002B0BA3"/>
    <w:rsid w:val="002B119D"/>
    <w:rsid w:val="002B4AC2"/>
    <w:rsid w:val="002C1380"/>
    <w:rsid w:val="002C17A0"/>
    <w:rsid w:val="002C1EFB"/>
    <w:rsid w:val="002C45CC"/>
    <w:rsid w:val="002C7BE8"/>
    <w:rsid w:val="002D137B"/>
    <w:rsid w:val="002D16A1"/>
    <w:rsid w:val="002D2328"/>
    <w:rsid w:val="002D3741"/>
    <w:rsid w:val="002D432D"/>
    <w:rsid w:val="002D5792"/>
    <w:rsid w:val="002E0D66"/>
    <w:rsid w:val="002E2CA6"/>
    <w:rsid w:val="002E2D1E"/>
    <w:rsid w:val="002E2EEE"/>
    <w:rsid w:val="002E403E"/>
    <w:rsid w:val="002F29AD"/>
    <w:rsid w:val="002F6F8C"/>
    <w:rsid w:val="002F7136"/>
    <w:rsid w:val="002F7879"/>
    <w:rsid w:val="00300143"/>
    <w:rsid w:val="0030142E"/>
    <w:rsid w:val="003152FC"/>
    <w:rsid w:val="00315546"/>
    <w:rsid w:val="00324BC9"/>
    <w:rsid w:val="0032682F"/>
    <w:rsid w:val="0033194B"/>
    <w:rsid w:val="00336C5A"/>
    <w:rsid w:val="003374BC"/>
    <w:rsid w:val="003400E5"/>
    <w:rsid w:val="00341B10"/>
    <w:rsid w:val="0034329B"/>
    <w:rsid w:val="00343C68"/>
    <w:rsid w:val="00344123"/>
    <w:rsid w:val="003449D8"/>
    <w:rsid w:val="00345248"/>
    <w:rsid w:val="00347D84"/>
    <w:rsid w:val="00350B4C"/>
    <w:rsid w:val="00353B1D"/>
    <w:rsid w:val="003543EC"/>
    <w:rsid w:val="00356F38"/>
    <w:rsid w:val="00365E86"/>
    <w:rsid w:val="003703D4"/>
    <w:rsid w:val="00373E53"/>
    <w:rsid w:val="00374BC7"/>
    <w:rsid w:val="0037573A"/>
    <w:rsid w:val="00376E01"/>
    <w:rsid w:val="00380E31"/>
    <w:rsid w:val="00382083"/>
    <w:rsid w:val="00387C2F"/>
    <w:rsid w:val="00395A42"/>
    <w:rsid w:val="00395E68"/>
    <w:rsid w:val="003A0322"/>
    <w:rsid w:val="003A0F76"/>
    <w:rsid w:val="003A162E"/>
    <w:rsid w:val="003A2EE6"/>
    <w:rsid w:val="003A38E3"/>
    <w:rsid w:val="003A3985"/>
    <w:rsid w:val="003A4124"/>
    <w:rsid w:val="003B0445"/>
    <w:rsid w:val="003B0AD7"/>
    <w:rsid w:val="003B2906"/>
    <w:rsid w:val="003B4A19"/>
    <w:rsid w:val="003B5197"/>
    <w:rsid w:val="003C0B38"/>
    <w:rsid w:val="003C0FBC"/>
    <w:rsid w:val="003C37B1"/>
    <w:rsid w:val="003C62A4"/>
    <w:rsid w:val="003D3A21"/>
    <w:rsid w:val="003E0B8C"/>
    <w:rsid w:val="003E251E"/>
    <w:rsid w:val="003E5DF9"/>
    <w:rsid w:val="003E668B"/>
    <w:rsid w:val="003E7F44"/>
    <w:rsid w:val="003F021E"/>
    <w:rsid w:val="003F070F"/>
    <w:rsid w:val="003F4C0A"/>
    <w:rsid w:val="003F78F0"/>
    <w:rsid w:val="004021F1"/>
    <w:rsid w:val="00403793"/>
    <w:rsid w:val="004044AD"/>
    <w:rsid w:val="00405C41"/>
    <w:rsid w:val="00407372"/>
    <w:rsid w:val="0040766D"/>
    <w:rsid w:val="0041005F"/>
    <w:rsid w:val="004251E4"/>
    <w:rsid w:val="00443E25"/>
    <w:rsid w:val="00444BAF"/>
    <w:rsid w:val="004561D2"/>
    <w:rsid w:val="004602C1"/>
    <w:rsid w:val="00463EBF"/>
    <w:rsid w:val="004645CC"/>
    <w:rsid w:val="00465E96"/>
    <w:rsid w:val="00467683"/>
    <w:rsid w:val="00472270"/>
    <w:rsid w:val="004735AD"/>
    <w:rsid w:val="0047430B"/>
    <w:rsid w:val="004838F7"/>
    <w:rsid w:val="00485B1D"/>
    <w:rsid w:val="0049306A"/>
    <w:rsid w:val="004936E4"/>
    <w:rsid w:val="00494179"/>
    <w:rsid w:val="004961CA"/>
    <w:rsid w:val="00496227"/>
    <w:rsid w:val="00497EB1"/>
    <w:rsid w:val="004A0C99"/>
    <w:rsid w:val="004A1AC8"/>
    <w:rsid w:val="004A39B9"/>
    <w:rsid w:val="004B033C"/>
    <w:rsid w:val="004B09D4"/>
    <w:rsid w:val="004B3C2D"/>
    <w:rsid w:val="004B430E"/>
    <w:rsid w:val="004B450F"/>
    <w:rsid w:val="004B519B"/>
    <w:rsid w:val="004B61C7"/>
    <w:rsid w:val="004C157E"/>
    <w:rsid w:val="004C4DCB"/>
    <w:rsid w:val="004D0397"/>
    <w:rsid w:val="004D1015"/>
    <w:rsid w:val="004D4E92"/>
    <w:rsid w:val="004D5071"/>
    <w:rsid w:val="004D575C"/>
    <w:rsid w:val="004D604B"/>
    <w:rsid w:val="004D654B"/>
    <w:rsid w:val="004E190F"/>
    <w:rsid w:val="004E1B92"/>
    <w:rsid w:val="004E5D31"/>
    <w:rsid w:val="004E7DB7"/>
    <w:rsid w:val="004F1600"/>
    <w:rsid w:val="004F1E46"/>
    <w:rsid w:val="005020CE"/>
    <w:rsid w:val="005034F1"/>
    <w:rsid w:val="00503D78"/>
    <w:rsid w:val="00505083"/>
    <w:rsid w:val="00506C97"/>
    <w:rsid w:val="00514033"/>
    <w:rsid w:val="00515042"/>
    <w:rsid w:val="00516BE6"/>
    <w:rsid w:val="00525EBD"/>
    <w:rsid w:val="00527AD3"/>
    <w:rsid w:val="0053000A"/>
    <w:rsid w:val="005334F7"/>
    <w:rsid w:val="00533971"/>
    <w:rsid w:val="00534898"/>
    <w:rsid w:val="00536FFC"/>
    <w:rsid w:val="00537924"/>
    <w:rsid w:val="00542260"/>
    <w:rsid w:val="00542A80"/>
    <w:rsid w:val="00542E03"/>
    <w:rsid w:val="00543C56"/>
    <w:rsid w:val="00552386"/>
    <w:rsid w:val="00553C7E"/>
    <w:rsid w:val="00553DBB"/>
    <w:rsid w:val="005546BF"/>
    <w:rsid w:val="005602CC"/>
    <w:rsid w:val="005604DD"/>
    <w:rsid w:val="005606DA"/>
    <w:rsid w:val="00563E21"/>
    <w:rsid w:val="005673B9"/>
    <w:rsid w:val="005728A4"/>
    <w:rsid w:val="00572D10"/>
    <w:rsid w:val="00572F2C"/>
    <w:rsid w:val="005732BC"/>
    <w:rsid w:val="00573832"/>
    <w:rsid w:val="00573CF7"/>
    <w:rsid w:val="00582958"/>
    <w:rsid w:val="00582B78"/>
    <w:rsid w:val="00582DB6"/>
    <w:rsid w:val="00584164"/>
    <w:rsid w:val="00586C32"/>
    <w:rsid w:val="005873F0"/>
    <w:rsid w:val="0059217C"/>
    <w:rsid w:val="00592F7A"/>
    <w:rsid w:val="00594CF3"/>
    <w:rsid w:val="00595304"/>
    <w:rsid w:val="0059601F"/>
    <w:rsid w:val="005967CF"/>
    <w:rsid w:val="005A0C5C"/>
    <w:rsid w:val="005A112E"/>
    <w:rsid w:val="005A11AD"/>
    <w:rsid w:val="005A3A35"/>
    <w:rsid w:val="005A58E8"/>
    <w:rsid w:val="005B0F25"/>
    <w:rsid w:val="005B6E6F"/>
    <w:rsid w:val="005C0C71"/>
    <w:rsid w:val="005C6A03"/>
    <w:rsid w:val="005C6EFE"/>
    <w:rsid w:val="005D16A5"/>
    <w:rsid w:val="005D4F3E"/>
    <w:rsid w:val="005E2965"/>
    <w:rsid w:val="005E79EE"/>
    <w:rsid w:val="005F2966"/>
    <w:rsid w:val="005F69F8"/>
    <w:rsid w:val="005F703E"/>
    <w:rsid w:val="00600CC1"/>
    <w:rsid w:val="006031CD"/>
    <w:rsid w:val="00617CE8"/>
    <w:rsid w:val="006210C4"/>
    <w:rsid w:val="0062482F"/>
    <w:rsid w:val="00627A0F"/>
    <w:rsid w:val="00627AD8"/>
    <w:rsid w:val="00632EB1"/>
    <w:rsid w:val="0063487D"/>
    <w:rsid w:val="00637C9A"/>
    <w:rsid w:val="00640629"/>
    <w:rsid w:val="00642830"/>
    <w:rsid w:val="00643939"/>
    <w:rsid w:val="00650785"/>
    <w:rsid w:val="0065089D"/>
    <w:rsid w:val="006532A7"/>
    <w:rsid w:val="006542E6"/>
    <w:rsid w:val="0065717F"/>
    <w:rsid w:val="00660BA3"/>
    <w:rsid w:val="00661D47"/>
    <w:rsid w:val="00662490"/>
    <w:rsid w:val="0066267C"/>
    <w:rsid w:val="00662A91"/>
    <w:rsid w:val="0066323F"/>
    <w:rsid w:val="006664E4"/>
    <w:rsid w:val="006720EF"/>
    <w:rsid w:val="00673744"/>
    <w:rsid w:val="00673B7E"/>
    <w:rsid w:val="00674413"/>
    <w:rsid w:val="00677ECB"/>
    <w:rsid w:val="00683675"/>
    <w:rsid w:val="0068484E"/>
    <w:rsid w:val="00691D15"/>
    <w:rsid w:val="00691EAA"/>
    <w:rsid w:val="00694B6A"/>
    <w:rsid w:val="00697DCE"/>
    <w:rsid w:val="006A0D9C"/>
    <w:rsid w:val="006A2071"/>
    <w:rsid w:val="006A3B24"/>
    <w:rsid w:val="006A3F53"/>
    <w:rsid w:val="006B11AF"/>
    <w:rsid w:val="006B1DD5"/>
    <w:rsid w:val="006C1E2C"/>
    <w:rsid w:val="006C5197"/>
    <w:rsid w:val="006D1526"/>
    <w:rsid w:val="006D2263"/>
    <w:rsid w:val="006D46A1"/>
    <w:rsid w:val="006D49E8"/>
    <w:rsid w:val="006D7CD8"/>
    <w:rsid w:val="006E06A9"/>
    <w:rsid w:val="006E3151"/>
    <w:rsid w:val="006E53C4"/>
    <w:rsid w:val="006E736B"/>
    <w:rsid w:val="006F7856"/>
    <w:rsid w:val="007016F4"/>
    <w:rsid w:val="007103C4"/>
    <w:rsid w:val="00710553"/>
    <w:rsid w:val="00712C33"/>
    <w:rsid w:val="0071430F"/>
    <w:rsid w:val="007144BC"/>
    <w:rsid w:val="0071489E"/>
    <w:rsid w:val="00722C39"/>
    <w:rsid w:val="00723DA8"/>
    <w:rsid w:val="0072492B"/>
    <w:rsid w:val="0073149A"/>
    <w:rsid w:val="00733BEB"/>
    <w:rsid w:val="007350CC"/>
    <w:rsid w:val="00742281"/>
    <w:rsid w:val="007434F8"/>
    <w:rsid w:val="007471F0"/>
    <w:rsid w:val="0074762C"/>
    <w:rsid w:val="00751357"/>
    <w:rsid w:val="00753B75"/>
    <w:rsid w:val="00755788"/>
    <w:rsid w:val="00757050"/>
    <w:rsid w:val="00763865"/>
    <w:rsid w:val="007646FA"/>
    <w:rsid w:val="00765484"/>
    <w:rsid w:val="00765F82"/>
    <w:rsid w:val="0076640C"/>
    <w:rsid w:val="00767457"/>
    <w:rsid w:val="007702A4"/>
    <w:rsid w:val="007735AE"/>
    <w:rsid w:val="00773A50"/>
    <w:rsid w:val="0077469A"/>
    <w:rsid w:val="0077659F"/>
    <w:rsid w:val="0078538A"/>
    <w:rsid w:val="007A1975"/>
    <w:rsid w:val="007A7D04"/>
    <w:rsid w:val="007B2A6B"/>
    <w:rsid w:val="007B2E44"/>
    <w:rsid w:val="007B52A2"/>
    <w:rsid w:val="007B5FFC"/>
    <w:rsid w:val="007C06CA"/>
    <w:rsid w:val="007C6AD3"/>
    <w:rsid w:val="007C6D67"/>
    <w:rsid w:val="007C7E74"/>
    <w:rsid w:val="007D2848"/>
    <w:rsid w:val="007D3E33"/>
    <w:rsid w:val="007D5A58"/>
    <w:rsid w:val="007D5C5F"/>
    <w:rsid w:val="007D7CEC"/>
    <w:rsid w:val="007E12C2"/>
    <w:rsid w:val="007E1B30"/>
    <w:rsid w:val="007E4B72"/>
    <w:rsid w:val="007E6A86"/>
    <w:rsid w:val="007F3C6D"/>
    <w:rsid w:val="007F3C7F"/>
    <w:rsid w:val="007F457B"/>
    <w:rsid w:val="007F55FA"/>
    <w:rsid w:val="007F7713"/>
    <w:rsid w:val="008005F0"/>
    <w:rsid w:val="00801CED"/>
    <w:rsid w:val="008049BB"/>
    <w:rsid w:val="00813A7E"/>
    <w:rsid w:val="008142A1"/>
    <w:rsid w:val="008152A9"/>
    <w:rsid w:val="00816603"/>
    <w:rsid w:val="00824ECF"/>
    <w:rsid w:val="00830B4B"/>
    <w:rsid w:val="008331E1"/>
    <w:rsid w:val="00835A5B"/>
    <w:rsid w:val="008362C4"/>
    <w:rsid w:val="0083767C"/>
    <w:rsid w:val="008376A7"/>
    <w:rsid w:val="008405E0"/>
    <w:rsid w:val="00840E41"/>
    <w:rsid w:val="0084151B"/>
    <w:rsid w:val="0084156E"/>
    <w:rsid w:val="00842751"/>
    <w:rsid w:val="00842BED"/>
    <w:rsid w:val="00844096"/>
    <w:rsid w:val="008477FD"/>
    <w:rsid w:val="00850550"/>
    <w:rsid w:val="00851787"/>
    <w:rsid w:val="008522B7"/>
    <w:rsid w:val="00854CCA"/>
    <w:rsid w:val="00861235"/>
    <w:rsid w:val="008612A2"/>
    <w:rsid w:val="0086257E"/>
    <w:rsid w:val="00863C43"/>
    <w:rsid w:val="00866701"/>
    <w:rsid w:val="0087113F"/>
    <w:rsid w:val="0087426F"/>
    <w:rsid w:val="008743C3"/>
    <w:rsid w:val="00877D64"/>
    <w:rsid w:val="00885364"/>
    <w:rsid w:val="00885DA8"/>
    <w:rsid w:val="00887F9F"/>
    <w:rsid w:val="00890281"/>
    <w:rsid w:val="008914E5"/>
    <w:rsid w:val="00894088"/>
    <w:rsid w:val="008A3CF0"/>
    <w:rsid w:val="008A4ECD"/>
    <w:rsid w:val="008A6E36"/>
    <w:rsid w:val="008B285D"/>
    <w:rsid w:val="008B2CE6"/>
    <w:rsid w:val="008C0799"/>
    <w:rsid w:val="008C4085"/>
    <w:rsid w:val="008D24C4"/>
    <w:rsid w:val="008D356D"/>
    <w:rsid w:val="008D61C6"/>
    <w:rsid w:val="008D6F41"/>
    <w:rsid w:val="008E2417"/>
    <w:rsid w:val="008E2452"/>
    <w:rsid w:val="008E2AC2"/>
    <w:rsid w:val="008E5759"/>
    <w:rsid w:val="008F0318"/>
    <w:rsid w:val="008F0B33"/>
    <w:rsid w:val="008F2970"/>
    <w:rsid w:val="008F2CD1"/>
    <w:rsid w:val="008F36E5"/>
    <w:rsid w:val="008F4060"/>
    <w:rsid w:val="008F6863"/>
    <w:rsid w:val="008F78F4"/>
    <w:rsid w:val="00900F47"/>
    <w:rsid w:val="00903E47"/>
    <w:rsid w:val="00904D0D"/>
    <w:rsid w:val="00904F3C"/>
    <w:rsid w:val="00904FD5"/>
    <w:rsid w:val="009079B4"/>
    <w:rsid w:val="00911947"/>
    <w:rsid w:val="00921697"/>
    <w:rsid w:val="00923CEA"/>
    <w:rsid w:val="00930DEC"/>
    <w:rsid w:val="00933285"/>
    <w:rsid w:val="00935AAD"/>
    <w:rsid w:val="00936291"/>
    <w:rsid w:val="00937A81"/>
    <w:rsid w:val="00941599"/>
    <w:rsid w:val="009418ED"/>
    <w:rsid w:val="00943EF7"/>
    <w:rsid w:val="009444A6"/>
    <w:rsid w:val="00946FFF"/>
    <w:rsid w:val="009473EC"/>
    <w:rsid w:val="00953A66"/>
    <w:rsid w:val="00955DF5"/>
    <w:rsid w:val="00962DC8"/>
    <w:rsid w:val="00963898"/>
    <w:rsid w:val="00964689"/>
    <w:rsid w:val="00965D01"/>
    <w:rsid w:val="00966430"/>
    <w:rsid w:val="00967213"/>
    <w:rsid w:val="0098129E"/>
    <w:rsid w:val="0098189C"/>
    <w:rsid w:val="009819F2"/>
    <w:rsid w:val="0098400E"/>
    <w:rsid w:val="00985756"/>
    <w:rsid w:val="00993EFE"/>
    <w:rsid w:val="00997840"/>
    <w:rsid w:val="009A11AE"/>
    <w:rsid w:val="009A2975"/>
    <w:rsid w:val="009A3984"/>
    <w:rsid w:val="009A6778"/>
    <w:rsid w:val="009A7338"/>
    <w:rsid w:val="009B1495"/>
    <w:rsid w:val="009B3690"/>
    <w:rsid w:val="009B3DBF"/>
    <w:rsid w:val="009C02D0"/>
    <w:rsid w:val="009C11FC"/>
    <w:rsid w:val="009C5B73"/>
    <w:rsid w:val="009D2F50"/>
    <w:rsid w:val="009D4AED"/>
    <w:rsid w:val="009D55F2"/>
    <w:rsid w:val="009E223D"/>
    <w:rsid w:val="009E2FA4"/>
    <w:rsid w:val="009E33A3"/>
    <w:rsid w:val="009E7110"/>
    <w:rsid w:val="009F1F57"/>
    <w:rsid w:val="009F31C8"/>
    <w:rsid w:val="009F4227"/>
    <w:rsid w:val="009F7A9C"/>
    <w:rsid w:val="00A03061"/>
    <w:rsid w:val="00A05412"/>
    <w:rsid w:val="00A10939"/>
    <w:rsid w:val="00A1106E"/>
    <w:rsid w:val="00A11D70"/>
    <w:rsid w:val="00A121EE"/>
    <w:rsid w:val="00A17A16"/>
    <w:rsid w:val="00A17A6D"/>
    <w:rsid w:val="00A20076"/>
    <w:rsid w:val="00A215CB"/>
    <w:rsid w:val="00A21A01"/>
    <w:rsid w:val="00A22319"/>
    <w:rsid w:val="00A2244E"/>
    <w:rsid w:val="00A22E80"/>
    <w:rsid w:val="00A2331E"/>
    <w:rsid w:val="00A23784"/>
    <w:rsid w:val="00A253D2"/>
    <w:rsid w:val="00A267FC"/>
    <w:rsid w:val="00A26E8D"/>
    <w:rsid w:val="00A27240"/>
    <w:rsid w:val="00A27DA4"/>
    <w:rsid w:val="00A300C6"/>
    <w:rsid w:val="00A32F43"/>
    <w:rsid w:val="00A36A5D"/>
    <w:rsid w:val="00A41CE2"/>
    <w:rsid w:val="00A4262D"/>
    <w:rsid w:val="00A42D10"/>
    <w:rsid w:val="00A42FF4"/>
    <w:rsid w:val="00A44087"/>
    <w:rsid w:val="00A45C33"/>
    <w:rsid w:val="00A478D7"/>
    <w:rsid w:val="00A53E70"/>
    <w:rsid w:val="00A569DB"/>
    <w:rsid w:val="00A61E9E"/>
    <w:rsid w:val="00A61FA5"/>
    <w:rsid w:val="00A62A54"/>
    <w:rsid w:val="00A63CC9"/>
    <w:rsid w:val="00A65953"/>
    <w:rsid w:val="00A70CAE"/>
    <w:rsid w:val="00A73E16"/>
    <w:rsid w:val="00A7686D"/>
    <w:rsid w:val="00A806D0"/>
    <w:rsid w:val="00A82A56"/>
    <w:rsid w:val="00A8534E"/>
    <w:rsid w:val="00A91462"/>
    <w:rsid w:val="00A914B4"/>
    <w:rsid w:val="00A929AB"/>
    <w:rsid w:val="00AA538B"/>
    <w:rsid w:val="00AA6BAB"/>
    <w:rsid w:val="00AB0BD5"/>
    <w:rsid w:val="00AB4C5E"/>
    <w:rsid w:val="00AC0391"/>
    <w:rsid w:val="00AC050B"/>
    <w:rsid w:val="00AC0ACB"/>
    <w:rsid w:val="00AC1C17"/>
    <w:rsid w:val="00AC243A"/>
    <w:rsid w:val="00AD12C9"/>
    <w:rsid w:val="00AD43BA"/>
    <w:rsid w:val="00AE13A4"/>
    <w:rsid w:val="00AE221D"/>
    <w:rsid w:val="00AE2AA2"/>
    <w:rsid w:val="00AE34BD"/>
    <w:rsid w:val="00AE3FB8"/>
    <w:rsid w:val="00AE67DB"/>
    <w:rsid w:val="00AE7D7C"/>
    <w:rsid w:val="00AF4382"/>
    <w:rsid w:val="00AF6291"/>
    <w:rsid w:val="00B0549A"/>
    <w:rsid w:val="00B06BDF"/>
    <w:rsid w:val="00B13E72"/>
    <w:rsid w:val="00B14AB1"/>
    <w:rsid w:val="00B1603C"/>
    <w:rsid w:val="00B170E8"/>
    <w:rsid w:val="00B215A1"/>
    <w:rsid w:val="00B30577"/>
    <w:rsid w:val="00B3077B"/>
    <w:rsid w:val="00B307AC"/>
    <w:rsid w:val="00B30F5C"/>
    <w:rsid w:val="00B41220"/>
    <w:rsid w:val="00B41247"/>
    <w:rsid w:val="00B41C41"/>
    <w:rsid w:val="00B428A5"/>
    <w:rsid w:val="00B45758"/>
    <w:rsid w:val="00B50A66"/>
    <w:rsid w:val="00B52ACC"/>
    <w:rsid w:val="00B5671D"/>
    <w:rsid w:val="00B61BE8"/>
    <w:rsid w:val="00B62293"/>
    <w:rsid w:val="00B62656"/>
    <w:rsid w:val="00B647C2"/>
    <w:rsid w:val="00B70DC4"/>
    <w:rsid w:val="00B726AA"/>
    <w:rsid w:val="00B73A06"/>
    <w:rsid w:val="00B744DE"/>
    <w:rsid w:val="00B74E82"/>
    <w:rsid w:val="00B83B44"/>
    <w:rsid w:val="00B83D21"/>
    <w:rsid w:val="00B877DE"/>
    <w:rsid w:val="00B9136F"/>
    <w:rsid w:val="00B9298B"/>
    <w:rsid w:val="00B92B27"/>
    <w:rsid w:val="00B95206"/>
    <w:rsid w:val="00B96FCE"/>
    <w:rsid w:val="00BA1AEF"/>
    <w:rsid w:val="00BA1EBC"/>
    <w:rsid w:val="00BA3974"/>
    <w:rsid w:val="00BA5149"/>
    <w:rsid w:val="00BA5491"/>
    <w:rsid w:val="00BA5E3B"/>
    <w:rsid w:val="00BB20BE"/>
    <w:rsid w:val="00BC6627"/>
    <w:rsid w:val="00BC731B"/>
    <w:rsid w:val="00BD6DA3"/>
    <w:rsid w:val="00BE0DEA"/>
    <w:rsid w:val="00BE12CE"/>
    <w:rsid w:val="00BE142F"/>
    <w:rsid w:val="00BE17A6"/>
    <w:rsid w:val="00BE194A"/>
    <w:rsid w:val="00BE1EAB"/>
    <w:rsid w:val="00BE5813"/>
    <w:rsid w:val="00BF19FF"/>
    <w:rsid w:val="00BF27BE"/>
    <w:rsid w:val="00BF2959"/>
    <w:rsid w:val="00BF3A37"/>
    <w:rsid w:val="00BF62C9"/>
    <w:rsid w:val="00BF6A1A"/>
    <w:rsid w:val="00BF799E"/>
    <w:rsid w:val="00C01C82"/>
    <w:rsid w:val="00C020DF"/>
    <w:rsid w:val="00C02E8D"/>
    <w:rsid w:val="00C045BC"/>
    <w:rsid w:val="00C05471"/>
    <w:rsid w:val="00C06250"/>
    <w:rsid w:val="00C144E3"/>
    <w:rsid w:val="00C14BFC"/>
    <w:rsid w:val="00C164F0"/>
    <w:rsid w:val="00C16A27"/>
    <w:rsid w:val="00C22E52"/>
    <w:rsid w:val="00C27893"/>
    <w:rsid w:val="00C30A53"/>
    <w:rsid w:val="00C32DBE"/>
    <w:rsid w:val="00C33CA0"/>
    <w:rsid w:val="00C349ED"/>
    <w:rsid w:val="00C3606E"/>
    <w:rsid w:val="00C36A39"/>
    <w:rsid w:val="00C37FF1"/>
    <w:rsid w:val="00C42A83"/>
    <w:rsid w:val="00C42FCC"/>
    <w:rsid w:val="00C43F91"/>
    <w:rsid w:val="00C443C1"/>
    <w:rsid w:val="00C45127"/>
    <w:rsid w:val="00C45EF8"/>
    <w:rsid w:val="00C46AE7"/>
    <w:rsid w:val="00C46FE6"/>
    <w:rsid w:val="00C52A7D"/>
    <w:rsid w:val="00C5322A"/>
    <w:rsid w:val="00C54A4C"/>
    <w:rsid w:val="00C65228"/>
    <w:rsid w:val="00C65361"/>
    <w:rsid w:val="00C677D5"/>
    <w:rsid w:val="00C70D0F"/>
    <w:rsid w:val="00C816F1"/>
    <w:rsid w:val="00C82144"/>
    <w:rsid w:val="00C84A1B"/>
    <w:rsid w:val="00C84C58"/>
    <w:rsid w:val="00C8650A"/>
    <w:rsid w:val="00C90993"/>
    <w:rsid w:val="00C91D1A"/>
    <w:rsid w:val="00C92C99"/>
    <w:rsid w:val="00C96A9D"/>
    <w:rsid w:val="00C9780F"/>
    <w:rsid w:val="00C97B03"/>
    <w:rsid w:val="00CB2331"/>
    <w:rsid w:val="00CC3A31"/>
    <w:rsid w:val="00CC43DD"/>
    <w:rsid w:val="00CC6BFE"/>
    <w:rsid w:val="00CC75EB"/>
    <w:rsid w:val="00CD261B"/>
    <w:rsid w:val="00CD2B92"/>
    <w:rsid w:val="00CD3674"/>
    <w:rsid w:val="00CD41E2"/>
    <w:rsid w:val="00CD7329"/>
    <w:rsid w:val="00CE0D6D"/>
    <w:rsid w:val="00CE1154"/>
    <w:rsid w:val="00CF10D0"/>
    <w:rsid w:val="00CF118C"/>
    <w:rsid w:val="00CF2395"/>
    <w:rsid w:val="00CF2F5D"/>
    <w:rsid w:val="00CF3B4E"/>
    <w:rsid w:val="00CF69FD"/>
    <w:rsid w:val="00CF748F"/>
    <w:rsid w:val="00CF7833"/>
    <w:rsid w:val="00D002F1"/>
    <w:rsid w:val="00D012C5"/>
    <w:rsid w:val="00D02751"/>
    <w:rsid w:val="00D03B1E"/>
    <w:rsid w:val="00D04A99"/>
    <w:rsid w:val="00D056F5"/>
    <w:rsid w:val="00D102F1"/>
    <w:rsid w:val="00D14607"/>
    <w:rsid w:val="00D1553A"/>
    <w:rsid w:val="00D16DB4"/>
    <w:rsid w:val="00D173BA"/>
    <w:rsid w:val="00D2497C"/>
    <w:rsid w:val="00D2636D"/>
    <w:rsid w:val="00D33145"/>
    <w:rsid w:val="00D34C61"/>
    <w:rsid w:val="00D369E7"/>
    <w:rsid w:val="00D47F32"/>
    <w:rsid w:val="00D507CA"/>
    <w:rsid w:val="00D579F2"/>
    <w:rsid w:val="00D63C37"/>
    <w:rsid w:val="00D63E52"/>
    <w:rsid w:val="00D65CC3"/>
    <w:rsid w:val="00D65F89"/>
    <w:rsid w:val="00D67166"/>
    <w:rsid w:val="00D7029A"/>
    <w:rsid w:val="00D70338"/>
    <w:rsid w:val="00D72840"/>
    <w:rsid w:val="00D77630"/>
    <w:rsid w:val="00D84B2F"/>
    <w:rsid w:val="00D92D3D"/>
    <w:rsid w:val="00D95B32"/>
    <w:rsid w:val="00D97744"/>
    <w:rsid w:val="00DA04BB"/>
    <w:rsid w:val="00DA6651"/>
    <w:rsid w:val="00DA6A48"/>
    <w:rsid w:val="00DB4C5D"/>
    <w:rsid w:val="00DB4D97"/>
    <w:rsid w:val="00DC1144"/>
    <w:rsid w:val="00DC30BC"/>
    <w:rsid w:val="00DC7A06"/>
    <w:rsid w:val="00DD3656"/>
    <w:rsid w:val="00DD6274"/>
    <w:rsid w:val="00DD6399"/>
    <w:rsid w:val="00DE1E6A"/>
    <w:rsid w:val="00DE494D"/>
    <w:rsid w:val="00DE6661"/>
    <w:rsid w:val="00DF1422"/>
    <w:rsid w:val="00DF1AA5"/>
    <w:rsid w:val="00E01999"/>
    <w:rsid w:val="00E04CAC"/>
    <w:rsid w:val="00E1262A"/>
    <w:rsid w:val="00E13E25"/>
    <w:rsid w:val="00E1498B"/>
    <w:rsid w:val="00E16BAE"/>
    <w:rsid w:val="00E24BBE"/>
    <w:rsid w:val="00E26FF7"/>
    <w:rsid w:val="00E30DA0"/>
    <w:rsid w:val="00E33618"/>
    <w:rsid w:val="00E354C7"/>
    <w:rsid w:val="00E40890"/>
    <w:rsid w:val="00E409AE"/>
    <w:rsid w:val="00E47AE7"/>
    <w:rsid w:val="00E5571A"/>
    <w:rsid w:val="00E55CE9"/>
    <w:rsid w:val="00E55DC6"/>
    <w:rsid w:val="00E5651F"/>
    <w:rsid w:val="00E60CA9"/>
    <w:rsid w:val="00E64054"/>
    <w:rsid w:val="00E645A7"/>
    <w:rsid w:val="00E65853"/>
    <w:rsid w:val="00E7556D"/>
    <w:rsid w:val="00E77DD4"/>
    <w:rsid w:val="00E820A4"/>
    <w:rsid w:val="00E8518D"/>
    <w:rsid w:val="00E87932"/>
    <w:rsid w:val="00E95ED2"/>
    <w:rsid w:val="00EA423B"/>
    <w:rsid w:val="00EA7BC4"/>
    <w:rsid w:val="00EB25CA"/>
    <w:rsid w:val="00EB2914"/>
    <w:rsid w:val="00EB2B55"/>
    <w:rsid w:val="00EB4284"/>
    <w:rsid w:val="00EB49F3"/>
    <w:rsid w:val="00EC3AC1"/>
    <w:rsid w:val="00ED0CA4"/>
    <w:rsid w:val="00ED2E52"/>
    <w:rsid w:val="00ED40C4"/>
    <w:rsid w:val="00ED64DB"/>
    <w:rsid w:val="00EE2685"/>
    <w:rsid w:val="00EE3094"/>
    <w:rsid w:val="00EE4607"/>
    <w:rsid w:val="00EE693E"/>
    <w:rsid w:val="00EE7DA6"/>
    <w:rsid w:val="00EF3FC3"/>
    <w:rsid w:val="00EF70EB"/>
    <w:rsid w:val="00F000E6"/>
    <w:rsid w:val="00F01B4C"/>
    <w:rsid w:val="00F027CF"/>
    <w:rsid w:val="00F05533"/>
    <w:rsid w:val="00F07C31"/>
    <w:rsid w:val="00F13A46"/>
    <w:rsid w:val="00F13D3A"/>
    <w:rsid w:val="00F13F1C"/>
    <w:rsid w:val="00F14600"/>
    <w:rsid w:val="00F17073"/>
    <w:rsid w:val="00F217F0"/>
    <w:rsid w:val="00F27647"/>
    <w:rsid w:val="00F27A0A"/>
    <w:rsid w:val="00F30C97"/>
    <w:rsid w:val="00F360D7"/>
    <w:rsid w:val="00F36E1D"/>
    <w:rsid w:val="00F374D8"/>
    <w:rsid w:val="00F37689"/>
    <w:rsid w:val="00F432B1"/>
    <w:rsid w:val="00F45776"/>
    <w:rsid w:val="00F51FFA"/>
    <w:rsid w:val="00F548FD"/>
    <w:rsid w:val="00F572F3"/>
    <w:rsid w:val="00F575E8"/>
    <w:rsid w:val="00F60DCC"/>
    <w:rsid w:val="00F60F1E"/>
    <w:rsid w:val="00F6272F"/>
    <w:rsid w:val="00F65DD4"/>
    <w:rsid w:val="00F70211"/>
    <w:rsid w:val="00F71358"/>
    <w:rsid w:val="00F72BBC"/>
    <w:rsid w:val="00F74CE7"/>
    <w:rsid w:val="00F773CA"/>
    <w:rsid w:val="00F847FC"/>
    <w:rsid w:val="00F857B5"/>
    <w:rsid w:val="00F90781"/>
    <w:rsid w:val="00F941D1"/>
    <w:rsid w:val="00F94655"/>
    <w:rsid w:val="00FB1F45"/>
    <w:rsid w:val="00FB66EC"/>
    <w:rsid w:val="00FC5917"/>
    <w:rsid w:val="00FC6BDD"/>
    <w:rsid w:val="00FC7013"/>
    <w:rsid w:val="00FD09CA"/>
    <w:rsid w:val="00FE1B17"/>
    <w:rsid w:val="00FE2868"/>
    <w:rsid w:val="00FE2EA6"/>
    <w:rsid w:val="00FE4AE3"/>
    <w:rsid w:val="00FF1ED3"/>
    <w:rsid w:val="00FF380B"/>
    <w:rsid w:val="00FF3FBB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9E6F3"/>
  <w15:chartTrackingRefBased/>
  <w15:docId w15:val="{8A63FABF-F0AC-4AC7-85D7-3111F20C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5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702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F55FA"/>
  </w:style>
  <w:style w:type="character" w:styleId="HTMLCode">
    <w:name w:val="HTML Code"/>
    <w:basedOn w:val="DefaultParagraphFont"/>
    <w:uiPriority w:val="99"/>
    <w:semiHidden/>
    <w:unhideWhenUsed/>
    <w:rsid w:val="007F55F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E2E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484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636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702A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70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702A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5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7350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9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users.csbsju.edu/~csweb/ZHStructure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sers.csbsju.edu/~csweb/ZHStructures/index.html" TargetMode="External"/><Relationship Id="rId5" Type="http://schemas.openxmlformats.org/officeDocument/2006/relationships/hyperlink" Target="http://www.users.csbsju.edu/~csweb/ZHStructures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D4F75CCA</Template>
  <TotalTime>686</TotalTime>
  <Pages>3</Pages>
  <Words>1385</Words>
  <Characters>7899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CSB/SJU</Company>
  <LinksUpToDate>false</LinksUpToDate>
  <CharactersWithSpaces>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dc:description/>
  <cp:lastModifiedBy>Rahal, Imad</cp:lastModifiedBy>
  <cp:revision>930</cp:revision>
  <cp:lastPrinted>2014-09-10T21:34:00Z</cp:lastPrinted>
  <dcterms:created xsi:type="dcterms:W3CDTF">2014-04-25T15:18:00Z</dcterms:created>
  <dcterms:modified xsi:type="dcterms:W3CDTF">2017-09-21T15:41:00Z</dcterms:modified>
</cp:coreProperties>
</file>