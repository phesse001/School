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65" w:rsidRDefault="00053986" w:rsidP="00D5367C">
      <w:pPr>
        <w:pStyle w:val="Heading2"/>
        <w:spacing w:before="120" w:after="120" w:line="240" w:lineRule="auto"/>
        <w:rPr>
          <w:rFonts w:ascii="Courier New" w:hAnsi="Courier New" w:cs="Courier New"/>
        </w:rPr>
      </w:pPr>
      <w:r w:rsidRPr="00B7200C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Lab </w:t>
      </w:r>
      <w:r w:rsidR="00912600">
        <w:rPr>
          <w:rFonts w:asciiTheme="minorHAnsi" w:hAnsiTheme="minorHAnsi" w:cstheme="minorHAnsi"/>
          <w:b/>
          <w:color w:val="000000"/>
          <w:sz w:val="32"/>
          <w:szCs w:val="32"/>
        </w:rPr>
        <w:t>11</w:t>
      </w:r>
      <w:r w:rsidR="002C45E5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32"/>
        </w:rPr>
        <w:t>–</w:t>
      </w:r>
      <w:r w:rsidR="002C45E5">
        <w:rPr>
          <w:rFonts w:asciiTheme="minorHAnsi" w:hAnsiTheme="minorHAnsi" w:cstheme="minorHAnsi"/>
          <w:b/>
          <w:bCs/>
          <w:color w:val="000000"/>
          <w:sz w:val="32"/>
        </w:rPr>
        <w:t xml:space="preserve"> </w:t>
      </w:r>
      <w:r w:rsidR="00237717">
        <w:rPr>
          <w:rFonts w:asciiTheme="minorHAnsi" w:hAnsiTheme="minorHAnsi" w:cstheme="minorHAnsi"/>
          <w:b/>
          <w:bCs/>
          <w:color w:val="000000"/>
          <w:sz w:val="32"/>
        </w:rPr>
        <w:t xml:space="preserve">Creating and Using </w:t>
      </w:r>
      <w:r w:rsidR="007E0065" w:rsidRPr="004F13C8">
        <w:rPr>
          <w:rFonts w:asciiTheme="minorHAnsi" w:hAnsiTheme="minorHAnsi" w:cstheme="minorHAnsi"/>
          <w:b/>
          <w:color w:val="000000"/>
          <w:sz w:val="32"/>
          <w:szCs w:val="32"/>
        </w:rPr>
        <w:t>Maps</w:t>
      </w:r>
    </w:p>
    <w:p w:rsidR="00574AE2" w:rsidRDefault="00574AE2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</w:rPr>
      </w:pPr>
    </w:p>
    <w:p w:rsidR="002A761C" w:rsidRDefault="002A761C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</w:rPr>
      </w:pPr>
      <w:r>
        <w:rPr>
          <w:rFonts w:cstheme="minorHAnsi"/>
        </w:rPr>
        <w:t>In this lab, you</w:t>
      </w:r>
      <w:r w:rsidR="007E0065" w:rsidRPr="00CC3DD5">
        <w:rPr>
          <w:rFonts w:cstheme="minorHAnsi"/>
        </w:rPr>
        <w:t xml:space="preserve"> </w:t>
      </w:r>
      <w:r w:rsidR="009F57B8">
        <w:rPr>
          <w:rFonts w:cstheme="minorHAnsi"/>
        </w:rPr>
        <w:t>will</w:t>
      </w:r>
      <w:r w:rsidR="007E0065" w:rsidRPr="00CC3DD5">
        <w:rPr>
          <w:rFonts w:cstheme="minorHAnsi"/>
        </w:rPr>
        <w:t xml:space="preserve"> implement a </w:t>
      </w:r>
      <w:r w:rsidR="007E0065" w:rsidRPr="006612E0">
        <w:rPr>
          <w:rFonts w:cstheme="minorHAnsi"/>
          <w:i/>
        </w:rPr>
        <w:t>BookCollection</w:t>
      </w:r>
      <w:r w:rsidR="007E0065" w:rsidRPr="00CC3DD5">
        <w:rPr>
          <w:rFonts w:cstheme="minorHAnsi"/>
        </w:rPr>
        <w:t xml:space="preserve"> app</w:t>
      </w:r>
      <w:r w:rsidR="00CC3DD5">
        <w:rPr>
          <w:rFonts w:cstheme="minorHAnsi"/>
        </w:rPr>
        <w:t>lication</w:t>
      </w:r>
      <w:r>
        <w:rPr>
          <w:rFonts w:cstheme="minorHAnsi"/>
        </w:rPr>
        <w:t xml:space="preserve"> using Java’s</w:t>
      </w:r>
      <w:r w:rsidRPr="002A761C">
        <w:rPr>
          <w:rFonts w:cstheme="minorHAnsi"/>
          <w:i/>
        </w:rPr>
        <w:t xml:space="preserve"> </w:t>
      </w:r>
      <w:r w:rsidRPr="00B3750B">
        <w:rPr>
          <w:rFonts w:cstheme="minorHAnsi"/>
          <w:i/>
        </w:rPr>
        <w:t>HashMap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>class</w:t>
      </w:r>
      <w:r w:rsidR="00CC3DD5">
        <w:rPr>
          <w:rFonts w:cstheme="minorHAnsi"/>
        </w:rPr>
        <w:t xml:space="preserve">. </w:t>
      </w:r>
      <w:r>
        <w:rPr>
          <w:rFonts w:cstheme="minorHAnsi"/>
        </w:rPr>
        <w:t xml:space="preserve">You’ll then </w:t>
      </w:r>
      <w:r w:rsidR="001D350D">
        <w:rPr>
          <w:rFonts w:cstheme="minorHAnsi"/>
        </w:rPr>
        <w:t xml:space="preserve">create and test </w:t>
      </w:r>
      <w:r>
        <w:rPr>
          <w:rFonts w:cstheme="minorHAnsi"/>
        </w:rPr>
        <w:t xml:space="preserve">your own </w:t>
      </w:r>
      <w:r>
        <w:t xml:space="preserve">tree-based </w:t>
      </w:r>
      <w:r>
        <w:rPr>
          <w:rFonts w:cstheme="minorHAnsi"/>
        </w:rPr>
        <w:t xml:space="preserve">map and use it in your </w:t>
      </w:r>
      <w:r w:rsidRPr="006612E0">
        <w:rPr>
          <w:rFonts w:cstheme="minorHAnsi"/>
          <w:i/>
        </w:rPr>
        <w:t>BookCollection</w:t>
      </w:r>
      <w:r w:rsidRPr="00CC3DD5">
        <w:rPr>
          <w:rFonts w:cstheme="minorHAnsi"/>
        </w:rPr>
        <w:t xml:space="preserve"> app</w:t>
      </w:r>
      <w:r>
        <w:rPr>
          <w:rFonts w:cstheme="minorHAnsi"/>
        </w:rPr>
        <w:t>lication</w:t>
      </w:r>
      <w:r w:rsidR="001140F5">
        <w:rPr>
          <w:rFonts w:cstheme="minorHAnsi"/>
        </w:rPr>
        <w:t>.</w:t>
      </w:r>
    </w:p>
    <w:p w:rsidR="000C7119" w:rsidRDefault="000C7119" w:rsidP="00D5367C">
      <w:pPr>
        <w:spacing w:before="120" w:after="120" w:line="240" w:lineRule="auto"/>
      </w:pPr>
      <w:r>
        <w:t xml:space="preserve">Copy the lab directory into your </w:t>
      </w:r>
      <w:r>
        <w:rPr>
          <w:i/>
        </w:rPr>
        <w:t>CS200/labs</w:t>
      </w:r>
      <w:r>
        <w:t xml:space="preserve">; it contains a data file called </w:t>
      </w:r>
      <w:r w:rsidRPr="008A2F2F">
        <w:rPr>
          <w:i/>
        </w:rPr>
        <w:t>sampleLibrary.BookCollection</w:t>
      </w:r>
      <w:r>
        <w:t xml:space="preserve"> along with four java files: </w:t>
      </w:r>
      <w:r w:rsidRPr="00D5320C">
        <w:rPr>
          <w:rFonts w:cstheme="minorHAnsi"/>
          <w:i/>
        </w:rPr>
        <w:t>BookCollection</w:t>
      </w:r>
      <w:r>
        <w:rPr>
          <w:rFonts w:cstheme="minorHAnsi"/>
          <w:i/>
        </w:rPr>
        <w:t>.java</w:t>
      </w:r>
      <w:r w:rsidRPr="00774E4A">
        <w:rPr>
          <w:rFonts w:cstheme="minorHAnsi"/>
        </w:rPr>
        <w:t>,</w:t>
      </w:r>
      <w:r w:rsidRPr="00CC3DD5">
        <w:rPr>
          <w:rFonts w:cstheme="minorHAnsi"/>
        </w:rPr>
        <w:t xml:space="preserve"> </w:t>
      </w:r>
      <w:r w:rsidRPr="00D5320C">
        <w:rPr>
          <w:rFonts w:cstheme="minorHAnsi"/>
          <w:i/>
        </w:rPr>
        <w:t>BookDescription</w:t>
      </w:r>
      <w:r>
        <w:rPr>
          <w:rFonts w:cstheme="minorHAnsi"/>
          <w:i/>
        </w:rPr>
        <w:t>.java</w:t>
      </w:r>
      <w:r>
        <w:rPr>
          <w:rFonts w:cstheme="minorHAnsi"/>
        </w:rPr>
        <w:t>,</w:t>
      </w:r>
      <w:r>
        <w:t xml:space="preserve"> </w:t>
      </w:r>
      <w:r>
        <w:rPr>
          <w:rStyle w:val="apple-converted-space"/>
          <w:i/>
          <w:iCs/>
          <w:color w:val="000000"/>
        </w:rPr>
        <w:t>TreeMap</w:t>
      </w:r>
      <w:r>
        <w:rPr>
          <w:i/>
          <w:iCs/>
          <w:color w:val="000000"/>
        </w:rPr>
        <w:t>Test</w:t>
      </w:r>
      <w:r>
        <w:rPr>
          <w:rFonts w:cstheme="minorHAnsi"/>
          <w:i/>
        </w:rPr>
        <w:t>.java</w:t>
      </w:r>
      <w:r>
        <w:t xml:space="preserve"> and </w:t>
      </w:r>
      <w:r>
        <w:rPr>
          <w:i/>
        </w:rPr>
        <w:t>InnerIteratorForTreeMap.java</w:t>
      </w:r>
      <w:r w:rsidRPr="00213028">
        <w:t>.</w:t>
      </w:r>
      <w:r>
        <w:t xml:space="preserve"> You'll use the code in the latter class as an inner class in your map class.</w:t>
      </w:r>
      <w:r w:rsidRPr="00774E4A">
        <w:rPr>
          <w:color w:val="000000"/>
        </w:rPr>
        <w:t xml:space="preserve"> </w:t>
      </w:r>
      <w:r>
        <w:rPr>
          <w:color w:val="000000"/>
        </w:rPr>
        <w:t xml:space="preserve">For now, </w:t>
      </w:r>
      <w:r w:rsidRPr="00774E4A">
        <w:rPr>
          <w:rFonts w:cstheme="minorHAnsi"/>
        </w:rPr>
        <w:t>k</w:t>
      </w:r>
      <w:r>
        <w:rPr>
          <w:color w:val="000000"/>
        </w:rPr>
        <w:t>eep all files</w:t>
      </w:r>
      <w:r>
        <w:rPr>
          <w:rStyle w:val="apple-converted-space"/>
          <w:color w:val="000000"/>
        </w:rPr>
        <w:t xml:space="preserve"> </w:t>
      </w:r>
      <w:r>
        <w:rPr>
          <w:color w:val="000000"/>
        </w:rPr>
        <w:t>in your lab folder.</w:t>
      </w:r>
    </w:p>
    <w:p w:rsidR="00574AE2" w:rsidRDefault="00574AE2" w:rsidP="00D5367C">
      <w:pPr>
        <w:autoSpaceDE w:val="0"/>
        <w:autoSpaceDN w:val="0"/>
        <w:adjustRightInd w:val="0"/>
        <w:spacing w:before="120" w:after="120" w:line="240" w:lineRule="auto"/>
        <w:rPr>
          <w:b/>
          <w:sz w:val="24"/>
        </w:rPr>
      </w:pPr>
    </w:p>
    <w:p w:rsidR="00C7663C" w:rsidRPr="00A92306" w:rsidRDefault="00C7663C" w:rsidP="00D5367C">
      <w:pPr>
        <w:autoSpaceDE w:val="0"/>
        <w:autoSpaceDN w:val="0"/>
        <w:adjustRightInd w:val="0"/>
        <w:spacing w:before="120" w:after="120" w:line="240" w:lineRule="auto"/>
        <w:rPr>
          <w:b/>
          <w:sz w:val="24"/>
        </w:rPr>
      </w:pPr>
      <w:r w:rsidRPr="00A92306">
        <w:rPr>
          <w:b/>
          <w:sz w:val="24"/>
        </w:rPr>
        <w:t>Problem 1: Building the BookCollection application</w:t>
      </w:r>
    </w:p>
    <w:p w:rsidR="00B55059" w:rsidRDefault="00CC3DD5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</w:rPr>
      </w:pPr>
      <w:r>
        <w:rPr>
          <w:rFonts w:cstheme="minorHAnsi"/>
        </w:rPr>
        <w:t xml:space="preserve">The core of the </w:t>
      </w:r>
      <w:r w:rsidR="006612E0">
        <w:rPr>
          <w:rFonts w:cstheme="minorHAnsi"/>
        </w:rPr>
        <w:t>book collection</w:t>
      </w:r>
      <w:r w:rsidR="00992968">
        <w:rPr>
          <w:rFonts w:cstheme="minorHAnsi"/>
        </w:rPr>
        <w:t xml:space="preserve"> will be a</w:t>
      </w:r>
      <w:r w:rsidR="00B3750B">
        <w:rPr>
          <w:rFonts w:cstheme="minorHAnsi"/>
        </w:rPr>
        <w:t xml:space="preserve"> </w:t>
      </w:r>
      <w:r w:rsidR="00B3750B" w:rsidRPr="007320C3">
        <w:rPr>
          <w:rFonts w:cstheme="minorHAnsi"/>
          <w:i/>
        </w:rPr>
        <w:t>HashMap&lt;String,</w:t>
      </w:r>
      <w:r w:rsidR="009816E2" w:rsidRPr="007320C3">
        <w:rPr>
          <w:rFonts w:cstheme="minorHAnsi"/>
          <w:i/>
        </w:rPr>
        <w:t xml:space="preserve"> </w:t>
      </w:r>
      <w:r w:rsidR="00B3750B" w:rsidRPr="007320C3">
        <w:rPr>
          <w:rFonts w:cstheme="minorHAnsi"/>
          <w:i/>
        </w:rPr>
        <w:t>HashMap</w:t>
      </w:r>
      <w:r w:rsidR="007E0065" w:rsidRPr="007320C3">
        <w:rPr>
          <w:rFonts w:cstheme="minorHAnsi"/>
          <w:i/>
        </w:rPr>
        <w:t>&lt;String</w:t>
      </w:r>
      <w:r w:rsidRPr="007320C3">
        <w:rPr>
          <w:rFonts w:cstheme="minorHAnsi"/>
          <w:i/>
        </w:rPr>
        <w:t>, BookDescription&gt;&gt;</w:t>
      </w:r>
      <w:r w:rsidR="00B55059" w:rsidRPr="00FD617F">
        <w:rPr>
          <w:rFonts w:cstheme="minorHAnsi"/>
          <w:b/>
        </w:rPr>
        <w:t xml:space="preserve"> </w:t>
      </w:r>
      <w:r w:rsidR="00B55059">
        <w:rPr>
          <w:rFonts w:cstheme="minorHAnsi"/>
        </w:rPr>
        <w:t>which will</w:t>
      </w:r>
      <w:r>
        <w:rPr>
          <w:rFonts w:cstheme="minorHAnsi"/>
        </w:rPr>
        <w:t xml:space="preserve"> </w:t>
      </w:r>
      <w:r w:rsidR="00E92C91">
        <w:rPr>
          <w:rFonts w:cstheme="minorHAnsi"/>
        </w:rPr>
        <w:t xml:space="preserve">associate </w:t>
      </w:r>
      <w:r w:rsidR="00152F21">
        <w:rPr>
          <w:rFonts w:cstheme="minorHAnsi"/>
        </w:rPr>
        <w:t>an</w:t>
      </w:r>
      <w:r w:rsidR="00E92C91">
        <w:rPr>
          <w:rFonts w:cstheme="minorHAnsi"/>
        </w:rPr>
        <w:t xml:space="preserve"> author (a</w:t>
      </w:r>
      <w:r w:rsidR="007E0065" w:rsidRPr="00CC3DD5">
        <w:rPr>
          <w:rFonts w:cstheme="minorHAnsi"/>
        </w:rPr>
        <w:t xml:space="preserve"> </w:t>
      </w:r>
      <w:r w:rsidR="007E0065" w:rsidRPr="00FB6946">
        <w:rPr>
          <w:rFonts w:cstheme="minorHAnsi"/>
          <w:i/>
        </w:rPr>
        <w:t>String</w:t>
      </w:r>
      <w:r w:rsidR="00E92C91">
        <w:rPr>
          <w:rFonts w:cstheme="minorHAnsi"/>
          <w:i/>
        </w:rPr>
        <w:t xml:space="preserve"> </w:t>
      </w:r>
      <w:r w:rsidR="00E92C91">
        <w:rPr>
          <w:rFonts w:cstheme="minorHAnsi"/>
        </w:rPr>
        <w:t>key of the outer map</w:t>
      </w:r>
      <w:r w:rsidR="007E0065" w:rsidRPr="00CC3DD5">
        <w:rPr>
          <w:rFonts w:cstheme="minorHAnsi"/>
        </w:rPr>
        <w:t>) with a m</w:t>
      </w:r>
      <w:r w:rsidR="00B55059">
        <w:rPr>
          <w:rFonts w:cstheme="minorHAnsi"/>
        </w:rPr>
        <w:t>ap of title</w:t>
      </w:r>
      <w:r w:rsidR="003B4AE0">
        <w:rPr>
          <w:rFonts w:cstheme="minorHAnsi"/>
        </w:rPr>
        <w:t>s (</w:t>
      </w:r>
      <w:r w:rsidR="00E92C91">
        <w:rPr>
          <w:rFonts w:cstheme="minorHAnsi"/>
        </w:rPr>
        <w:t xml:space="preserve">a </w:t>
      </w:r>
      <w:r w:rsidR="00E92C91" w:rsidRPr="00FB6946">
        <w:rPr>
          <w:rFonts w:cstheme="minorHAnsi"/>
          <w:i/>
        </w:rPr>
        <w:t>String</w:t>
      </w:r>
      <w:r w:rsidR="00E92C91">
        <w:rPr>
          <w:rFonts w:cstheme="minorHAnsi"/>
          <w:i/>
        </w:rPr>
        <w:t xml:space="preserve"> </w:t>
      </w:r>
      <w:r w:rsidR="00E92C91">
        <w:rPr>
          <w:rFonts w:cstheme="minorHAnsi"/>
        </w:rPr>
        <w:t>key of the inner map</w:t>
      </w:r>
      <w:r w:rsidR="003B4AE0">
        <w:rPr>
          <w:rFonts w:cstheme="minorHAnsi"/>
        </w:rPr>
        <w:t>)</w:t>
      </w:r>
      <w:r w:rsidR="00B55059">
        <w:rPr>
          <w:rFonts w:cstheme="minorHAnsi"/>
        </w:rPr>
        <w:t xml:space="preserve"> and descriptions</w:t>
      </w:r>
      <w:r w:rsidR="003B4AE0">
        <w:rPr>
          <w:rFonts w:cstheme="minorHAnsi"/>
        </w:rPr>
        <w:t xml:space="preserve"> (</w:t>
      </w:r>
      <w:r w:rsidR="00E92C91">
        <w:rPr>
          <w:rFonts w:cstheme="minorHAnsi"/>
        </w:rPr>
        <w:t xml:space="preserve">a </w:t>
      </w:r>
      <w:r w:rsidR="003B4AE0" w:rsidRPr="003B4AE0">
        <w:rPr>
          <w:rFonts w:cstheme="minorHAnsi"/>
          <w:i/>
        </w:rPr>
        <w:t>BookDescription</w:t>
      </w:r>
      <w:r w:rsidR="00E92C91">
        <w:rPr>
          <w:rFonts w:cstheme="minorHAnsi"/>
          <w:i/>
        </w:rPr>
        <w:t xml:space="preserve"> </w:t>
      </w:r>
      <w:r w:rsidR="00E92C91">
        <w:rPr>
          <w:rFonts w:cstheme="minorHAnsi"/>
        </w:rPr>
        <w:t>value of the inner map</w:t>
      </w:r>
      <w:r w:rsidR="003B4AE0">
        <w:rPr>
          <w:rFonts w:cstheme="minorHAnsi"/>
        </w:rPr>
        <w:t>)</w:t>
      </w:r>
      <w:r w:rsidR="00B5505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7E0065" w:rsidRPr="00CC3DD5">
        <w:rPr>
          <w:rFonts w:cstheme="minorHAnsi"/>
        </w:rPr>
        <w:t>Notice that we're dealing with nested maps here</w:t>
      </w:r>
      <w:r w:rsidR="00E92C91">
        <w:rPr>
          <w:rFonts w:cstheme="minorHAnsi"/>
        </w:rPr>
        <w:t xml:space="preserve"> (a map used as the value of another map)</w:t>
      </w:r>
      <w:r w:rsidR="007E0065" w:rsidRPr="00CC3DD5">
        <w:rPr>
          <w:rFonts w:cstheme="minorHAnsi"/>
        </w:rPr>
        <w:t xml:space="preserve"> .</w:t>
      </w:r>
      <w:r>
        <w:rPr>
          <w:rFonts w:cstheme="minorHAnsi"/>
        </w:rPr>
        <w:t xml:space="preserve">.. and you thought you've </w:t>
      </w:r>
      <w:r w:rsidR="00FE6F0D">
        <w:rPr>
          <w:rFonts w:cstheme="minorHAnsi"/>
        </w:rPr>
        <w:t>seen it</w:t>
      </w:r>
      <w:r w:rsidR="00CA44E1">
        <w:rPr>
          <w:rFonts w:cstheme="minorHAnsi"/>
        </w:rPr>
        <w:t xml:space="preserve"> all!</w:t>
      </w:r>
      <w:r w:rsidR="00FE6F0D">
        <w:rPr>
          <w:rFonts w:cstheme="minorHAnsi"/>
        </w:rPr>
        <w:t xml:space="preserve"> </w:t>
      </w:r>
    </w:p>
    <w:p w:rsidR="00774E4A" w:rsidRDefault="00504475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</w:rPr>
      </w:pPr>
      <w:r>
        <w:rPr>
          <w:rFonts w:cstheme="minorHAnsi"/>
        </w:rPr>
        <w:t>First,</w:t>
      </w:r>
      <w:r w:rsidR="00B8705E" w:rsidRPr="00B8705E">
        <w:rPr>
          <w:rFonts w:cstheme="minorHAnsi"/>
        </w:rPr>
        <w:t xml:space="preserve"> you'll develop and test the </w:t>
      </w:r>
      <w:r w:rsidR="00B8705E" w:rsidRPr="00B8705E">
        <w:rPr>
          <w:rFonts w:cstheme="minorHAnsi"/>
          <w:i/>
        </w:rPr>
        <w:t>BookCollection</w:t>
      </w:r>
      <w:r w:rsidR="00B8705E" w:rsidRPr="00B8705E">
        <w:rPr>
          <w:rFonts w:cstheme="minorHAnsi"/>
        </w:rPr>
        <w:t xml:space="preserve"> class; the next step would be to develop an application that manages the collection.</w:t>
      </w:r>
      <w:r w:rsidR="004A1BF8">
        <w:rPr>
          <w:rFonts w:cstheme="minorHAnsi"/>
        </w:rPr>
        <w:t xml:space="preserve"> </w:t>
      </w:r>
      <w:r w:rsidR="007C0F67">
        <w:t xml:space="preserve">For your maps, you’ll use Java’s </w:t>
      </w:r>
      <w:r w:rsidR="007C0F67" w:rsidRPr="00962B5E">
        <w:rPr>
          <w:i/>
        </w:rPr>
        <w:t>Map</w:t>
      </w:r>
      <w:r w:rsidR="007C0F67">
        <w:t xml:space="preserve"> interface and </w:t>
      </w:r>
      <w:r w:rsidR="007C0F67" w:rsidRPr="00B3750B">
        <w:rPr>
          <w:i/>
        </w:rPr>
        <w:t>HashMap</w:t>
      </w:r>
      <w:r w:rsidR="007C0F67">
        <w:t xml:space="preserve"> class, which are documented </w:t>
      </w:r>
      <w:hyperlink r:id="rId5" w:history="1">
        <w:r w:rsidR="007C0F67" w:rsidRPr="00E4577A">
          <w:rPr>
            <w:rStyle w:val="Hyperlink"/>
          </w:rPr>
          <w:t>here</w:t>
        </w:r>
      </w:hyperlink>
      <w:r w:rsidR="007C0F67">
        <w:t xml:space="preserve"> on the official Java API pages.</w:t>
      </w:r>
    </w:p>
    <w:p w:rsidR="00845196" w:rsidRPr="00845196" w:rsidRDefault="00845196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i/>
        </w:rPr>
      </w:pPr>
      <w:r w:rsidRPr="00845196">
        <w:rPr>
          <w:rFonts w:cstheme="minorHAnsi"/>
          <w:b/>
          <w:i/>
        </w:rPr>
        <w:t xml:space="preserve">Part </w:t>
      </w:r>
      <w:r w:rsidR="007B471B">
        <w:rPr>
          <w:rFonts w:cstheme="minorHAnsi"/>
          <w:b/>
          <w:i/>
        </w:rPr>
        <w:t>1.</w:t>
      </w:r>
      <w:r w:rsidRPr="00845196">
        <w:rPr>
          <w:rFonts w:cstheme="minorHAnsi"/>
          <w:b/>
          <w:i/>
        </w:rPr>
        <w:t>1: The BookDescription class</w:t>
      </w:r>
    </w:p>
    <w:p w:rsidR="007E0065" w:rsidRPr="00CC3DD5" w:rsidRDefault="00845196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</w:rPr>
      </w:pPr>
      <w:r>
        <w:rPr>
          <w:rFonts w:cstheme="minorHAnsi"/>
        </w:rPr>
        <w:t>C</w:t>
      </w:r>
      <w:r w:rsidR="007E0065" w:rsidRPr="00CC3DD5">
        <w:rPr>
          <w:rFonts w:cstheme="minorHAnsi"/>
        </w:rPr>
        <w:t xml:space="preserve">omplete the </w:t>
      </w:r>
      <w:r w:rsidR="007E0065" w:rsidRPr="00845196">
        <w:rPr>
          <w:rFonts w:cstheme="minorHAnsi"/>
          <w:i/>
        </w:rPr>
        <w:t>BookDescription</w:t>
      </w:r>
      <w:r w:rsidR="007E0065" w:rsidRPr="00CC3DD5">
        <w:rPr>
          <w:rFonts w:cstheme="minorHAnsi"/>
        </w:rPr>
        <w:t xml:space="preserve"> class which should contain</w:t>
      </w:r>
      <w:r w:rsidR="00157BE3">
        <w:rPr>
          <w:rFonts w:cstheme="minorHAnsi"/>
        </w:rPr>
        <w:t>,</w:t>
      </w:r>
      <w:r w:rsidR="00365AB8">
        <w:rPr>
          <w:rFonts w:cstheme="minorHAnsi"/>
        </w:rPr>
        <w:t xml:space="preserve"> at </w:t>
      </w:r>
      <w:r w:rsidR="00157BE3">
        <w:rPr>
          <w:rFonts w:cstheme="minorHAnsi"/>
        </w:rPr>
        <w:t>a minimum,</w:t>
      </w:r>
      <w:r w:rsidR="007E0065" w:rsidRPr="00CC3DD5">
        <w:rPr>
          <w:rFonts w:cstheme="minorHAnsi"/>
        </w:rPr>
        <w:t xml:space="preserve"> the</w:t>
      </w:r>
      <w:r w:rsidR="000A75C1">
        <w:rPr>
          <w:rFonts w:cstheme="minorHAnsi"/>
        </w:rPr>
        <w:t xml:space="preserve"> </w:t>
      </w:r>
      <w:r w:rsidR="00640173">
        <w:rPr>
          <w:rFonts w:cstheme="minorHAnsi"/>
        </w:rPr>
        <w:t xml:space="preserve">following </w:t>
      </w:r>
      <w:r w:rsidR="00C704F1">
        <w:rPr>
          <w:rFonts w:cstheme="minorHAnsi"/>
        </w:rPr>
        <w:t>instance fields</w:t>
      </w:r>
      <w:r w:rsidR="007E0065" w:rsidRPr="00CC3DD5">
        <w:rPr>
          <w:rFonts w:cstheme="minorHAnsi"/>
        </w:rPr>
        <w:t>:</w:t>
      </w:r>
    </w:p>
    <w:p w:rsidR="007E0065" w:rsidRDefault="00E23306" w:rsidP="00D5367C">
      <w:pPr>
        <w:autoSpaceDE w:val="0"/>
        <w:autoSpaceDN w:val="0"/>
        <w:adjustRightInd w:val="0"/>
        <w:spacing w:before="120" w:after="120" w:line="240" w:lineRule="auto"/>
        <w:ind w:left="720"/>
        <w:rPr>
          <w:rFonts w:cstheme="minorHAnsi"/>
        </w:rPr>
      </w:pPr>
      <w:r w:rsidRPr="00C572CF">
        <w:rPr>
          <w:rFonts w:cstheme="minorHAnsi"/>
          <w:i/>
        </w:rPr>
        <w:t>author</w:t>
      </w:r>
      <w:r w:rsidR="00CA2C3C">
        <w:rPr>
          <w:rFonts w:cstheme="minorHAnsi"/>
        </w:rPr>
        <w:t>–</w:t>
      </w:r>
      <w:r w:rsidR="007E0065" w:rsidRPr="00774F63">
        <w:rPr>
          <w:rFonts w:cstheme="minorHAnsi"/>
        </w:rPr>
        <w:t>the author</w:t>
      </w:r>
    </w:p>
    <w:p w:rsidR="005A35D1" w:rsidRPr="00774F63" w:rsidRDefault="005A35D1" w:rsidP="00D5367C">
      <w:pPr>
        <w:autoSpaceDE w:val="0"/>
        <w:autoSpaceDN w:val="0"/>
        <w:adjustRightInd w:val="0"/>
        <w:spacing w:before="120" w:after="120" w:line="240" w:lineRule="auto"/>
        <w:ind w:left="720"/>
        <w:rPr>
          <w:rFonts w:cstheme="minorHAnsi"/>
        </w:rPr>
      </w:pPr>
      <w:r w:rsidRPr="00C572CF">
        <w:rPr>
          <w:rFonts w:cstheme="minorHAnsi"/>
          <w:i/>
        </w:rPr>
        <w:t>title</w:t>
      </w:r>
      <w:r w:rsidR="00E23306">
        <w:rPr>
          <w:rFonts w:cstheme="minorHAnsi"/>
        </w:rPr>
        <w:t xml:space="preserve"> –</w:t>
      </w:r>
      <w:r w:rsidRPr="005A35D1">
        <w:rPr>
          <w:rFonts w:cstheme="minorHAnsi"/>
        </w:rPr>
        <w:t>the title of the book</w:t>
      </w:r>
    </w:p>
    <w:p w:rsidR="007E0065" w:rsidRPr="00774F63" w:rsidRDefault="007E0065" w:rsidP="00D5367C">
      <w:pPr>
        <w:autoSpaceDE w:val="0"/>
        <w:autoSpaceDN w:val="0"/>
        <w:adjustRightInd w:val="0"/>
        <w:spacing w:before="120" w:after="120" w:line="240" w:lineRule="auto"/>
        <w:ind w:left="720"/>
        <w:rPr>
          <w:rFonts w:ascii="Courier New" w:hAnsi="Courier New" w:cs="Courier New"/>
        </w:rPr>
      </w:pPr>
      <w:r w:rsidRPr="00C572CF">
        <w:rPr>
          <w:rFonts w:cstheme="minorHAnsi"/>
          <w:i/>
        </w:rPr>
        <w:t>publisher</w:t>
      </w:r>
      <w:r w:rsidR="00E23306">
        <w:rPr>
          <w:rFonts w:cstheme="minorHAnsi"/>
        </w:rPr>
        <w:t>–</w:t>
      </w:r>
      <w:r w:rsidRPr="00774F63">
        <w:rPr>
          <w:rFonts w:cstheme="minorHAnsi"/>
        </w:rPr>
        <w:t>the name of the publisher</w:t>
      </w:r>
    </w:p>
    <w:p w:rsidR="007E0065" w:rsidRPr="00774F63" w:rsidRDefault="00E23306" w:rsidP="00D5367C">
      <w:pPr>
        <w:autoSpaceDE w:val="0"/>
        <w:autoSpaceDN w:val="0"/>
        <w:adjustRightInd w:val="0"/>
        <w:spacing w:before="120" w:after="120" w:line="240" w:lineRule="auto"/>
        <w:ind w:left="720"/>
        <w:rPr>
          <w:rFonts w:cstheme="minorHAnsi"/>
        </w:rPr>
      </w:pPr>
      <w:r w:rsidRPr="00C572CF">
        <w:rPr>
          <w:rFonts w:cstheme="minorHAnsi"/>
          <w:i/>
        </w:rPr>
        <w:t>date</w:t>
      </w:r>
      <w:r>
        <w:rPr>
          <w:rFonts w:cstheme="minorHAnsi"/>
        </w:rPr>
        <w:t>–</w:t>
      </w:r>
      <w:r w:rsidR="007E0065" w:rsidRPr="00774F63">
        <w:rPr>
          <w:rFonts w:cstheme="minorHAnsi"/>
        </w:rPr>
        <w:t xml:space="preserve">the </w:t>
      </w:r>
      <w:r w:rsidR="005A35D1">
        <w:rPr>
          <w:rFonts w:cstheme="minorHAnsi"/>
        </w:rPr>
        <w:t xml:space="preserve">year </w:t>
      </w:r>
      <w:r w:rsidR="007E0065" w:rsidRPr="00774F63">
        <w:rPr>
          <w:rFonts w:cstheme="minorHAnsi"/>
        </w:rPr>
        <w:t>of publication</w:t>
      </w:r>
    </w:p>
    <w:p w:rsidR="007E0065" w:rsidRDefault="00E23306" w:rsidP="00D5367C">
      <w:pPr>
        <w:autoSpaceDE w:val="0"/>
        <w:autoSpaceDN w:val="0"/>
        <w:adjustRightInd w:val="0"/>
        <w:spacing w:before="120" w:after="120" w:line="240" w:lineRule="auto"/>
        <w:ind w:left="720"/>
        <w:rPr>
          <w:rFonts w:cstheme="minorHAnsi"/>
        </w:rPr>
      </w:pPr>
      <w:r w:rsidRPr="00C572CF">
        <w:rPr>
          <w:rFonts w:cstheme="minorHAnsi"/>
          <w:i/>
        </w:rPr>
        <w:t>rating</w:t>
      </w:r>
      <w:r>
        <w:rPr>
          <w:rFonts w:cstheme="minorHAnsi"/>
        </w:rPr>
        <w:t>–</w:t>
      </w:r>
      <w:r w:rsidR="007E0065" w:rsidRPr="00774F63">
        <w:rPr>
          <w:rFonts w:cstheme="minorHAnsi"/>
        </w:rPr>
        <w:t>your own single-character rating system for the books</w:t>
      </w:r>
    </w:p>
    <w:p w:rsidR="006C60B0" w:rsidRPr="00774F63" w:rsidRDefault="006C60B0" w:rsidP="00D5367C">
      <w:pPr>
        <w:autoSpaceDE w:val="0"/>
        <w:autoSpaceDN w:val="0"/>
        <w:adjustRightInd w:val="0"/>
        <w:spacing w:before="120" w:after="120" w:line="240" w:lineRule="auto"/>
        <w:ind w:left="720"/>
        <w:rPr>
          <w:rFonts w:cstheme="minorHAnsi"/>
        </w:rPr>
      </w:pPr>
      <w:r w:rsidRPr="00C572CF">
        <w:rPr>
          <w:rFonts w:cstheme="minorHAnsi"/>
          <w:i/>
        </w:rPr>
        <w:t>pages</w:t>
      </w:r>
      <w:r>
        <w:rPr>
          <w:rFonts w:cstheme="minorHAnsi"/>
        </w:rPr>
        <w:t>–</w:t>
      </w:r>
      <w:r w:rsidRPr="00774F63">
        <w:rPr>
          <w:rFonts w:cstheme="minorHAnsi"/>
        </w:rPr>
        <w:t>number of pages</w:t>
      </w:r>
    </w:p>
    <w:p w:rsidR="007E0065" w:rsidRPr="00185AF8" w:rsidRDefault="006C60B0" w:rsidP="00D5367C">
      <w:pPr>
        <w:autoSpaceDE w:val="0"/>
        <w:autoSpaceDN w:val="0"/>
        <w:adjustRightInd w:val="0"/>
        <w:spacing w:before="120" w:after="120" w:line="240" w:lineRule="auto"/>
        <w:ind w:left="720"/>
        <w:rPr>
          <w:rFonts w:ascii="Courier New" w:hAnsi="Courier New" w:cs="Courier New"/>
        </w:rPr>
      </w:pPr>
      <w:r w:rsidRPr="00C572CF">
        <w:rPr>
          <w:rFonts w:cstheme="minorHAnsi"/>
          <w:i/>
        </w:rPr>
        <w:t>description</w:t>
      </w:r>
      <w:r>
        <w:rPr>
          <w:rFonts w:cstheme="minorHAnsi"/>
        </w:rPr>
        <w:t>–</w:t>
      </w:r>
      <w:r w:rsidRPr="00774F63">
        <w:rPr>
          <w:rFonts w:cstheme="minorHAnsi"/>
        </w:rPr>
        <w:t>a description of the book</w:t>
      </w:r>
      <w:r w:rsidR="006A4D54">
        <w:rPr>
          <w:rFonts w:cstheme="minorHAnsi"/>
        </w:rPr>
        <w:t xml:space="preserve"> </w:t>
      </w:r>
    </w:p>
    <w:p w:rsidR="007E0065" w:rsidRDefault="001C35B9" w:rsidP="00D5367C">
      <w:pPr>
        <w:spacing w:before="120" w:after="120" w:line="240" w:lineRule="auto"/>
        <w:rPr>
          <w:rFonts w:cstheme="minorHAnsi"/>
        </w:rPr>
      </w:pPr>
      <w:r w:rsidRPr="00492F8D">
        <w:rPr>
          <w:rFonts w:cstheme="minorHAnsi"/>
        </w:rPr>
        <w:t>You will want at least one constructor as well as accessor (</w:t>
      </w:r>
      <w:r w:rsidRPr="00753F8F">
        <w:rPr>
          <w:rFonts w:ascii="Lucida Sans Typewriter" w:hAnsi="Lucida Sans Typewriter" w:cs="Courier New"/>
        </w:rPr>
        <w:t>get</w:t>
      </w:r>
      <w:r w:rsidRPr="00492F8D">
        <w:rPr>
          <w:rFonts w:cstheme="minorHAnsi"/>
        </w:rPr>
        <w:t xml:space="preserve">) methods for </w:t>
      </w:r>
      <w:r w:rsidR="008C179E" w:rsidRPr="001B7DB9">
        <w:rPr>
          <w:rFonts w:cstheme="minorHAnsi"/>
          <w:i/>
        </w:rPr>
        <w:t>every</w:t>
      </w:r>
      <w:r w:rsidR="008C179E" w:rsidRPr="00492F8D">
        <w:rPr>
          <w:rFonts w:cstheme="minorHAnsi"/>
        </w:rPr>
        <w:t xml:space="preserve"> </w:t>
      </w:r>
      <w:r w:rsidR="00C704F1" w:rsidRPr="00492F8D">
        <w:rPr>
          <w:rFonts w:cstheme="minorHAnsi"/>
        </w:rPr>
        <w:t>instance fields</w:t>
      </w:r>
      <w:r w:rsidRPr="00492F8D">
        <w:rPr>
          <w:rFonts w:cstheme="minorHAnsi"/>
        </w:rPr>
        <w:t xml:space="preserve">, a </w:t>
      </w:r>
      <w:r w:rsidRPr="00753F8F">
        <w:rPr>
          <w:rFonts w:ascii="Lucida Sans Typewriter" w:hAnsi="Lucida Sans Typewriter" w:cs="Courier New"/>
        </w:rPr>
        <w:t>toString</w:t>
      </w:r>
      <w:r w:rsidRPr="00492F8D">
        <w:rPr>
          <w:rFonts w:cstheme="minorHAnsi"/>
        </w:rPr>
        <w:t xml:space="preserve"> method, a </w:t>
      </w:r>
      <w:r w:rsidRPr="00753F8F">
        <w:rPr>
          <w:rFonts w:ascii="Lucida Sans Typewriter" w:hAnsi="Lucida Sans Typewriter" w:cs="Courier New"/>
        </w:rPr>
        <w:t>setDescription</w:t>
      </w:r>
      <w:r w:rsidRPr="00492F8D">
        <w:rPr>
          <w:rFonts w:cstheme="minorHAnsi"/>
        </w:rPr>
        <w:t xml:space="preserve"> method and a </w:t>
      </w:r>
      <w:r w:rsidRPr="00753F8F">
        <w:rPr>
          <w:rFonts w:ascii="Lucida Sans Typewriter" w:hAnsi="Lucida Sans Typewriter" w:cs="Courier New"/>
        </w:rPr>
        <w:t>setRating</w:t>
      </w:r>
      <w:r w:rsidRPr="00492F8D">
        <w:rPr>
          <w:rFonts w:cstheme="minorHAnsi"/>
        </w:rPr>
        <w:t xml:space="preserve"> method. The main constructor will have parameters for all the book fields; you may add other constructors with fewer parameters if you decide they will be useful. The </w:t>
      </w:r>
      <w:r w:rsidRPr="00753F8F">
        <w:rPr>
          <w:rFonts w:ascii="Lucida Sans Typewriter" w:hAnsi="Lucida Sans Typewriter" w:cs="Courier New"/>
        </w:rPr>
        <w:t>toString</w:t>
      </w:r>
      <w:r w:rsidRPr="00492F8D">
        <w:rPr>
          <w:rFonts w:cstheme="minorHAnsi"/>
        </w:rPr>
        <w:t xml:space="preserve"> method should format the string to include newline characters so that the string format matches the format of</w:t>
      </w:r>
      <w:r w:rsidR="00A961F3" w:rsidRPr="00492F8D">
        <w:rPr>
          <w:rFonts w:cstheme="minorHAnsi"/>
        </w:rPr>
        <w:t xml:space="preserve"> the</w:t>
      </w:r>
      <w:r w:rsidRPr="00492F8D">
        <w:rPr>
          <w:rFonts w:cstheme="minorHAnsi"/>
        </w:rPr>
        <w:t xml:space="preserve"> </w:t>
      </w:r>
      <w:r w:rsidRPr="00492F8D">
        <w:rPr>
          <w:rFonts w:cstheme="minorHAnsi"/>
          <w:i/>
        </w:rPr>
        <w:t>BookCollection</w:t>
      </w:r>
      <w:r w:rsidR="00A961F3" w:rsidRPr="00492F8D">
        <w:rPr>
          <w:rFonts w:cstheme="minorHAnsi"/>
        </w:rPr>
        <w:t xml:space="preserve"> file</w:t>
      </w:r>
      <w:r w:rsidRPr="00492F8D">
        <w:rPr>
          <w:rFonts w:cstheme="minorHAnsi"/>
        </w:rPr>
        <w:t xml:space="preserve"> (see below). You may choose to have more than the specified mutator (</w:t>
      </w:r>
      <w:r w:rsidRPr="00753F8F">
        <w:rPr>
          <w:rFonts w:ascii="Lucida Sans Typewriter" w:hAnsi="Lucida Sans Typewriter" w:cs="Courier New"/>
        </w:rPr>
        <w:t>set</w:t>
      </w:r>
      <w:r w:rsidRPr="00492F8D">
        <w:rPr>
          <w:rFonts w:cstheme="minorHAnsi"/>
        </w:rPr>
        <w:t>) methods, but only for fields that might change over time; the author and title of a book presumably never change, so those fields should not have mutator method</w:t>
      </w:r>
      <w:r w:rsidR="004252E7" w:rsidRPr="00492F8D">
        <w:rPr>
          <w:rFonts w:cstheme="minorHAnsi"/>
        </w:rPr>
        <w:t>s.</w:t>
      </w:r>
    </w:p>
    <w:p w:rsidR="006F37D4" w:rsidRDefault="006F37D4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i/>
        </w:rPr>
      </w:pPr>
      <w:r w:rsidRPr="00845196">
        <w:rPr>
          <w:rFonts w:cstheme="minorHAnsi"/>
          <w:b/>
          <w:i/>
        </w:rPr>
        <w:t xml:space="preserve">Part </w:t>
      </w:r>
      <w:r w:rsidR="00753F8F">
        <w:rPr>
          <w:rFonts w:cstheme="minorHAnsi"/>
          <w:b/>
          <w:i/>
        </w:rPr>
        <w:t>1.</w:t>
      </w:r>
      <w:r w:rsidR="0062266B">
        <w:rPr>
          <w:rFonts w:cstheme="minorHAnsi"/>
          <w:b/>
          <w:i/>
        </w:rPr>
        <w:t>2</w:t>
      </w:r>
      <w:r w:rsidRPr="00845196">
        <w:rPr>
          <w:rFonts w:cstheme="minorHAnsi"/>
          <w:b/>
          <w:i/>
        </w:rPr>
        <w:t>: The Book</w:t>
      </w:r>
      <w:r w:rsidR="002E7E00">
        <w:rPr>
          <w:rFonts w:cstheme="minorHAnsi"/>
          <w:b/>
          <w:i/>
        </w:rPr>
        <w:t>Collection</w:t>
      </w:r>
      <w:r w:rsidRPr="00845196">
        <w:rPr>
          <w:rFonts w:cstheme="minorHAnsi"/>
          <w:b/>
          <w:i/>
        </w:rPr>
        <w:t xml:space="preserve"> class</w:t>
      </w:r>
    </w:p>
    <w:p w:rsidR="002C7A34" w:rsidRDefault="002C7A34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</w:rPr>
      </w:pPr>
      <w:r w:rsidRPr="002C7A34">
        <w:rPr>
          <w:rFonts w:cstheme="minorHAnsi"/>
        </w:rPr>
        <w:t xml:space="preserve">Once you have the </w:t>
      </w:r>
      <w:r w:rsidRPr="00966EBE">
        <w:rPr>
          <w:rFonts w:cstheme="minorHAnsi"/>
          <w:i/>
        </w:rPr>
        <w:t>BookDescription</w:t>
      </w:r>
      <w:r w:rsidRPr="002C7A34">
        <w:rPr>
          <w:rFonts w:cstheme="minorHAnsi"/>
        </w:rPr>
        <w:t xml:space="preserve"> class complete, </w:t>
      </w:r>
      <w:r w:rsidR="004047CE">
        <w:rPr>
          <w:rFonts w:cstheme="minorHAnsi"/>
        </w:rPr>
        <w:t>move on to</w:t>
      </w:r>
      <w:r w:rsidRPr="002C7A34">
        <w:rPr>
          <w:rFonts w:cstheme="minorHAnsi"/>
        </w:rPr>
        <w:t xml:space="preserve"> </w:t>
      </w:r>
      <w:r w:rsidR="00A259DB">
        <w:rPr>
          <w:rFonts w:cstheme="minorHAnsi"/>
        </w:rPr>
        <w:t>the</w:t>
      </w:r>
      <w:r w:rsidRPr="002C7A34">
        <w:rPr>
          <w:rFonts w:cstheme="minorHAnsi"/>
        </w:rPr>
        <w:t xml:space="preserve"> </w:t>
      </w:r>
      <w:r w:rsidRPr="00EE3AE1">
        <w:rPr>
          <w:rFonts w:cstheme="minorHAnsi"/>
          <w:i/>
        </w:rPr>
        <w:t>BookCollection</w:t>
      </w:r>
      <w:r w:rsidRPr="002C7A34">
        <w:rPr>
          <w:rFonts w:cstheme="minorHAnsi"/>
        </w:rPr>
        <w:t xml:space="preserve"> class </w:t>
      </w:r>
      <w:r w:rsidR="00A259DB">
        <w:rPr>
          <w:rFonts w:cstheme="minorHAnsi"/>
        </w:rPr>
        <w:t>which</w:t>
      </w:r>
      <w:r w:rsidRPr="002C7A34">
        <w:rPr>
          <w:rFonts w:cstheme="minorHAnsi"/>
        </w:rPr>
        <w:t xml:space="preserve"> contains the following instance variable:</w:t>
      </w:r>
    </w:p>
    <w:p w:rsidR="002C7A34" w:rsidRPr="001706D4" w:rsidRDefault="0079075A" w:rsidP="00D5367C">
      <w:pPr>
        <w:autoSpaceDE w:val="0"/>
        <w:autoSpaceDN w:val="0"/>
        <w:adjustRightInd w:val="0"/>
        <w:spacing w:before="120" w:after="120" w:line="240" w:lineRule="auto"/>
        <w:rPr>
          <w:rFonts w:ascii="Lucida Sans Typewriter" w:hAnsi="Lucida Sans Typewriter" w:cstheme="minorHAnsi"/>
        </w:rPr>
      </w:pPr>
      <w:r w:rsidRPr="00D1745F">
        <w:rPr>
          <w:rFonts w:ascii="Courier New" w:hAnsi="Courier New" w:cs="Courier New"/>
        </w:rPr>
        <w:t xml:space="preserve">    </w:t>
      </w:r>
      <w:r w:rsidRPr="00253CA1">
        <w:rPr>
          <w:rFonts w:ascii="Lucida Sans Typewriter" w:hAnsi="Lucida Sans Typewriter" w:cs="Courier New"/>
          <w:b/>
        </w:rPr>
        <w:t>private</w:t>
      </w:r>
      <w:r w:rsidRPr="001706D4">
        <w:rPr>
          <w:rFonts w:ascii="Lucida Sans Typewriter" w:hAnsi="Lucida Sans Typewriter" w:cs="Courier New"/>
        </w:rPr>
        <w:t xml:space="preserve"> Hash</w:t>
      </w:r>
      <w:r w:rsidR="002C7A34" w:rsidRPr="001706D4">
        <w:rPr>
          <w:rFonts w:ascii="Lucida Sans Typewriter" w:hAnsi="Lucida Sans Typewriter" w:cs="Courier New"/>
        </w:rPr>
        <w:t>Map&lt;</w:t>
      </w:r>
      <w:r w:rsidR="001706D4">
        <w:rPr>
          <w:rFonts w:ascii="Lucida Sans Typewriter" w:hAnsi="Lucida Sans Typewriter" w:cs="Courier New"/>
        </w:rPr>
        <w:t xml:space="preserve"> </w:t>
      </w:r>
      <w:r w:rsidR="002C7A34" w:rsidRPr="001706D4">
        <w:rPr>
          <w:rFonts w:ascii="Lucida Sans Typewriter" w:hAnsi="Lucida Sans Typewriter" w:cs="Courier New"/>
        </w:rPr>
        <w:t xml:space="preserve">String, </w:t>
      </w:r>
      <w:r w:rsidR="00D1745F" w:rsidRPr="001706D4">
        <w:rPr>
          <w:rFonts w:ascii="Lucida Sans Typewriter" w:hAnsi="Lucida Sans Typewriter" w:cs="Courier New"/>
        </w:rPr>
        <w:t xml:space="preserve">HashMap </w:t>
      </w:r>
      <w:r w:rsidR="002C7A34" w:rsidRPr="001706D4">
        <w:rPr>
          <w:rFonts w:ascii="Lucida Sans Typewriter" w:hAnsi="Lucida Sans Typewriter" w:cs="Courier New"/>
        </w:rPr>
        <w:t>&lt;String, BookDescription&gt;&gt; library</w:t>
      </w:r>
      <w:r w:rsidR="002C7A34" w:rsidRPr="001706D4">
        <w:rPr>
          <w:rFonts w:ascii="Lucida Sans Typewriter" w:hAnsi="Lucida Sans Typewriter" w:cstheme="minorHAnsi"/>
        </w:rPr>
        <w:t>;</w:t>
      </w:r>
    </w:p>
    <w:p w:rsidR="002F72EE" w:rsidRDefault="002C7A34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</w:rPr>
      </w:pPr>
      <w:r w:rsidRPr="0004182C">
        <w:rPr>
          <w:rFonts w:cstheme="minorHAnsi"/>
          <w:i/>
        </w:rPr>
        <w:t>BookCollection</w:t>
      </w:r>
      <w:r w:rsidRPr="002C7A34">
        <w:rPr>
          <w:rFonts w:cstheme="minorHAnsi"/>
        </w:rPr>
        <w:t xml:space="preserve"> </w:t>
      </w:r>
      <w:r w:rsidR="00C818DA">
        <w:rPr>
          <w:rFonts w:cstheme="minorHAnsi"/>
        </w:rPr>
        <w:t xml:space="preserve">objects </w:t>
      </w:r>
      <w:r w:rsidRPr="002C7A34">
        <w:rPr>
          <w:rFonts w:cstheme="minorHAnsi"/>
        </w:rPr>
        <w:t xml:space="preserve">consist of </w:t>
      </w:r>
      <w:r w:rsidRPr="0004182C">
        <w:rPr>
          <w:rFonts w:cstheme="minorHAnsi"/>
          <w:i/>
        </w:rPr>
        <w:t>BookDescription</w:t>
      </w:r>
      <w:r w:rsidR="005100C4">
        <w:rPr>
          <w:rFonts w:cstheme="minorHAnsi"/>
          <w:i/>
        </w:rPr>
        <w:t xml:space="preserve"> </w:t>
      </w:r>
      <w:r w:rsidR="005100C4">
        <w:rPr>
          <w:rFonts w:cstheme="minorHAnsi"/>
        </w:rPr>
        <w:t>objects</w:t>
      </w:r>
      <w:r w:rsidRPr="002C7A34">
        <w:rPr>
          <w:rFonts w:cstheme="minorHAnsi"/>
        </w:rPr>
        <w:t xml:space="preserve"> that are accessed by </w:t>
      </w:r>
      <w:r w:rsidRPr="0004182C">
        <w:rPr>
          <w:rFonts w:cstheme="minorHAnsi"/>
          <w:i/>
        </w:rPr>
        <w:t>author</w:t>
      </w:r>
      <w:r w:rsidRPr="002C7A34">
        <w:rPr>
          <w:rFonts w:cstheme="minorHAnsi"/>
        </w:rPr>
        <w:t xml:space="preserve"> and </w:t>
      </w:r>
      <w:r w:rsidRPr="0004182C">
        <w:rPr>
          <w:rFonts w:cstheme="minorHAnsi"/>
          <w:i/>
        </w:rPr>
        <w:t>title</w:t>
      </w:r>
      <w:r w:rsidRPr="002C7A34">
        <w:rPr>
          <w:rFonts w:cstheme="minorHAnsi"/>
        </w:rPr>
        <w:t xml:space="preserve">. That is, the </w:t>
      </w:r>
      <w:r w:rsidR="00F614A5" w:rsidRPr="00AB0A5F">
        <w:rPr>
          <w:rFonts w:ascii="Lucida Sans Typewriter" w:hAnsi="Lucida Sans Typewriter" w:cs="Courier New"/>
        </w:rPr>
        <w:t>library</w:t>
      </w:r>
      <w:r w:rsidR="00F614A5" w:rsidRPr="002C7A34">
        <w:rPr>
          <w:rFonts w:cstheme="minorHAnsi"/>
        </w:rPr>
        <w:t xml:space="preserve"> </w:t>
      </w:r>
      <w:r w:rsidRPr="002C7A34">
        <w:rPr>
          <w:rFonts w:cstheme="minorHAnsi"/>
        </w:rPr>
        <w:t>instance variable maps authors to their book</w:t>
      </w:r>
      <w:r w:rsidR="00A70C2E">
        <w:rPr>
          <w:rFonts w:cstheme="minorHAnsi"/>
        </w:rPr>
        <w:t>s</w:t>
      </w:r>
      <w:r w:rsidR="00EA6084">
        <w:rPr>
          <w:rFonts w:cstheme="minorHAnsi"/>
        </w:rPr>
        <w:t xml:space="preserve"> map</w:t>
      </w:r>
      <w:r w:rsidR="00642CB5">
        <w:rPr>
          <w:rFonts w:cstheme="minorHAnsi"/>
        </w:rPr>
        <w:t>;</w:t>
      </w:r>
      <w:r w:rsidRPr="002C7A34">
        <w:rPr>
          <w:rFonts w:cstheme="minorHAnsi"/>
        </w:rPr>
        <w:t xml:space="preserve"> and for each author, the books map </w:t>
      </w:r>
      <w:r w:rsidR="00C77F08">
        <w:rPr>
          <w:rFonts w:cstheme="minorHAnsi"/>
        </w:rPr>
        <w:t xml:space="preserve">maps </w:t>
      </w:r>
      <w:r w:rsidRPr="002C7A34">
        <w:rPr>
          <w:rFonts w:cstheme="minorHAnsi"/>
        </w:rPr>
        <w:t xml:space="preserve">titles to their descriptions. </w:t>
      </w:r>
      <w:r w:rsidR="00173CC0">
        <w:rPr>
          <w:rFonts w:cstheme="minorHAnsi"/>
        </w:rPr>
        <w:t>Consequently, t</w:t>
      </w:r>
      <w:r w:rsidRPr="002C7A34">
        <w:rPr>
          <w:rFonts w:cstheme="minorHAnsi"/>
        </w:rPr>
        <w:t>o get the description of a particular book, you first have to get the books written by the author and then get the title from among those books.</w:t>
      </w:r>
      <w:r w:rsidR="005D65D0">
        <w:rPr>
          <w:rFonts w:cstheme="minorHAnsi"/>
        </w:rPr>
        <w:t xml:space="preserve"> </w:t>
      </w:r>
    </w:p>
    <w:p w:rsidR="002C7A34" w:rsidRPr="002C7A34" w:rsidRDefault="002C7A34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</w:rPr>
      </w:pPr>
      <w:r w:rsidRPr="002C7A34">
        <w:rPr>
          <w:rFonts w:cstheme="minorHAnsi"/>
        </w:rPr>
        <w:t xml:space="preserve">Your </w:t>
      </w:r>
      <w:r w:rsidRPr="005A27E1">
        <w:rPr>
          <w:rFonts w:cstheme="minorHAnsi"/>
          <w:i/>
        </w:rPr>
        <w:t>BookCollection</w:t>
      </w:r>
      <w:r w:rsidRPr="002C7A34">
        <w:rPr>
          <w:rFonts w:cstheme="minorHAnsi"/>
        </w:rPr>
        <w:t xml:space="preserve"> class should h</w:t>
      </w:r>
      <w:r w:rsidR="00DE5656">
        <w:rPr>
          <w:rFonts w:cstheme="minorHAnsi"/>
        </w:rPr>
        <w:t>ave methods that enable you to:</w:t>
      </w:r>
    </w:p>
    <w:p w:rsidR="00CB76E2" w:rsidRDefault="002C7A34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 w:rsidRPr="00CB76E2">
        <w:rPr>
          <w:rFonts w:cstheme="minorHAnsi"/>
        </w:rPr>
        <w:t>create a new empty collection</w:t>
      </w:r>
      <w:r w:rsidR="008F414C">
        <w:rPr>
          <w:rFonts w:cstheme="minorHAnsi"/>
        </w:rPr>
        <w:t>–</w:t>
      </w:r>
      <w:r w:rsidR="00B64DED">
        <w:rPr>
          <w:rFonts w:cstheme="minorHAnsi"/>
        </w:rPr>
        <w:t xml:space="preserve">you need a default </w:t>
      </w:r>
      <w:r w:rsidR="005908DE">
        <w:rPr>
          <w:rFonts w:cstheme="minorHAnsi"/>
        </w:rPr>
        <w:t>constructor</w:t>
      </w:r>
    </w:p>
    <w:p w:rsidR="00CB76E2" w:rsidRDefault="002C7A34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 w:rsidRPr="00CB76E2">
        <w:rPr>
          <w:rFonts w:cstheme="minorHAnsi"/>
        </w:rPr>
        <w:lastRenderedPageBreak/>
        <w:t>create a new collection by reading books from a specified file formatted as described below</w:t>
      </w:r>
      <w:r w:rsidR="0069206E">
        <w:rPr>
          <w:rFonts w:cstheme="minorHAnsi"/>
        </w:rPr>
        <w:t>–</w:t>
      </w:r>
      <w:r w:rsidR="005908DE">
        <w:rPr>
          <w:rFonts w:cstheme="minorHAnsi"/>
        </w:rPr>
        <w:t>you need a</w:t>
      </w:r>
      <w:r w:rsidR="009D7DBB">
        <w:rPr>
          <w:rFonts w:cstheme="minorHAnsi"/>
        </w:rPr>
        <w:t>nother</w:t>
      </w:r>
      <w:r w:rsidR="005908DE">
        <w:rPr>
          <w:rFonts w:cstheme="minorHAnsi"/>
        </w:rPr>
        <w:t xml:space="preserve"> constructor with a </w:t>
      </w:r>
      <w:r w:rsidR="005908DE" w:rsidRPr="00DA6FD6">
        <w:rPr>
          <w:rFonts w:cstheme="minorHAnsi"/>
          <w:i/>
        </w:rPr>
        <w:t>String</w:t>
      </w:r>
      <w:r w:rsidR="005908DE">
        <w:rPr>
          <w:rFonts w:cstheme="minorHAnsi"/>
        </w:rPr>
        <w:t xml:space="preserve"> filename as a parameter</w:t>
      </w:r>
    </w:p>
    <w:p w:rsidR="00CB76E2" w:rsidRDefault="002C7A34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 w:rsidRPr="00CB76E2">
        <w:rPr>
          <w:rFonts w:cstheme="minorHAnsi"/>
        </w:rPr>
        <w:t>iterate over all authors</w:t>
      </w:r>
      <w:r w:rsidR="00D9166E">
        <w:rPr>
          <w:rFonts w:cstheme="minorHAnsi"/>
        </w:rPr>
        <w:t>–</w:t>
      </w:r>
      <w:r w:rsidRPr="00CB76E2">
        <w:rPr>
          <w:rFonts w:cstheme="minorHAnsi"/>
        </w:rPr>
        <w:t xml:space="preserve">the method </w:t>
      </w:r>
      <w:r w:rsidR="009B49E1">
        <w:rPr>
          <w:rFonts w:cstheme="minorHAnsi"/>
        </w:rPr>
        <w:t>may</w:t>
      </w:r>
      <w:r w:rsidRPr="00CB76E2">
        <w:rPr>
          <w:rFonts w:cstheme="minorHAnsi"/>
        </w:rPr>
        <w:t xml:space="preserve"> return an </w:t>
      </w:r>
      <w:r w:rsidRPr="00080026">
        <w:rPr>
          <w:rFonts w:cstheme="minorHAnsi"/>
          <w:i/>
        </w:rPr>
        <w:t>Iterator&lt;String&gt;</w:t>
      </w:r>
      <w:r w:rsidRPr="00CB76E2">
        <w:rPr>
          <w:rFonts w:cstheme="minorHAnsi"/>
        </w:rPr>
        <w:t xml:space="preserve"> that yields author names, one-by-one</w:t>
      </w:r>
      <w:r w:rsidR="00C20A22">
        <w:rPr>
          <w:rFonts w:cstheme="minorHAnsi"/>
        </w:rPr>
        <w:t xml:space="preserve"> </w:t>
      </w:r>
      <w:r w:rsidR="00C20A22">
        <w:t>(note that the outer map already has such a method)</w:t>
      </w:r>
    </w:p>
    <w:p w:rsidR="00C20A22" w:rsidRDefault="002C7A34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</w:pPr>
      <w:r w:rsidRPr="00CB76E2">
        <w:rPr>
          <w:rFonts w:cstheme="minorHAnsi"/>
        </w:rPr>
        <w:t>iterate over all titles for a given author</w:t>
      </w:r>
      <w:r w:rsidR="00D9166E">
        <w:rPr>
          <w:rFonts w:cstheme="minorHAnsi"/>
        </w:rPr>
        <w:t>–</w:t>
      </w:r>
      <w:r w:rsidRPr="00CB76E2">
        <w:rPr>
          <w:rFonts w:cstheme="minorHAnsi"/>
        </w:rPr>
        <w:t xml:space="preserve">the method </w:t>
      </w:r>
      <w:r w:rsidR="00106A58">
        <w:rPr>
          <w:rFonts w:cstheme="minorHAnsi"/>
        </w:rPr>
        <w:t>may</w:t>
      </w:r>
      <w:r w:rsidRPr="00CB76E2">
        <w:rPr>
          <w:rFonts w:cstheme="minorHAnsi"/>
        </w:rPr>
        <w:t xml:space="preserve"> return an </w:t>
      </w:r>
      <w:r w:rsidRPr="001856F3">
        <w:rPr>
          <w:rFonts w:cstheme="minorHAnsi"/>
          <w:i/>
        </w:rPr>
        <w:t>Iterator&lt;String&gt;</w:t>
      </w:r>
      <w:r w:rsidRPr="00CB76E2">
        <w:rPr>
          <w:rFonts w:cstheme="minorHAnsi"/>
        </w:rPr>
        <w:t xml:space="preserve"> that yields title names, one-by-one, for the given </w:t>
      </w:r>
      <w:r w:rsidR="00C20A22" w:rsidRPr="00CB76E2">
        <w:t>author</w:t>
      </w:r>
      <w:r w:rsidR="00C20A22">
        <w:t xml:space="preserve"> (again, note that the inner maps already have such a method;</w:t>
      </w:r>
      <w:r w:rsidR="00C20A22" w:rsidRPr="00CB76E2">
        <w:t xml:space="preserve"> </w:t>
      </w:r>
      <w:r w:rsidR="00C20A22">
        <w:t>i</w:t>
      </w:r>
      <w:r w:rsidR="00C20A22" w:rsidRPr="00CB76E2">
        <w:t>f there</w:t>
      </w:r>
      <w:r w:rsidR="00C20A22">
        <w:t xml:space="preserve"> is no entry for the specified author, the method should return </w:t>
      </w:r>
      <w:r w:rsidR="00C20A22" w:rsidRPr="00F34EE9">
        <w:rPr>
          <w:i/>
        </w:rPr>
        <w:t>null</w:t>
      </w:r>
      <w:r w:rsidR="00C20A22">
        <w:t>)</w:t>
      </w:r>
    </w:p>
    <w:p w:rsidR="00CB76E2" w:rsidRDefault="002C7A34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 w:rsidRPr="00CB76E2">
        <w:rPr>
          <w:rFonts w:cstheme="minorHAnsi"/>
        </w:rPr>
        <w:t>get a particular book description for a given author and title</w:t>
      </w:r>
    </w:p>
    <w:p w:rsidR="00CB76E2" w:rsidRDefault="002C7A34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 w:rsidRPr="00CB76E2">
        <w:rPr>
          <w:rFonts w:cstheme="minorHAnsi"/>
        </w:rPr>
        <w:t>add and remove books</w:t>
      </w:r>
    </w:p>
    <w:p w:rsidR="00CB76E2" w:rsidRDefault="002C7A34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 w:rsidRPr="00CB76E2">
        <w:rPr>
          <w:rFonts w:cstheme="minorHAnsi"/>
        </w:rPr>
        <w:t>update the description of a book for a given author and title</w:t>
      </w:r>
    </w:p>
    <w:p w:rsidR="002C7A34" w:rsidRDefault="002C7A34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 w:rsidRPr="00CB76E2">
        <w:rPr>
          <w:rFonts w:cstheme="minorHAnsi"/>
        </w:rPr>
        <w:t>write the collection to a file formatted as described below</w:t>
      </w:r>
    </w:p>
    <w:p w:rsidR="007627FA" w:rsidRDefault="007627FA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check if a book collection </w:t>
      </w:r>
      <w:r w:rsidRPr="002C7A34">
        <w:rPr>
          <w:rFonts w:cstheme="minorHAnsi"/>
        </w:rPr>
        <w:t>is</w:t>
      </w:r>
      <w:r>
        <w:rPr>
          <w:rFonts w:cstheme="minorHAnsi"/>
        </w:rPr>
        <w:t xml:space="preserve"> e</w:t>
      </w:r>
      <w:r w:rsidRPr="002C7A34">
        <w:rPr>
          <w:rFonts w:cstheme="minorHAnsi"/>
        </w:rPr>
        <w:t xml:space="preserve">mpty </w:t>
      </w:r>
    </w:p>
    <w:p w:rsidR="002C7A34" w:rsidRPr="007F739E" w:rsidRDefault="007627FA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get the </w:t>
      </w:r>
      <w:r w:rsidRPr="002C7A34">
        <w:rPr>
          <w:rFonts w:cstheme="minorHAnsi"/>
        </w:rPr>
        <w:t>size</w:t>
      </w:r>
      <w:r w:rsidRPr="007627FA">
        <w:rPr>
          <w:rFonts w:cstheme="minorHAnsi"/>
        </w:rPr>
        <w:t xml:space="preserve"> </w:t>
      </w:r>
      <w:r>
        <w:rPr>
          <w:rFonts w:cstheme="minorHAnsi"/>
        </w:rPr>
        <w:t>a book collection</w:t>
      </w:r>
      <w:r w:rsidRPr="002C7A34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2C7A34">
        <w:rPr>
          <w:rFonts w:cstheme="minorHAnsi"/>
        </w:rPr>
        <w:t>along with a size instance variable that counts the total number of books in</w:t>
      </w:r>
      <w:r>
        <w:rPr>
          <w:rFonts w:cstheme="minorHAnsi"/>
        </w:rPr>
        <w:t xml:space="preserve"> the collection)</w:t>
      </w:r>
    </w:p>
    <w:p w:rsidR="002C7A34" w:rsidRPr="002C7A34" w:rsidRDefault="002C7A34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</w:rPr>
      </w:pPr>
      <w:r w:rsidRPr="002C7A34">
        <w:rPr>
          <w:rFonts w:cstheme="minorHAnsi"/>
        </w:rPr>
        <w:t xml:space="preserve">In file </w:t>
      </w:r>
      <w:r w:rsidRPr="00D96B27">
        <w:rPr>
          <w:rFonts w:cstheme="minorHAnsi"/>
          <w:i/>
        </w:rPr>
        <w:t>sampleLibrary.BookCollection</w:t>
      </w:r>
      <w:r w:rsidRPr="002C7A34">
        <w:rPr>
          <w:rFonts w:cstheme="minorHAnsi"/>
        </w:rPr>
        <w:t xml:space="preserve">, you are given a sample of text book descriptions in the format appropriate for this </w:t>
      </w:r>
      <w:r w:rsidR="006B4CF9">
        <w:rPr>
          <w:rFonts w:cstheme="minorHAnsi"/>
        </w:rPr>
        <w:t>lab</w:t>
      </w:r>
      <w:r w:rsidRPr="002C7A34">
        <w:rPr>
          <w:rFonts w:cstheme="minorHAnsi"/>
        </w:rPr>
        <w:t xml:space="preserve">. Your file constructor should be able to read this file and should read any file with that format. The </w:t>
      </w:r>
      <w:r w:rsidRPr="005654F4">
        <w:rPr>
          <w:rFonts w:cstheme="minorHAnsi"/>
          <w:i/>
        </w:rPr>
        <w:t>write</w:t>
      </w:r>
      <w:r w:rsidRPr="002C7A34">
        <w:rPr>
          <w:rFonts w:cstheme="minorHAnsi"/>
        </w:rPr>
        <w:t xml:space="preserve"> method should produce files in the same format. The </w:t>
      </w:r>
      <w:r w:rsidRPr="00BE36C5">
        <w:rPr>
          <w:rFonts w:cstheme="minorHAnsi"/>
          <w:i/>
        </w:rPr>
        <w:t>toString</w:t>
      </w:r>
      <w:r w:rsidRPr="002C7A34">
        <w:rPr>
          <w:rFonts w:cstheme="minorHAnsi"/>
        </w:rPr>
        <w:t xml:space="preserve"> method of the </w:t>
      </w:r>
      <w:r w:rsidRPr="00BE36C5">
        <w:rPr>
          <w:rFonts w:cstheme="minorHAnsi"/>
          <w:i/>
        </w:rPr>
        <w:t>BookDescription</w:t>
      </w:r>
      <w:r w:rsidRPr="002C7A34">
        <w:rPr>
          <w:rFonts w:cstheme="minorHAnsi"/>
        </w:rPr>
        <w:t xml:space="preserve"> class should facilitate this process.</w:t>
      </w:r>
    </w:p>
    <w:p w:rsidR="002C7A34" w:rsidRPr="0053147E" w:rsidRDefault="0053147E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i/>
        </w:rPr>
      </w:pPr>
      <w:r w:rsidRPr="00845196">
        <w:rPr>
          <w:rFonts w:cstheme="minorHAnsi"/>
          <w:b/>
          <w:i/>
        </w:rPr>
        <w:t xml:space="preserve">Part </w:t>
      </w:r>
      <w:r>
        <w:rPr>
          <w:rFonts w:cstheme="minorHAnsi"/>
          <w:b/>
          <w:i/>
        </w:rPr>
        <w:t>1.</w:t>
      </w:r>
      <w:r w:rsidR="00C40FA7">
        <w:rPr>
          <w:rFonts w:cstheme="minorHAnsi"/>
          <w:b/>
          <w:i/>
        </w:rPr>
        <w:t>3</w:t>
      </w:r>
      <w:r w:rsidRPr="00845196">
        <w:rPr>
          <w:rFonts w:cstheme="minorHAnsi"/>
          <w:b/>
          <w:i/>
        </w:rPr>
        <w:t xml:space="preserve">: The </w:t>
      </w:r>
      <w:r w:rsidR="00555675">
        <w:rPr>
          <w:rFonts w:cstheme="minorHAnsi"/>
          <w:b/>
          <w:i/>
        </w:rPr>
        <w:t>d</w:t>
      </w:r>
      <w:r>
        <w:rPr>
          <w:rFonts w:cstheme="minorHAnsi"/>
          <w:b/>
          <w:i/>
        </w:rPr>
        <w:t>river program</w:t>
      </w:r>
    </w:p>
    <w:p w:rsidR="00531692" w:rsidRDefault="00274D27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</w:rPr>
      </w:pPr>
      <w:r>
        <w:rPr>
          <w:rFonts w:cstheme="minorHAnsi"/>
        </w:rPr>
        <w:t xml:space="preserve">Create </w:t>
      </w:r>
      <w:r w:rsidR="005E5712">
        <w:rPr>
          <w:rFonts w:cstheme="minorHAnsi"/>
        </w:rPr>
        <w:t xml:space="preserve">a </w:t>
      </w:r>
      <w:r w:rsidR="001B6667">
        <w:rPr>
          <w:rFonts w:cstheme="minorHAnsi"/>
        </w:rPr>
        <w:t>driver</w:t>
      </w:r>
      <w:r w:rsidR="002C7A34" w:rsidRPr="00D179FC">
        <w:rPr>
          <w:rFonts w:cstheme="minorHAnsi"/>
        </w:rPr>
        <w:t xml:space="preserve"> program to test your class thoroughly. You may use </w:t>
      </w:r>
      <w:r w:rsidR="00F8548D">
        <w:rPr>
          <w:rFonts w:cstheme="minorHAnsi"/>
        </w:rPr>
        <w:t>driver</w:t>
      </w:r>
      <w:r w:rsidR="002C7A34" w:rsidRPr="00D179FC">
        <w:rPr>
          <w:rFonts w:cstheme="minorHAnsi"/>
        </w:rPr>
        <w:t xml:space="preserve"> programs from earl</w:t>
      </w:r>
      <w:r w:rsidR="004A52E5">
        <w:rPr>
          <w:rFonts w:cstheme="minorHAnsi"/>
        </w:rPr>
        <w:t>ier labs as a model BUT YOU ARE EXPCTE</w:t>
      </w:r>
      <w:r w:rsidR="0022535D">
        <w:rPr>
          <w:rFonts w:cstheme="minorHAnsi"/>
        </w:rPr>
        <w:t>D TO BE VERY THOROUGH IN YOUR TE</w:t>
      </w:r>
      <w:r w:rsidR="004A52E5">
        <w:rPr>
          <w:rFonts w:cstheme="minorHAnsi"/>
        </w:rPr>
        <w:t>STING.</w:t>
      </w:r>
      <w:r w:rsidR="00531692">
        <w:rPr>
          <w:rFonts w:cstheme="minorHAnsi"/>
        </w:rPr>
        <w:t xml:space="preserve"> Specifically, I want to see </w:t>
      </w:r>
      <w:r w:rsidR="00E8195A">
        <w:rPr>
          <w:rFonts w:cstheme="minorHAnsi"/>
        </w:rPr>
        <w:t xml:space="preserve">adequate output </w:t>
      </w:r>
      <w:r w:rsidR="00310CD2">
        <w:rPr>
          <w:rFonts w:cstheme="minorHAnsi"/>
        </w:rPr>
        <w:t xml:space="preserve">from your driver </w:t>
      </w:r>
      <w:r w:rsidR="00A34503">
        <w:rPr>
          <w:rFonts w:cstheme="minorHAnsi"/>
        </w:rPr>
        <w:t xml:space="preserve">program </w:t>
      </w:r>
      <w:r w:rsidR="00E8195A">
        <w:rPr>
          <w:rFonts w:cstheme="minorHAnsi"/>
        </w:rPr>
        <w:t>to demonstrate the following functionalities</w:t>
      </w:r>
      <w:r w:rsidR="00531692">
        <w:rPr>
          <w:rFonts w:cstheme="minorHAnsi"/>
        </w:rPr>
        <w:t>:</w:t>
      </w:r>
    </w:p>
    <w:p w:rsidR="00531692" w:rsidRPr="003D4A7D" w:rsidRDefault="00531692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i/>
        </w:rPr>
      </w:pPr>
      <w:r w:rsidRPr="00CB76E2">
        <w:rPr>
          <w:rFonts w:cstheme="minorHAnsi"/>
        </w:rPr>
        <w:t xml:space="preserve">create </w:t>
      </w:r>
      <w:r w:rsidR="00135CE4">
        <w:rPr>
          <w:rFonts w:cstheme="minorHAnsi"/>
        </w:rPr>
        <w:t>a</w:t>
      </w:r>
      <w:r w:rsidR="005533F5">
        <w:rPr>
          <w:rFonts w:cstheme="minorHAnsi"/>
        </w:rPr>
        <w:t xml:space="preserve"> </w:t>
      </w:r>
      <w:r w:rsidRPr="00CB76E2">
        <w:rPr>
          <w:rFonts w:cstheme="minorHAnsi"/>
        </w:rPr>
        <w:t>collection by reading books fro</w:t>
      </w:r>
      <w:r w:rsidR="0040028A">
        <w:rPr>
          <w:rFonts w:cstheme="minorHAnsi"/>
        </w:rPr>
        <w:t xml:space="preserve">m the </w:t>
      </w:r>
      <w:r w:rsidR="000E58A6">
        <w:rPr>
          <w:rFonts w:cstheme="minorHAnsi"/>
        </w:rPr>
        <w:t>provided</w:t>
      </w:r>
      <w:r w:rsidR="0040028A">
        <w:rPr>
          <w:rFonts w:cstheme="minorHAnsi"/>
        </w:rPr>
        <w:t xml:space="preserve"> file </w:t>
      </w:r>
      <w:r w:rsidR="000E58A6" w:rsidRPr="003D4A7D">
        <w:rPr>
          <w:rFonts w:cstheme="minorHAnsi"/>
          <w:i/>
        </w:rPr>
        <w:t xml:space="preserve">sampleLibrary.BookCollection </w:t>
      </w:r>
      <w:r w:rsidR="00127EC3">
        <w:rPr>
          <w:rFonts w:cstheme="minorHAnsi"/>
          <w:i/>
        </w:rPr>
        <w:t xml:space="preserve"> </w:t>
      </w:r>
    </w:p>
    <w:p w:rsidR="00531692" w:rsidRDefault="00C318C3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use </w:t>
      </w:r>
      <w:r w:rsidR="00135CE4">
        <w:rPr>
          <w:rFonts w:cstheme="minorHAnsi"/>
        </w:rPr>
        <w:t>the</w:t>
      </w:r>
      <w:r w:rsidR="00396AEE">
        <w:rPr>
          <w:rFonts w:cstheme="minorHAnsi"/>
        </w:rPr>
        <w:t xml:space="preserve"> </w:t>
      </w:r>
      <w:r>
        <w:rPr>
          <w:rFonts w:cstheme="minorHAnsi"/>
        </w:rPr>
        <w:t xml:space="preserve">collection to </w:t>
      </w:r>
      <w:r w:rsidR="00E3709C">
        <w:rPr>
          <w:rFonts w:cstheme="minorHAnsi"/>
        </w:rPr>
        <w:t>iterate</w:t>
      </w:r>
      <w:r w:rsidR="006B129D">
        <w:rPr>
          <w:rFonts w:cstheme="minorHAnsi"/>
        </w:rPr>
        <w:t xml:space="preserve"> over and </w:t>
      </w:r>
      <w:r w:rsidR="00202C52">
        <w:rPr>
          <w:rFonts w:cstheme="minorHAnsi"/>
        </w:rPr>
        <w:t xml:space="preserve">display all </w:t>
      </w:r>
      <w:r>
        <w:rPr>
          <w:rFonts w:cstheme="minorHAnsi"/>
        </w:rPr>
        <w:t>author</w:t>
      </w:r>
      <w:r w:rsidR="00202C52">
        <w:rPr>
          <w:rFonts w:cstheme="minorHAnsi"/>
        </w:rPr>
        <w:t xml:space="preserve"> names </w:t>
      </w:r>
    </w:p>
    <w:p w:rsidR="005954CF" w:rsidRDefault="00EB117D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use the collection </w:t>
      </w:r>
      <w:r w:rsidR="005954CF">
        <w:rPr>
          <w:rFonts w:cstheme="minorHAnsi"/>
        </w:rPr>
        <w:t xml:space="preserve">to </w:t>
      </w:r>
      <w:r w:rsidR="00E3709C">
        <w:rPr>
          <w:rFonts w:cstheme="minorHAnsi"/>
        </w:rPr>
        <w:t xml:space="preserve">iterate over and </w:t>
      </w:r>
      <w:r w:rsidR="005954CF">
        <w:rPr>
          <w:rFonts w:cstheme="minorHAnsi"/>
        </w:rPr>
        <w:t xml:space="preserve">display </w:t>
      </w:r>
      <w:r w:rsidR="00462B23">
        <w:rPr>
          <w:rFonts w:cstheme="minorHAnsi"/>
        </w:rPr>
        <w:t>the</w:t>
      </w:r>
      <w:r w:rsidR="005954CF">
        <w:rPr>
          <w:rFonts w:cstheme="minorHAnsi"/>
        </w:rPr>
        <w:t xml:space="preserve"> books for each author</w:t>
      </w:r>
    </w:p>
    <w:p w:rsidR="00C318C3" w:rsidRDefault="00615821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update </w:t>
      </w:r>
      <w:r w:rsidR="00477749">
        <w:rPr>
          <w:rFonts w:cstheme="minorHAnsi"/>
        </w:rPr>
        <w:t xml:space="preserve">the </w:t>
      </w:r>
      <w:r w:rsidR="00EC087F" w:rsidRPr="00CB76E2">
        <w:rPr>
          <w:rFonts w:cstheme="minorHAnsi"/>
        </w:rPr>
        <w:t xml:space="preserve">description </w:t>
      </w:r>
      <w:r w:rsidR="001510AE">
        <w:rPr>
          <w:rFonts w:cstheme="minorHAnsi"/>
        </w:rPr>
        <w:t>of</w:t>
      </w:r>
      <w:r>
        <w:rPr>
          <w:rFonts w:cstheme="minorHAnsi"/>
        </w:rPr>
        <w:t xml:space="preserve"> </w:t>
      </w:r>
      <w:r w:rsidR="00E25639">
        <w:rPr>
          <w:rFonts w:cstheme="minorHAnsi"/>
        </w:rPr>
        <w:t xml:space="preserve">one of </w:t>
      </w:r>
      <w:r>
        <w:rPr>
          <w:rFonts w:cstheme="minorHAnsi"/>
        </w:rPr>
        <w:t xml:space="preserve">the books for </w:t>
      </w:r>
      <w:r w:rsidR="00E44899">
        <w:rPr>
          <w:rFonts w:cstheme="minorHAnsi"/>
        </w:rPr>
        <w:t>any</w:t>
      </w:r>
      <w:r>
        <w:rPr>
          <w:rFonts w:cstheme="minorHAnsi"/>
        </w:rPr>
        <w:t xml:space="preserve"> of the </w:t>
      </w:r>
      <w:r w:rsidR="00A76FE1">
        <w:rPr>
          <w:rFonts w:cstheme="minorHAnsi"/>
        </w:rPr>
        <w:t>author</w:t>
      </w:r>
      <w:r w:rsidR="001A4374">
        <w:rPr>
          <w:rFonts w:cstheme="minorHAnsi"/>
        </w:rPr>
        <w:t>s</w:t>
      </w:r>
      <w:r w:rsidR="001D4276">
        <w:rPr>
          <w:rFonts w:cstheme="minorHAnsi"/>
        </w:rPr>
        <w:t>–</w:t>
      </w:r>
      <w:r w:rsidR="009D7F35">
        <w:rPr>
          <w:rFonts w:cstheme="minorHAnsi"/>
        </w:rPr>
        <w:t>then</w:t>
      </w:r>
      <w:r w:rsidR="001616F0">
        <w:rPr>
          <w:rFonts w:cstheme="minorHAnsi"/>
        </w:rPr>
        <w:t>,</w:t>
      </w:r>
      <w:r w:rsidR="00ED2266">
        <w:rPr>
          <w:rFonts w:cstheme="minorHAnsi"/>
        </w:rPr>
        <w:t xml:space="preserve"> display all books for that author to show the updated value</w:t>
      </w:r>
    </w:p>
    <w:p w:rsidR="006A182C" w:rsidRDefault="00135CE4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add a new</w:t>
      </w:r>
      <w:r w:rsidR="007A64F5">
        <w:rPr>
          <w:rFonts w:cstheme="minorHAnsi"/>
        </w:rPr>
        <w:t xml:space="preserve"> book to </w:t>
      </w:r>
      <w:r w:rsidR="00F01095">
        <w:rPr>
          <w:rFonts w:cstheme="minorHAnsi"/>
        </w:rPr>
        <w:t>your</w:t>
      </w:r>
      <w:r w:rsidR="007A64F5">
        <w:rPr>
          <w:rFonts w:cstheme="minorHAnsi"/>
        </w:rPr>
        <w:t xml:space="preserve"> </w:t>
      </w:r>
      <w:r w:rsidR="00F01095">
        <w:rPr>
          <w:rFonts w:cstheme="minorHAnsi"/>
        </w:rPr>
        <w:t>collection</w:t>
      </w:r>
      <w:r w:rsidR="001D4276">
        <w:rPr>
          <w:rFonts w:cstheme="minorHAnsi"/>
        </w:rPr>
        <w:t>–</w:t>
      </w:r>
      <w:r w:rsidR="003F2CEF">
        <w:rPr>
          <w:rFonts w:cstheme="minorHAnsi"/>
        </w:rPr>
        <w:t xml:space="preserve">then, </w:t>
      </w:r>
      <w:r w:rsidR="00CD1653">
        <w:rPr>
          <w:rFonts w:cstheme="minorHAnsi"/>
        </w:rPr>
        <w:t xml:space="preserve">use </w:t>
      </w:r>
      <w:r w:rsidR="004E1E86">
        <w:rPr>
          <w:rFonts w:cstheme="minorHAnsi"/>
        </w:rPr>
        <w:t xml:space="preserve">the </w:t>
      </w:r>
      <w:r w:rsidR="006A182C">
        <w:rPr>
          <w:rFonts w:cstheme="minorHAnsi"/>
        </w:rPr>
        <w:t xml:space="preserve">updated collection to iterate over and display the books for </w:t>
      </w:r>
      <w:r w:rsidR="00BC0AC8">
        <w:rPr>
          <w:rFonts w:cstheme="minorHAnsi"/>
        </w:rPr>
        <w:t>all</w:t>
      </w:r>
      <w:r w:rsidR="006A182C">
        <w:rPr>
          <w:rFonts w:cstheme="minorHAnsi"/>
        </w:rPr>
        <w:t xml:space="preserve"> author</w:t>
      </w:r>
      <w:r w:rsidR="00BC0AC8">
        <w:rPr>
          <w:rFonts w:cstheme="minorHAnsi"/>
        </w:rPr>
        <w:t>s</w:t>
      </w:r>
    </w:p>
    <w:p w:rsidR="00F70366" w:rsidRPr="005B073A" w:rsidRDefault="00983731" w:rsidP="00D536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 w:rsidRPr="00CB76E2">
        <w:rPr>
          <w:rFonts w:cstheme="minorHAnsi"/>
        </w:rPr>
        <w:t>w</w:t>
      </w:r>
      <w:r w:rsidR="00CD1653">
        <w:rPr>
          <w:rFonts w:cstheme="minorHAnsi"/>
        </w:rPr>
        <w:t xml:space="preserve">rite the collection to a </w:t>
      </w:r>
      <w:r w:rsidR="00A43B76">
        <w:rPr>
          <w:rFonts w:cstheme="minorHAnsi"/>
        </w:rPr>
        <w:t xml:space="preserve">new </w:t>
      </w:r>
      <w:r w:rsidR="00CD1653">
        <w:rPr>
          <w:rFonts w:cstheme="minorHAnsi"/>
        </w:rPr>
        <w:t>file</w:t>
      </w:r>
      <w:r w:rsidR="001D4276">
        <w:rPr>
          <w:rFonts w:cstheme="minorHAnsi"/>
        </w:rPr>
        <w:t>–</w:t>
      </w:r>
      <w:r w:rsidR="00D34864">
        <w:rPr>
          <w:rFonts w:cstheme="minorHAnsi"/>
        </w:rPr>
        <w:t>check that file has been written properly</w:t>
      </w:r>
    </w:p>
    <w:p w:rsidR="00FF70E1" w:rsidRPr="007D1501" w:rsidRDefault="00983731" w:rsidP="007D150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</w:rPr>
      </w:pPr>
      <w:r w:rsidRPr="009D2324">
        <w:rPr>
          <w:rFonts w:cstheme="minorHAnsi"/>
        </w:rPr>
        <w:t xml:space="preserve">remove a book </w:t>
      </w:r>
      <w:r w:rsidR="0016414B" w:rsidRPr="009D2324">
        <w:rPr>
          <w:rFonts w:cstheme="minorHAnsi"/>
        </w:rPr>
        <w:t>from your collection</w:t>
      </w:r>
      <w:r w:rsidR="001D4276">
        <w:rPr>
          <w:rFonts w:cstheme="minorHAnsi"/>
        </w:rPr>
        <w:t>–</w:t>
      </w:r>
      <w:r w:rsidR="009D2324">
        <w:rPr>
          <w:rFonts w:cstheme="minorHAnsi"/>
        </w:rPr>
        <w:t>then, use the updated collection to iterate over and display the books for all authors</w:t>
      </w:r>
    </w:p>
    <w:p w:rsidR="00574AE2" w:rsidRDefault="00574AE2" w:rsidP="00D5367C">
      <w:pPr>
        <w:autoSpaceDE w:val="0"/>
        <w:autoSpaceDN w:val="0"/>
        <w:adjustRightInd w:val="0"/>
        <w:spacing w:before="120" w:after="120" w:line="240" w:lineRule="auto"/>
        <w:rPr>
          <w:b/>
          <w:sz w:val="24"/>
        </w:rPr>
      </w:pPr>
    </w:p>
    <w:p w:rsidR="00C7663C" w:rsidRPr="00A92306" w:rsidRDefault="00597DF3" w:rsidP="00D5367C">
      <w:pPr>
        <w:autoSpaceDE w:val="0"/>
        <w:autoSpaceDN w:val="0"/>
        <w:adjustRightInd w:val="0"/>
        <w:spacing w:before="120" w:after="120" w:line="240" w:lineRule="auto"/>
        <w:rPr>
          <w:b/>
          <w:sz w:val="24"/>
        </w:rPr>
      </w:pPr>
      <w:r w:rsidRPr="00A92306">
        <w:rPr>
          <w:b/>
          <w:sz w:val="24"/>
        </w:rPr>
        <w:t>Problem 2</w:t>
      </w:r>
      <w:r w:rsidR="00D97DE5" w:rsidRPr="00A92306">
        <w:rPr>
          <w:b/>
          <w:sz w:val="24"/>
        </w:rPr>
        <w:t>:</w:t>
      </w:r>
      <w:r w:rsidR="00D97DE5" w:rsidRPr="00A92306">
        <w:t xml:space="preserve"> </w:t>
      </w:r>
      <w:r w:rsidR="00D97DE5" w:rsidRPr="00A92306">
        <w:rPr>
          <w:b/>
          <w:sz w:val="24"/>
        </w:rPr>
        <w:t>Implementing and testing a tree-based map class</w:t>
      </w:r>
    </w:p>
    <w:p w:rsidR="002251F1" w:rsidRDefault="005E5184" w:rsidP="00D5367C">
      <w:pPr>
        <w:spacing w:before="120" w:after="120" w:line="240" w:lineRule="auto"/>
      </w:pPr>
      <w:r>
        <w:t>Recall that a map is a set of &lt;</w:t>
      </w:r>
      <w:r w:rsidRPr="00B828E5">
        <w:rPr>
          <w:i/>
        </w:rPr>
        <w:t>key, value</w:t>
      </w:r>
      <w:r>
        <w:t xml:space="preserve">&gt; pairs; every key in the map is unique, but the same value may be associated with more than one </w:t>
      </w:r>
      <w:r w:rsidR="00A907AC">
        <w:t>key</w:t>
      </w:r>
      <w:r>
        <w:t xml:space="preserve">. </w:t>
      </w:r>
      <w:r w:rsidR="00C7663C">
        <w:t xml:space="preserve">In this </w:t>
      </w:r>
      <w:r w:rsidR="00A104EE">
        <w:t>problem</w:t>
      </w:r>
      <w:r w:rsidR="00C7663C">
        <w:t xml:space="preserve"> you will implement a tree-based map class using your </w:t>
      </w:r>
      <w:r w:rsidR="00C7663C">
        <w:rPr>
          <w:i/>
        </w:rPr>
        <w:t>&lt;FOO&gt;LinkedBinarySearchTree</w:t>
      </w:r>
      <w:r w:rsidR="00C7663C">
        <w:t xml:space="preserve"> class</w:t>
      </w:r>
      <w:r w:rsidR="005A31FC">
        <w:t xml:space="preserve"> from Lab </w:t>
      </w:r>
      <w:r w:rsidR="00B57259">
        <w:t>09</w:t>
      </w:r>
      <w:r w:rsidR="00C7663C">
        <w:t xml:space="preserve">. </w:t>
      </w:r>
      <w:r>
        <w:t>In other words, you’ll make a binary search tree object store &lt;</w:t>
      </w:r>
      <w:r w:rsidRPr="00B828E5">
        <w:rPr>
          <w:i/>
        </w:rPr>
        <w:t>key, value</w:t>
      </w:r>
      <w:r>
        <w:t xml:space="preserve">&gt; pair elements and behave like a map (but not a hash map). </w:t>
      </w:r>
    </w:p>
    <w:p w:rsidR="00C7663C" w:rsidRDefault="00C7663C" w:rsidP="00D5367C">
      <w:pPr>
        <w:autoSpaceDE w:val="0"/>
        <w:autoSpaceDN w:val="0"/>
        <w:adjustRightInd w:val="0"/>
        <w:spacing w:before="120" w:after="120" w:line="240" w:lineRule="auto"/>
      </w:pPr>
      <w:r>
        <w:rPr>
          <w:b/>
          <w:i/>
        </w:rPr>
        <w:t xml:space="preserve">Part </w:t>
      </w:r>
      <w:r w:rsidR="00A92306">
        <w:rPr>
          <w:b/>
          <w:i/>
        </w:rPr>
        <w:t>2.</w:t>
      </w:r>
      <w:r>
        <w:rPr>
          <w:b/>
          <w:i/>
        </w:rPr>
        <w:t xml:space="preserve">1: Creating the tree map class </w:t>
      </w:r>
    </w:p>
    <w:p w:rsidR="00F1372B" w:rsidRDefault="00C7663C" w:rsidP="00D5367C">
      <w:pPr>
        <w:spacing w:before="120" w:after="120" w:line="240" w:lineRule="auto"/>
      </w:pPr>
      <w:r>
        <w:rPr>
          <w:color w:val="000000"/>
        </w:rPr>
        <w:t>Keep file</w:t>
      </w:r>
      <w:r>
        <w:rPr>
          <w:rStyle w:val="apple-converted-space"/>
          <w:color w:val="000000"/>
        </w:rPr>
        <w:t xml:space="preserve"> </w:t>
      </w:r>
      <w:r>
        <w:rPr>
          <w:rStyle w:val="apple-converted-space"/>
          <w:i/>
          <w:iCs/>
          <w:color w:val="000000"/>
        </w:rPr>
        <w:t>TreeMap</w:t>
      </w:r>
      <w:r>
        <w:rPr>
          <w:i/>
          <w:iCs/>
          <w:color w:val="000000"/>
        </w:rPr>
        <w:t>Test.java</w:t>
      </w:r>
      <w:r>
        <w:rPr>
          <w:rStyle w:val="apple-converted-space"/>
          <w:i/>
          <w:iCs/>
          <w:color w:val="000000"/>
        </w:rPr>
        <w:t xml:space="preserve"> </w:t>
      </w:r>
      <w:r>
        <w:rPr>
          <w:color w:val="000000"/>
        </w:rPr>
        <w:t xml:space="preserve">file in your lab folder. Open it and change all instances </w:t>
      </w:r>
      <w:r w:rsidR="00774E4A">
        <w:rPr>
          <w:color w:val="000000"/>
        </w:rPr>
        <w:t xml:space="preserve">of </w:t>
      </w:r>
      <w:r w:rsidRPr="004E16DB">
        <w:rPr>
          <w:i/>
          <w:color w:val="000000"/>
        </w:rPr>
        <w:t>&lt;FOO&gt;</w:t>
      </w:r>
      <w:r w:rsidRPr="004E16DB">
        <w:rPr>
          <w:color w:val="000000"/>
        </w:rPr>
        <w:t xml:space="preserve"> and </w:t>
      </w:r>
      <w:r w:rsidRPr="004E16DB">
        <w:rPr>
          <w:i/>
          <w:color w:val="000000"/>
        </w:rPr>
        <w:t>&lt;foo&gt;</w:t>
      </w:r>
      <w:r w:rsidRPr="004E16DB">
        <w:rPr>
          <w:color w:val="000000"/>
        </w:rPr>
        <w:t xml:space="preserve"> to</w:t>
      </w:r>
      <w:r>
        <w:rPr>
          <w:color w:val="000000"/>
        </w:rPr>
        <w:t xml:space="preserve"> the appropriate uppercase or lowercase initials you are using.</w:t>
      </w:r>
      <w:r w:rsidR="00CF6AC9">
        <w:t xml:space="preserve"> </w:t>
      </w:r>
      <w:r>
        <w:t>Rename the iterator file (</w:t>
      </w:r>
      <w:bookmarkStart w:id="0" w:name="__DdeLink__971_896303843"/>
      <w:r>
        <w:rPr>
          <w:i/>
        </w:rPr>
        <w:t>InnerIteratorForTreeMap</w:t>
      </w:r>
      <w:bookmarkEnd w:id="0"/>
      <w:r>
        <w:rPr>
          <w:i/>
        </w:rPr>
        <w:t>.java</w:t>
      </w:r>
      <w:r>
        <w:t xml:space="preserve">) to </w:t>
      </w:r>
      <w:r w:rsidRPr="00C41558">
        <w:rPr>
          <w:i/>
        </w:rPr>
        <w:t>&lt;</w:t>
      </w:r>
      <w:r w:rsidRPr="00054B3F">
        <w:rPr>
          <w:i/>
        </w:rPr>
        <w:t>FOO&gt;TreeMap.java</w:t>
      </w:r>
      <w:r w:rsidRPr="00054B3F">
        <w:t xml:space="preserve"> using your initials in place of &lt;</w:t>
      </w:r>
      <w:r w:rsidRPr="00054B3F">
        <w:rPr>
          <w:i/>
        </w:rPr>
        <w:t>FOO</w:t>
      </w:r>
      <w:r w:rsidRPr="00054B3F">
        <w:t xml:space="preserve">&gt; and </w:t>
      </w:r>
      <w:r w:rsidR="00F1372B" w:rsidRPr="00054B3F">
        <w:t xml:space="preserve">move </w:t>
      </w:r>
      <w:r w:rsidRPr="00054B3F">
        <w:t>the file in your &lt;</w:t>
      </w:r>
      <w:r w:rsidRPr="00054B3F">
        <w:rPr>
          <w:i/>
        </w:rPr>
        <w:t>foo</w:t>
      </w:r>
      <w:r w:rsidRPr="00054B3F">
        <w:t>&gt;</w:t>
      </w:r>
      <w:r w:rsidRPr="00054B3F">
        <w:rPr>
          <w:i/>
        </w:rPr>
        <w:t>structures</w:t>
      </w:r>
      <w:r w:rsidRPr="00054B3F">
        <w:t xml:space="preserve"> directory. Inside this file, create an outer class with the following header (place the outer class above the </w:t>
      </w:r>
      <w:r w:rsidRPr="00054B3F">
        <w:rPr>
          <w:i/>
        </w:rPr>
        <w:t>MapIterator</w:t>
      </w:r>
      <w:r w:rsidRPr="00054B3F">
        <w:t xml:space="preserve"> inner class): </w:t>
      </w:r>
    </w:p>
    <w:p w:rsidR="00FD33FA" w:rsidRPr="00124577" w:rsidRDefault="00F1372B" w:rsidP="00124577">
      <w:pPr>
        <w:spacing w:before="120" w:after="120" w:line="240" w:lineRule="auto"/>
        <w:ind w:left="720"/>
        <w:rPr>
          <w:rFonts w:ascii="Lucida Sans Typewriter" w:hAnsi="Lucida Sans Typewriter" w:cs="Courier New"/>
        </w:rPr>
      </w:pPr>
      <w:r w:rsidRPr="00C25B06">
        <w:rPr>
          <w:rFonts w:ascii="Lucida Sans Typewriter" w:hAnsi="Lucida Sans Typewriter" w:cs="Courier New"/>
          <w:b/>
        </w:rPr>
        <w:lastRenderedPageBreak/>
        <w:t>public</w:t>
      </w:r>
      <w:r w:rsidRPr="00C25B06">
        <w:rPr>
          <w:rFonts w:ascii="Lucida Sans Typewriter" w:hAnsi="Lucida Sans Typewriter" w:cs="Courier New"/>
        </w:rPr>
        <w:t xml:space="preserve"> </w:t>
      </w:r>
      <w:r w:rsidRPr="00C25B06">
        <w:rPr>
          <w:rFonts w:ascii="Lucida Sans Typewriter" w:hAnsi="Lucida Sans Typewriter" w:cs="Courier New"/>
          <w:b/>
        </w:rPr>
        <w:t>class</w:t>
      </w:r>
      <w:r w:rsidRPr="00C25B06">
        <w:rPr>
          <w:rFonts w:ascii="Lucida Sans Typewriter" w:hAnsi="Lucida Sans Typewriter" w:cs="Courier New"/>
        </w:rPr>
        <w:t xml:space="preserve"> </w:t>
      </w:r>
      <w:r w:rsidR="00C7663C" w:rsidRPr="00C25B06">
        <w:rPr>
          <w:rFonts w:ascii="Lucida Sans Typewriter" w:hAnsi="Lucida Sans Typewriter" w:cs="Courier New"/>
        </w:rPr>
        <w:t>&lt;</w:t>
      </w:r>
      <w:r w:rsidR="00C7663C" w:rsidRPr="00C25B06">
        <w:rPr>
          <w:rFonts w:ascii="Lucida Sans Typewriter" w:hAnsi="Lucida Sans Typewriter" w:cs="Courier New"/>
          <w:b/>
        </w:rPr>
        <w:t>FOO</w:t>
      </w:r>
      <w:r w:rsidR="00C7663C" w:rsidRPr="00C25B06">
        <w:rPr>
          <w:rFonts w:ascii="Lucida Sans Typewriter" w:hAnsi="Lucida Sans Typewriter" w:cs="Courier New"/>
        </w:rPr>
        <w:t>&gt;TreeMap&lt;</w:t>
      </w:r>
      <w:r w:rsidR="00C7663C" w:rsidRPr="00C25B06">
        <w:rPr>
          <w:rFonts w:ascii="Lucida Sans Typewriter" w:hAnsi="Lucida Sans Typewriter" w:cs="Courier New"/>
          <w:i/>
        </w:rPr>
        <w:t>KeyType</w:t>
      </w:r>
      <w:r w:rsidR="00C7663C" w:rsidRPr="00C25B06">
        <w:rPr>
          <w:rFonts w:ascii="Lucida Sans Typewriter" w:hAnsi="Lucida Sans Typewriter" w:cs="Courier New"/>
        </w:rPr>
        <w:t xml:space="preserve"> </w:t>
      </w:r>
      <w:r w:rsidR="00C7663C" w:rsidRPr="00C25B06">
        <w:rPr>
          <w:rFonts w:ascii="Lucida Sans Typewriter" w:hAnsi="Lucida Sans Typewriter" w:cs="Courier New"/>
          <w:b/>
        </w:rPr>
        <w:t>extends</w:t>
      </w:r>
      <w:r w:rsidR="00C7663C" w:rsidRPr="00C25B06">
        <w:rPr>
          <w:rFonts w:ascii="Lucida Sans Typewriter" w:hAnsi="Lucida Sans Typewriter" w:cs="Courier New"/>
        </w:rPr>
        <w:t xml:space="preserve"> Comparable&lt;</w:t>
      </w:r>
      <w:r w:rsidR="00C7663C" w:rsidRPr="00C25B06">
        <w:rPr>
          <w:rFonts w:ascii="Lucida Sans Typewriter" w:hAnsi="Lucida Sans Typewriter" w:cs="Courier New"/>
          <w:i/>
        </w:rPr>
        <w:t>KeyType</w:t>
      </w:r>
      <w:r w:rsidR="00C7663C" w:rsidRPr="00C25B06">
        <w:rPr>
          <w:rFonts w:ascii="Lucida Sans Typewriter" w:hAnsi="Lucida Sans Typewriter" w:cs="Courier New"/>
        </w:rPr>
        <w:t xml:space="preserve">&gt;, </w:t>
      </w:r>
      <w:r w:rsidR="00C7663C" w:rsidRPr="00C25B06">
        <w:rPr>
          <w:rFonts w:ascii="Lucida Sans Typewriter" w:hAnsi="Lucida Sans Typewriter" w:cs="Courier New"/>
          <w:i/>
        </w:rPr>
        <w:t>ValueType</w:t>
      </w:r>
      <w:r w:rsidR="00C7663C" w:rsidRPr="00C25B06">
        <w:rPr>
          <w:rFonts w:ascii="Lucida Sans Typewriter" w:hAnsi="Lucida Sans Typewriter" w:cs="Courier New"/>
        </w:rPr>
        <w:t xml:space="preserve">&gt;&gt; </w:t>
      </w:r>
      <w:r w:rsidR="00C72113" w:rsidRPr="00C25B06">
        <w:rPr>
          <w:rFonts w:ascii="Lucida Sans Typewriter" w:hAnsi="Lucida Sans Typewriter" w:cs="Courier New"/>
        </w:rPr>
        <w:br/>
        <w:t xml:space="preserve"> </w:t>
      </w:r>
      <w:r w:rsidR="00C72113" w:rsidRPr="00C25B06">
        <w:rPr>
          <w:rFonts w:ascii="Lucida Sans Typewriter" w:hAnsi="Lucida Sans Typewriter" w:cs="Courier New"/>
        </w:rPr>
        <w:tab/>
      </w:r>
      <w:r w:rsidR="00C7663C" w:rsidRPr="00C25B06">
        <w:rPr>
          <w:rFonts w:ascii="Lucida Sans Typewriter" w:hAnsi="Lucida Sans Typewriter" w:cs="Courier New"/>
          <w:b/>
        </w:rPr>
        <w:t>implements</w:t>
      </w:r>
      <w:r w:rsidR="00C7663C" w:rsidRPr="00C25B06">
        <w:rPr>
          <w:rFonts w:ascii="Lucida Sans Typewriter" w:hAnsi="Lucida Sans Typewriter" w:cs="Courier New"/>
        </w:rPr>
        <w:t xml:space="preserve"> ZHMap&lt;</w:t>
      </w:r>
      <w:r w:rsidR="00C7663C" w:rsidRPr="00C25B06">
        <w:rPr>
          <w:rFonts w:ascii="Lucida Sans Typewriter" w:hAnsi="Lucida Sans Typewriter" w:cs="Courier New"/>
          <w:i/>
        </w:rPr>
        <w:t>KeyType</w:t>
      </w:r>
      <w:r w:rsidR="00C7663C" w:rsidRPr="00C25B06">
        <w:rPr>
          <w:rFonts w:ascii="Lucida Sans Typewriter" w:hAnsi="Lucida Sans Typewriter" w:cs="Courier New"/>
        </w:rPr>
        <w:t xml:space="preserve">, </w:t>
      </w:r>
      <w:r w:rsidR="00C7663C" w:rsidRPr="00C25B06">
        <w:rPr>
          <w:rFonts w:ascii="Lucida Sans Typewriter" w:hAnsi="Lucida Sans Typewriter" w:cs="Courier New"/>
          <w:i/>
        </w:rPr>
        <w:t>ValueType</w:t>
      </w:r>
      <w:r w:rsidR="00C7663C" w:rsidRPr="00C25B06">
        <w:rPr>
          <w:rFonts w:ascii="Lucida Sans Typewriter" w:hAnsi="Lucida Sans Typewriter" w:cs="Courier New"/>
        </w:rPr>
        <w:t xml:space="preserve">&gt; </w:t>
      </w:r>
      <w:bookmarkStart w:id="1" w:name="_GoBack"/>
      <w:bookmarkEnd w:id="1"/>
    </w:p>
    <w:p w:rsidR="00C7663C" w:rsidRDefault="00FD33FA" w:rsidP="00D5367C">
      <w:pPr>
        <w:spacing w:before="120" w:after="120" w:line="240" w:lineRule="auto"/>
      </w:pPr>
      <w:r>
        <w:t>S</w:t>
      </w:r>
      <w:r w:rsidR="00C7663C">
        <w:t>tudy the</w:t>
      </w:r>
      <w:r w:rsidR="00C7663C">
        <w:rPr>
          <w:i/>
        </w:rPr>
        <w:t xml:space="preserve"> ZHMap </w:t>
      </w:r>
      <w:r w:rsidR="00C7663C">
        <w:t>interface</w:t>
      </w:r>
      <w:r w:rsidR="00C7663C">
        <w:rPr>
          <w:i/>
        </w:rPr>
        <w:t xml:space="preserve"> </w:t>
      </w:r>
      <w:r w:rsidR="005B2ED8">
        <w:t>available online at</w:t>
      </w:r>
      <w:hyperlink r:id="rId6" w:history="1">
        <w:r w:rsidR="00AE10E8" w:rsidRPr="00AE10E8">
          <w:t xml:space="preserve"> </w:t>
        </w:r>
        <w:r w:rsidR="00AE10E8" w:rsidRPr="00AE10E8">
          <w:rPr>
            <w:rStyle w:val="Hyperlink"/>
            <w:i/>
            <w:iCs/>
          </w:rPr>
          <w:t>http://www.users.csbsju.edu/~csweb/ZHStructures/index.html</w:t>
        </w:r>
        <w:r w:rsidR="00AE10E8" w:rsidRPr="00174B31">
          <w:rPr>
            <w:rStyle w:val="Hyperlink"/>
            <w:i/>
            <w:iCs/>
            <w:u w:val="none"/>
          </w:rPr>
          <w:t xml:space="preserve"> </w:t>
        </w:r>
      </w:hyperlink>
      <w:r w:rsidR="007F0F1F">
        <w:t xml:space="preserve">. </w:t>
      </w:r>
      <w:r w:rsidR="00C7663C">
        <w:t xml:space="preserve">Your class should have one instance variable </w:t>
      </w:r>
      <w:r w:rsidR="005B2ED8">
        <w:t xml:space="preserve">called </w:t>
      </w:r>
      <w:r w:rsidR="005B2ED8" w:rsidRPr="00356053">
        <w:rPr>
          <w:rFonts w:ascii="Lucida Sans Typewriter" w:hAnsi="Lucida Sans Typewriter" w:cs="Courier New"/>
        </w:rPr>
        <w:t>innerTree</w:t>
      </w:r>
      <w:r w:rsidR="005B2ED8">
        <w:t xml:space="preserve"> </w:t>
      </w:r>
      <w:r w:rsidR="00C7663C">
        <w:t xml:space="preserve">of type </w:t>
      </w:r>
      <w:r w:rsidR="00C7663C">
        <w:rPr>
          <w:i/>
        </w:rPr>
        <w:t>ZHBinarySearchTree&lt;</w:t>
      </w:r>
      <w:r w:rsidR="00523B23" w:rsidRPr="00523B23">
        <w:rPr>
          <w:i/>
        </w:rPr>
        <w:t xml:space="preserve"> </w:t>
      </w:r>
      <w:r w:rsidR="006C7344">
        <w:rPr>
          <w:i/>
        </w:rPr>
        <w:t>ZHComparableKeyPair</w:t>
      </w:r>
      <w:r w:rsidR="004E5581">
        <w:t xml:space="preserve"> </w:t>
      </w:r>
      <w:r w:rsidR="00C7663C">
        <w:rPr>
          <w:i/>
        </w:rPr>
        <w:t>&lt;KeyType, ValueType&gt;&gt;</w:t>
      </w:r>
      <w:r w:rsidR="00C7663C">
        <w:t xml:space="preserve">. Its </w:t>
      </w:r>
      <w:r w:rsidR="00925605">
        <w:t>only</w:t>
      </w:r>
      <w:r w:rsidR="00C7663C">
        <w:t xml:space="preserve"> constructor should create an empty map, so it doesn't need any parameters, but it should initialize the </w:t>
      </w:r>
      <w:r w:rsidR="007B711C" w:rsidRPr="00356053">
        <w:rPr>
          <w:rFonts w:ascii="Lucida Sans Typewriter" w:hAnsi="Lucida Sans Typewriter" w:cs="Courier New"/>
        </w:rPr>
        <w:t>innerTree</w:t>
      </w:r>
      <w:r w:rsidR="007B711C">
        <w:t xml:space="preserve"> </w:t>
      </w:r>
      <w:r w:rsidR="00C7663C">
        <w:t xml:space="preserve">to be an empty </w:t>
      </w:r>
      <w:r w:rsidR="00C7663C" w:rsidRPr="00356053">
        <w:rPr>
          <w:i/>
        </w:rPr>
        <w:t>&lt;FOO</w:t>
      </w:r>
      <w:r w:rsidR="00A46515" w:rsidRPr="00356053">
        <w:rPr>
          <w:i/>
        </w:rPr>
        <w:t xml:space="preserve">&gt;LinkedBinarySearchTre </w:t>
      </w:r>
      <w:r w:rsidR="00A46515" w:rsidRPr="00356053">
        <w:t>(use your initials instead of &lt;</w:t>
      </w:r>
      <w:r w:rsidR="00A46515" w:rsidRPr="00356053">
        <w:rPr>
          <w:i/>
        </w:rPr>
        <w:t>FOO</w:t>
      </w:r>
      <w:r w:rsidR="00A46515" w:rsidRPr="00356053">
        <w:t>&gt;)</w:t>
      </w:r>
      <w:r w:rsidR="0001701B" w:rsidRPr="00356053">
        <w:t>.</w:t>
      </w:r>
    </w:p>
    <w:p w:rsidR="00B828E5" w:rsidRDefault="000E33B0" w:rsidP="00D5367C">
      <w:pPr>
        <w:spacing w:before="120" w:after="120" w:line="240" w:lineRule="auto"/>
      </w:pPr>
      <w:r>
        <w:t>A</w:t>
      </w:r>
      <w:r w:rsidR="00C7663C">
        <w:t xml:space="preserve">dd all the methods needed to satisfy the </w:t>
      </w:r>
      <w:r w:rsidR="00C7663C">
        <w:rPr>
          <w:i/>
        </w:rPr>
        <w:t>ZHMap</w:t>
      </w:r>
      <w:r w:rsidR="00A82C91">
        <w:t xml:space="preserve"> interface. The documentation</w:t>
      </w:r>
      <w:r w:rsidR="00C7663C">
        <w:t xml:space="preserve"> for the </w:t>
      </w:r>
      <w:r w:rsidR="00C7663C">
        <w:rPr>
          <w:i/>
        </w:rPr>
        <w:t>ZHMap</w:t>
      </w:r>
      <w:r w:rsidR="00C7663C">
        <w:t xml:space="preserve"> </w:t>
      </w:r>
      <w:r w:rsidR="00B828E5">
        <w:t>interface</w:t>
      </w:r>
      <w:r w:rsidR="00C7663C">
        <w:t xml:space="preserve"> </w:t>
      </w:r>
      <w:r w:rsidR="00B46338">
        <w:t>shows</w:t>
      </w:r>
      <w:r w:rsidR="00C7663C">
        <w:t xml:space="preserve"> these methods. </w:t>
      </w:r>
    </w:p>
    <w:p w:rsidR="00C7663C" w:rsidRDefault="00C7663C" w:rsidP="00D5367C">
      <w:pPr>
        <w:autoSpaceDE w:val="0"/>
        <w:autoSpaceDN w:val="0"/>
        <w:adjustRightInd w:val="0"/>
        <w:spacing w:before="120" w:after="120" w:line="240" w:lineRule="auto"/>
      </w:pPr>
      <w:r>
        <w:rPr>
          <w:b/>
          <w:i/>
        </w:rPr>
        <w:t>Part 2</w:t>
      </w:r>
      <w:r w:rsidR="00BE0752">
        <w:rPr>
          <w:b/>
          <w:i/>
        </w:rPr>
        <w:t>.2</w:t>
      </w:r>
      <w:r>
        <w:rPr>
          <w:b/>
          <w:i/>
        </w:rPr>
        <w:t>: Completing the tree map class</w:t>
      </w:r>
    </w:p>
    <w:p w:rsidR="00C7663C" w:rsidRDefault="009F5E4E" w:rsidP="00D5367C">
      <w:pPr>
        <w:spacing w:before="120" w:after="120" w:line="240" w:lineRule="auto"/>
      </w:pPr>
      <w:r>
        <w:t>Now, y</w:t>
      </w:r>
      <w:r w:rsidR="00C7663C">
        <w:t xml:space="preserve">ou will complete the code for the tree map class so that it correctly implements the specified methods. </w:t>
      </w:r>
    </w:p>
    <w:p w:rsidR="00C7663C" w:rsidRDefault="00C7663C" w:rsidP="00D5367C">
      <w:pPr>
        <w:spacing w:before="120" w:after="120" w:line="240" w:lineRule="auto"/>
      </w:pPr>
      <w:r>
        <w:t xml:space="preserve">Several of the methods need to deal explicitly with the </w:t>
      </w:r>
      <w:r w:rsidR="006C7344">
        <w:rPr>
          <w:i/>
        </w:rPr>
        <w:t>ZHComparableKeyPair</w:t>
      </w:r>
      <w:r w:rsidR="00A23B51">
        <w:t xml:space="preserve"> </w:t>
      </w:r>
      <w:r>
        <w:t>class; please study the</w:t>
      </w:r>
      <w:r>
        <w:rPr>
          <w:i/>
        </w:rPr>
        <w:t xml:space="preserve"> </w:t>
      </w:r>
      <w:r w:rsidR="006C7344">
        <w:rPr>
          <w:i/>
        </w:rPr>
        <w:t>ZHComparableKeyPair</w:t>
      </w:r>
      <w:r w:rsidR="00346750">
        <w:t xml:space="preserve"> documentation (</w:t>
      </w:r>
      <w:hyperlink r:id="rId7" w:history="1">
        <w:r w:rsidR="00AE10E8" w:rsidRPr="00FD23C3">
          <w:rPr>
            <w:rStyle w:val="Hyperlink"/>
          </w:rPr>
          <w:t>http://www.users.csbsju.edu/~csweb/ZHStructures/index.html</w:t>
        </w:r>
      </w:hyperlink>
      <w:r w:rsidR="00346750">
        <w:t>).</w:t>
      </w:r>
      <w:r>
        <w:t xml:space="preserve"> In a nutshell,</w:t>
      </w:r>
      <w:r w:rsidR="008E735B">
        <w:t xml:space="preserve"> this class allows us to </w:t>
      </w:r>
      <w:r w:rsidR="00997026">
        <w:t>treat</w:t>
      </w:r>
      <w:r>
        <w:t xml:space="preserve"> </w:t>
      </w:r>
      <w:r w:rsidR="00087C25">
        <w:t xml:space="preserve">a </w:t>
      </w:r>
      <w:r w:rsidRPr="00A46515">
        <w:t>(</w:t>
      </w:r>
      <w:r w:rsidRPr="009B21E0">
        <w:rPr>
          <w:i/>
        </w:rPr>
        <w:t>key,value</w:t>
      </w:r>
      <w:r w:rsidRPr="00A46515">
        <w:t>)</w:t>
      </w:r>
      <w:r>
        <w:t xml:space="preserve"> pair</w:t>
      </w:r>
      <w:r w:rsidR="008E735B">
        <w:t xml:space="preserve"> as</w:t>
      </w:r>
      <w:r>
        <w:t xml:space="preserve"> </w:t>
      </w:r>
      <w:r w:rsidR="00087C25">
        <w:t>a single</w:t>
      </w:r>
      <w:r>
        <w:t xml:space="preserve"> object</w:t>
      </w:r>
      <w:r w:rsidR="00DC4228">
        <w:t xml:space="preserve"> which </w:t>
      </w:r>
      <w:r w:rsidR="00187B30">
        <w:t>we’ll store as</w:t>
      </w:r>
      <w:r w:rsidR="00DC4228">
        <w:t xml:space="preserve"> elements </w:t>
      </w:r>
      <w:r w:rsidR="00187B30">
        <w:t>in</w:t>
      </w:r>
      <w:r w:rsidR="00DC4228">
        <w:t xml:space="preserve"> the </w:t>
      </w:r>
      <w:r w:rsidR="00DC4228" w:rsidRPr="003874E0">
        <w:rPr>
          <w:rFonts w:ascii="Lucida Sans Typewriter" w:hAnsi="Lucida Sans Typewriter" w:cs="Courier New"/>
        </w:rPr>
        <w:t>innerTree</w:t>
      </w:r>
      <w:r w:rsidR="00DC4228">
        <w:t xml:space="preserve"> instance variable</w:t>
      </w:r>
      <w:r>
        <w:t>.</w:t>
      </w:r>
    </w:p>
    <w:p w:rsidR="00C7663C" w:rsidRDefault="00C7663C" w:rsidP="00D5367C">
      <w:pPr>
        <w:spacing w:before="120" w:after="120" w:line="240" w:lineRule="auto"/>
      </w:pPr>
      <w:r>
        <w:t>Here are brief descriptions of how these methods should work:</w:t>
      </w:r>
    </w:p>
    <w:p w:rsidR="00087C25" w:rsidRDefault="00C7663C" w:rsidP="00D5367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r w:rsidRPr="00AD6ADA">
        <w:rPr>
          <w:rFonts w:ascii="Lucida Sans Typewriter" w:hAnsi="Lucida Sans Typewriter" w:cs="Courier New"/>
        </w:rPr>
        <w:t>isEmpty</w:t>
      </w:r>
      <w:r>
        <w:t xml:space="preserve"> and </w:t>
      </w:r>
      <w:r w:rsidRPr="00AD6ADA">
        <w:rPr>
          <w:rFonts w:ascii="Lucida Sans Typewriter" w:hAnsi="Lucida Sans Typewriter" w:cs="Courier New"/>
        </w:rPr>
        <w:t>size</w:t>
      </w:r>
      <w:r w:rsidR="00087C25">
        <w:t xml:space="preserve">: </w:t>
      </w:r>
      <w:r>
        <w:t xml:space="preserve">These methods should call </w:t>
      </w:r>
      <w:r w:rsidR="00583CE1">
        <w:t xml:space="preserve">corresponding </w:t>
      </w:r>
      <w:r>
        <w:t xml:space="preserve">methods </w:t>
      </w:r>
      <w:r w:rsidR="00BD5B3E">
        <w:t>on</w:t>
      </w:r>
      <w:r>
        <w:t xml:space="preserve"> the </w:t>
      </w:r>
      <w:r w:rsidR="00087C25" w:rsidRPr="00AD6ADA">
        <w:rPr>
          <w:rFonts w:ascii="Lucida Sans Typewriter" w:hAnsi="Lucida Sans Typewriter" w:cs="Courier New"/>
        </w:rPr>
        <w:t>innerTree</w:t>
      </w:r>
      <w:r w:rsidR="00087C25">
        <w:t xml:space="preserve"> </w:t>
      </w:r>
      <w:r w:rsidR="00F26D00">
        <w:t>instance variable</w:t>
      </w:r>
      <w:r>
        <w:t>.</w:t>
      </w:r>
    </w:p>
    <w:p w:rsidR="00087C25" w:rsidRPr="00C116F3" w:rsidRDefault="00C7663C" w:rsidP="00D5367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r w:rsidRPr="00AD6ADA">
        <w:rPr>
          <w:rFonts w:ascii="Lucida Sans Typewriter" w:hAnsi="Lucida Sans Typewriter" w:cs="Courier New"/>
        </w:rPr>
        <w:t>iterator</w:t>
      </w:r>
      <w:r w:rsidR="00087C25">
        <w:t xml:space="preserve">: </w:t>
      </w:r>
      <w:r>
        <w:t>This method should just return a new instance of the</w:t>
      </w:r>
      <w:r w:rsidR="00187B30">
        <w:t xml:space="preserve"> inner</w:t>
      </w:r>
      <w:r>
        <w:t xml:space="preserve"> </w:t>
      </w:r>
      <w:r w:rsidRPr="00087C25">
        <w:rPr>
          <w:i/>
        </w:rPr>
        <w:t>MapIterator</w:t>
      </w:r>
      <w:r>
        <w:t xml:space="preserve"> class that was supplied with this lab. You can see that the code for the iterator is straightforward; it just wraps a </w:t>
      </w:r>
      <w:r w:rsidRPr="00087C25">
        <w:rPr>
          <w:i/>
        </w:rPr>
        <w:t>KeyType</w:t>
      </w:r>
      <w:r>
        <w:t xml:space="preserve"> iterator around a </w:t>
      </w:r>
      <w:r w:rsidR="006C7344">
        <w:rPr>
          <w:i/>
        </w:rPr>
        <w:t>ZHComparableKeyPair</w:t>
      </w:r>
      <w:r w:rsidR="00523B23">
        <w:t xml:space="preserve"> </w:t>
      </w:r>
      <w:r>
        <w:t xml:space="preserve">iterator associated with the </w:t>
      </w:r>
      <w:r w:rsidR="00087C25" w:rsidRPr="00AD6ADA">
        <w:rPr>
          <w:rFonts w:ascii="Lucida Sans Typewriter" w:hAnsi="Lucida Sans Typewriter" w:cs="Courier New"/>
        </w:rPr>
        <w:t>innerTree</w:t>
      </w:r>
      <w:r w:rsidR="00087C25">
        <w:t xml:space="preserve"> </w:t>
      </w:r>
      <w:r w:rsidR="00E97F6F">
        <w:t>instance variable allowing us to it</w:t>
      </w:r>
      <w:r w:rsidR="00ED6B8E">
        <w:t xml:space="preserve">erate over the keys </w:t>
      </w:r>
      <w:r w:rsidR="00451E16">
        <w:t>in</w:t>
      </w:r>
      <w:r w:rsidR="00ED6B8E">
        <w:t xml:space="preserve"> the map.</w:t>
      </w:r>
    </w:p>
    <w:p w:rsidR="00451E16" w:rsidRPr="00451E16" w:rsidRDefault="00B83114" w:rsidP="00D5367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r w:rsidRPr="00AD6ADA">
        <w:rPr>
          <w:rFonts w:ascii="Lucida Sans Typewriter" w:hAnsi="Lucida Sans Typewriter" w:cs="Courier New"/>
        </w:rPr>
        <w:t>c</w:t>
      </w:r>
      <w:r w:rsidR="00C7663C" w:rsidRPr="00AD6ADA">
        <w:rPr>
          <w:rFonts w:ascii="Lucida Sans Typewriter" w:hAnsi="Lucida Sans Typewriter" w:cs="Courier New"/>
        </w:rPr>
        <w:t>ontains</w:t>
      </w:r>
      <w:r w:rsidRPr="00B83114">
        <w:t xml:space="preserve">, </w:t>
      </w:r>
      <w:r w:rsidRPr="00AD6ADA">
        <w:rPr>
          <w:rFonts w:ascii="Lucida Sans Typewriter" w:hAnsi="Lucida Sans Typewriter" w:cs="Courier New"/>
        </w:rPr>
        <w:t>get</w:t>
      </w:r>
      <w:r w:rsidR="00C7663C">
        <w:t xml:space="preserve"> </w:t>
      </w:r>
      <w:r>
        <w:t xml:space="preserve">and </w:t>
      </w:r>
      <w:r w:rsidRPr="00AD6ADA">
        <w:rPr>
          <w:rFonts w:ascii="Lucida Sans Typewriter" w:hAnsi="Lucida Sans Typewriter" w:cs="Courier New"/>
        </w:rPr>
        <w:t>remove</w:t>
      </w:r>
      <w:r w:rsidR="00087C25">
        <w:t xml:space="preserve">: </w:t>
      </w:r>
      <w:r w:rsidR="00AD2217">
        <w:t>These methods should</w:t>
      </w:r>
      <w:r>
        <w:t xml:space="preserve"> all construct</w:t>
      </w:r>
      <w:r w:rsidR="00C7663C">
        <w:t xml:space="preserve"> a </w:t>
      </w:r>
      <w:r w:rsidR="006C7344">
        <w:rPr>
          <w:i/>
        </w:rPr>
        <w:t>ZHComparableKeyPair</w:t>
      </w:r>
      <w:r w:rsidR="00523B23">
        <w:t xml:space="preserve"> </w:t>
      </w:r>
      <w:r w:rsidR="00AD2217">
        <w:t>object</w:t>
      </w:r>
      <w:r w:rsidR="00C7663C">
        <w:t xml:space="preserve"> with the desired </w:t>
      </w:r>
      <w:r w:rsidR="00C7663C" w:rsidRPr="00087C25">
        <w:rPr>
          <w:i/>
        </w:rPr>
        <w:t>key</w:t>
      </w:r>
      <w:r w:rsidR="00C7663C">
        <w:t xml:space="preserve"> and a </w:t>
      </w:r>
      <w:r w:rsidR="00C7663C" w:rsidRPr="00087C25">
        <w:rPr>
          <w:i/>
        </w:rPr>
        <w:t>null</w:t>
      </w:r>
      <w:r w:rsidR="00C7663C">
        <w:t xml:space="preserve"> </w:t>
      </w:r>
      <w:r w:rsidR="00C7663C" w:rsidRPr="00087C25">
        <w:rPr>
          <w:i/>
        </w:rPr>
        <w:t>value</w:t>
      </w:r>
      <w:r w:rsidR="00C7663C">
        <w:t xml:space="preserve">, and then </w:t>
      </w:r>
      <w:r>
        <w:t>call</w:t>
      </w:r>
      <w:r w:rsidR="00C7663C">
        <w:t xml:space="preserve"> </w:t>
      </w:r>
      <w:r>
        <w:t xml:space="preserve">corresponding methods </w:t>
      </w:r>
      <w:r w:rsidR="00AD2217">
        <w:t>on</w:t>
      </w:r>
      <w:r>
        <w:t xml:space="preserve"> the </w:t>
      </w:r>
      <w:r w:rsidR="00AD2217" w:rsidRPr="00AD6ADA">
        <w:rPr>
          <w:rFonts w:ascii="Lucida Sans Typewriter" w:hAnsi="Lucida Sans Typewriter" w:cs="Courier New"/>
        </w:rPr>
        <w:t>innerTree</w:t>
      </w:r>
      <w:r w:rsidR="00AD2217">
        <w:t xml:space="preserve"> instance variable </w:t>
      </w:r>
      <w:r>
        <w:t>w</w:t>
      </w:r>
      <w:r w:rsidR="00C7663C">
        <w:t xml:space="preserve">ith the created </w:t>
      </w:r>
      <w:r w:rsidR="006C7344">
        <w:rPr>
          <w:i/>
        </w:rPr>
        <w:t>ZHComparableKeyPair</w:t>
      </w:r>
      <w:r w:rsidR="00523B23">
        <w:t xml:space="preserve"> </w:t>
      </w:r>
      <w:r w:rsidR="00AD2217">
        <w:t>object as parameter;</w:t>
      </w:r>
      <w:r w:rsidR="00997026">
        <w:t xml:space="preserve"> values returned by</w:t>
      </w:r>
      <w:r w:rsidR="00AD2217">
        <w:t xml:space="preserve"> calls </w:t>
      </w:r>
      <w:r w:rsidR="00451E16">
        <w:t xml:space="preserve">on the </w:t>
      </w:r>
      <w:r w:rsidR="00451E16" w:rsidRPr="00AD6ADA">
        <w:rPr>
          <w:rFonts w:ascii="Lucida Sans Typewriter" w:hAnsi="Lucida Sans Typewriter" w:cs="Courier New"/>
        </w:rPr>
        <w:t>innerTree</w:t>
      </w:r>
      <w:r w:rsidR="00451E16">
        <w:t xml:space="preserve"> instance variable </w:t>
      </w:r>
      <w:r w:rsidR="00AD2217">
        <w:t>ultimately decide what the</w:t>
      </w:r>
      <w:r w:rsidR="00997026">
        <w:t>se</w:t>
      </w:r>
      <w:r w:rsidR="00AD2217">
        <w:t xml:space="preserve"> methods return.  </w:t>
      </w:r>
    </w:p>
    <w:p w:rsidR="00C7663C" w:rsidRDefault="00C7663C" w:rsidP="00D5367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r w:rsidRPr="00AD6ADA">
        <w:rPr>
          <w:rFonts w:ascii="Lucida Sans Typewriter" w:hAnsi="Lucida Sans Typewriter" w:cs="Courier New"/>
        </w:rPr>
        <w:t>put</w:t>
      </w:r>
      <w:r w:rsidR="00087C25">
        <w:t xml:space="preserve">: </w:t>
      </w:r>
      <w:r w:rsidR="00451E16">
        <w:t>This</w:t>
      </w:r>
      <w:r>
        <w:t xml:space="preserve"> method first constructs a </w:t>
      </w:r>
      <w:r w:rsidR="006C7344">
        <w:rPr>
          <w:i/>
        </w:rPr>
        <w:t>ZHComparableKeyPair</w:t>
      </w:r>
      <w:r w:rsidR="00523B23">
        <w:t xml:space="preserve"> </w:t>
      </w:r>
      <w:r>
        <w:t xml:space="preserve">with the specified </w:t>
      </w:r>
      <w:r w:rsidRPr="00087C25">
        <w:rPr>
          <w:i/>
        </w:rPr>
        <w:t>key</w:t>
      </w:r>
      <w:r>
        <w:t xml:space="preserve"> and </w:t>
      </w:r>
      <w:r w:rsidRPr="00087C25">
        <w:rPr>
          <w:i/>
        </w:rPr>
        <w:t>value</w:t>
      </w:r>
      <w:r>
        <w:t xml:space="preserve">, and then calls the </w:t>
      </w:r>
      <w:r w:rsidR="00451E16" w:rsidRPr="00AD6ADA">
        <w:rPr>
          <w:rFonts w:ascii="Lucida Sans Typewriter" w:hAnsi="Lucida Sans Typewriter" w:cs="Courier New"/>
        </w:rPr>
        <w:t>innerTree</w:t>
      </w:r>
      <w:r w:rsidR="00462DEA">
        <w:rPr>
          <w:rFonts w:ascii="Lucida Sans Typewriter" w:hAnsi="Lucida Sans Typewriter"/>
        </w:rPr>
        <w:t>’</w:t>
      </w:r>
      <w:r w:rsidR="00451E16" w:rsidRPr="00AD6ADA">
        <w:rPr>
          <w:rFonts w:ascii="Lucida Sans Typewriter" w:hAnsi="Lucida Sans Typewriter"/>
        </w:rPr>
        <w:t>s</w:t>
      </w:r>
      <w:r w:rsidR="00451E16">
        <w:t xml:space="preserve"> </w:t>
      </w:r>
      <w:r w:rsidRPr="00087C25">
        <w:rPr>
          <w:i/>
        </w:rPr>
        <w:t>get</w:t>
      </w:r>
      <w:r>
        <w:t xml:space="preserve"> method</w:t>
      </w:r>
      <w:r w:rsidR="006B28AD">
        <w:t>;</w:t>
      </w:r>
      <w:r>
        <w:t xml:space="preserve"> </w:t>
      </w:r>
      <w:r w:rsidR="006B28AD">
        <w:t>d</w:t>
      </w:r>
      <w:r w:rsidR="00451E16">
        <w:t>epending on the</w:t>
      </w:r>
      <w:r>
        <w:t xml:space="preserve"> </w:t>
      </w:r>
      <w:r w:rsidR="00451E16">
        <w:t xml:space="preserve">value </w:t>
      </w:r>
      <w:r>
        <w:t xml:space="preserve">returned </w:t>
      </w:r>
      <w:r w:rsidR="00451E16">
        <w:t>by the</w:t>
      </w:r>
      <w:r w:rsidR="00451E16" w:rsidRPr="00451E16">
        <w:rPr>
          <w:i/>
        </w:rPr>
        <w:t xml:space="preserve"> </w:t>
      </w:r>
      <w:r w:rsidR="00451E16" w:rsidRPr="00087C25">
        <w:rPr>
          <w:i/>
        </w:rPr>
        <w:t>get</w:t>
      </w:r>
      <w:r w:rsidR="00451E16">
        <w:rPr>
          <w:i/>
        </w:rPr>
        <w:t xml:space="preserve"> </w:t>
      </w:r>
      <w:r w:rsidR="00451E16">
        <w:t xml:space="preserve">method, </w:t>
      </w:r>
      <w:r w:rsidR="00372829">
        <w:t>the</w:t>
      </w:r>
      <w:r w:rsidR="00451E16">
        <w:t xml:space="preserve"> method should either</w:t>
      </w:r>
      <w:r>
        <w:t xml:space="preserve"> </w:t>
      </w:r>
      <w:r w:rsidR="005562C8">
        <w:t xml:space="preserve">(1) </w:t>
      </w:r>
      <w:r>
        <w:t xml:space="preserve">call the tree's </w:t>
      </w:r>
      <w:r w:rsidRPr="00087C25">
        <w:rPr>
          <w:i/>
        </w:rPr>
        <w:t>add</w:t>
      </w:r>
      <w:r>
        <w:t xml:space="preserve"> method </w:t>
      </w:r>
      <w:r w:rsidR="00196B45">
        <w:t>and</w:t>
      </w:r>
      <w:r>
        <w:t xml:space="preserve"> returns </w:t>
      </w:r>
      <w:r w:rsidRPr="00087C25">
        <w:rPr>
          <w:i/>
        </w:rPr>
        <w:t>null</w:t>
      </w:r>
      <w:r w:rsidR="00451E16">
        <w:t xml:space="preserve"> </w:t>
      </w:r>
      <w:r w:rsidR="002236C2">
        <w:t>OR</w:t>
      </w:r>
      <w:r>
        <w:t xml:space="preserve"> </w:t>
      </w:r>
      <w:r w:rsidR="005562C8">
        <w:t xml:space="preserve">(2) </w:t>
      </w:r>
      <w:r>
        <w:t xml:space="preserve">call the returned pair's </w:t>
      </w:r>
      <w:r w:rsidRPr="00087C25">
        <w:rPr>
          <w:i/>
        </w:rPr>
        <w:t>setValue</w:t>
      </w:r>
      <w:r>
        <w:t xml:space="preserve"> method with the specified new value and returns the old value.</w:t>
      </w:r>
    </w:p>
    <w:p w:rsidR="00C7663C" w:rsidRDefault="00C7663C" w:rsidP="00D5367C">
      <w:pPr>
        <w:autoSpaceDE w:val="0"/>
        <w:autoSpaceDN w:val="0"/>
        <w:adjustRightInd w:val="0"/>
        <w:spacing w:before="120" w:after="120" w:line="240" w:lineRule="auto"/>
      </w:pPr>
      <w:r>
        <w:rPr>
          <w:b/>
          <w:i/>
        </w:rPr>
        <w:t xml:space="preserve">Part </w:t>
      </w:r>
      <w:r w:rsidR="009C5B8A">
        <w:rPr>
          <w:b/>
          <w:i/>
        </w:rPr>
        <w:t>2.</w:t>
      </w:r>
      <w:r>
        <w:rPr>
          <w:b/>
          <w:i/>
        </w:rPr>
        <w:t>3: Testing the tree map class</w:t>
      </w:r>
    </w:p>
    <w:p w:rsidR="00C7663C" w:rsidRDefault="00DA7513" w:rsidP="00D5367C">
      <w:pPr>
        <w:spacing w:before="120" w:after="120" w:line="240" w:lineRule="auto"/>
      </w:pPr>
      <w:r>
        <w:rPr>
          <w:color w:val="000000"/>
        </w:rPr>
        <w:t>Once</w:t>
      </w:r>
      <w:r w:rsidR="00C7663C">
        <w:rPr>
          <w:color w:val="000000"/>
        </w:rPr>
        <w:t xml:space="preserve"> you have</w:t>
      </w:r>
      <w:r>
        <w:rPr>
          <w:color w:val="000000"/>
        </w:rPr>
        <w:t xml:space="preserve"> a </w:t>
      </w:r>
      <w:r w:rsidR="00C7663C">
        <w:rPr>
          <w:color w:val="000000"/>
        </w:rPr>
        <w:t xml:space="preserve">complete </w:t>
      </w:r>
      <w:r>
        <w:rPr>
          <w:color w:val="000000"/>
        </w:rPr>
        <w:t>tree map class, use</w:t>
      </w:r>
      <w:r w:rsidR="00C7663C">
        <w:rPr>
          <w:color w:val="000000"/>
        </w:rPr>
        <w:t xml:space="preserve"> the supplied test program to test your code. Show your </w:t>
      </w:r>
      <w:r w:rsidR="00372829">
        <w:rPr>
          <w:color w:val="000000"/>
        </w:rPr>
        <w:t>fully</w:t>
      </w:r>
      <w:r w:rsidR="00B83114">
        <w:rPr>
          <w:color w:val="000000"/>
        </w:rPr>
        <w:t xml:space="preserve">-documented </w:t>
      </w:r>
      <w:r w:rsidR="00C7663C">
        <w:rPr>
          <w:color w:val="000000"/>
        </w:rPr>
        <w:t>code and the testing to the lab instructor or TA before you leave the lab or at the beginning of the next lab.</w:t>
      </w:r>
      <w:r w:rsidR="00C7663C">
        <w:t xml:space="preserve"> </w:t>
      </w:r>
    </w:p>
    <w:p w:rsidR="00574AE2" w:rsidRDefault="00574AE2" w:rsidP="00D5367C">
      <w:pPr>
        <w:autoSpaceDE w:val="0"/>
        <w:autoSpaceDN w:val="0"/>
        <w:adjustRightInd w:val="0"/>
        <w:spacing w:before="120" w:after="120" w:line="240" w:lineRule="auto"/>
        <w:rPr>
          <w:b/>
          <w:sz w:val="24"/>
        </w:rPr>
      </w:pPr>
    </w:p>
    <w:p w:rsidR="002C5D41" w:rsidRPr="008B5A8F" w:rsidRDefault="001453FD" w:rsidP="00D5367C">
      <w:pPr>
        <w:autoSpaceDE w:val="0"/>
        <w:autoSpaceDN w:val="0"/>
        <w:adjustRightInd w:val="0"/>
        <w:spacing w:before="120" w:after="120" w:line="240" w:lineRule="auto"/>
        <w:rPr>
          <w:b/>
          <w:sz w:val="24"/>
        </w:rPr>
      </w:pPr>
      <w:r w:rsidRPr="008B5A8F">
        <w:rPr>
          <w:b/>
          <w:sz w:val="24"/>
        </w:rPr>
        <w:t>Problem 3: Using your map in the BookCollection application</w:t>
      </w:r>
    </w:p>
    <w:p w:rsidR="00BB4144" w:rsidRDefault="002C5D41" w:rsidP="00D5367C">
      <w:pPr>
        <w:autoSpaceDE w:val="0"/>
        <w:autoSpaceDN w:val="0"/>
        <w:adjustRightInd w:val="0"/>
        <w:spacing w:before="120" w:after="120" w:line="240" w:lineRule="auto"/>
      </w:pPr>
      <w:r>
        <w:t xml:space="preserve">Make copies of the files from the </w:t>
      </w:r>
      <w:r w:rsidRPr="00E14595">
        <w:rPr>
          <w:i/>
        </w:rPr>
        <w:t>BookCollection</w:t>
      </w:r>
      <w:r>
        <w:t xml:space="preserve"> application </w:t>
      </w:r>
      <w:r w:rsidRPr="008B5A8F">
        <w:t xml:space="preserve">from </w:t>
      </w:r>
      <w:r w:rsidR="008B5A8F">
        <w:rPr>
          <w:i/>
        </w:rPr>
        <w:t>P</w:t>
      </w:r>
      <w:r w:rsidRPr="008B5A8F">
        <w:rPr>
          <w:i/>
        </w:rPr>
        <w:t>roblem 1</w:t>
      </w:r>
      <w:r w:rsidR="00B83114">
        <w:t xml:space="preserve"> and rename them in order to distinguish</w:t>
      </w:r>
      <w:r w:rsidR="00DA7513">
        <w:t xml:space="preserve"> them from the previous version</w:t>
      </w:r>
      <w:r w:rsidR="00B83114">
        <w:t>. Open the renamed files and</w:t>
      </w:r>
      <w:r>
        <w:t xml:space="preserve"> </w:t>
      </w:r>
      <w:r w:rsidR="00B83114">
        <w:t>m</w:t>
      </w:r>
      <w:r>
        <w:t xml:space="preserve">ake the necessary changes so that your application now uses your map </w:t>
      </w:r>
      <w:r w:rsidR="00D33D20">
        <w:t>class</w:t>
      </w:r>
      <w:r>
        <w:t xml:space="preserve"> instead of java’s </w:t>
      </w:r>
      <w:r w:rsidRPr="00FB70C9">
        <w:rPr>
          <w:i/>
        </w:rPr>
        <w:t>HashMap</w:t>
      </w:r>
      <w:r w:rsidR="00627452">
        <w:t>.</w:t>
      </w:r>
      <w:r w:rsidR="00274D27">
        <w:t xml:space="preserve"> </w:t>
      </w:r>
      <w:r w:rsidR="007B6419">
        <w:t xml:space="preserve"> </w:t>
      </w:r>
      <w:r w:rsidR="00BB4144">
        <w:t xml:space="preserve">In general, you’ll need to import the </w:t>
      </w:r>
      <w:r w:rsidR="00BB4144" w:rsidRPr="009A5259">
        <w:rPr>
          <w:i/>
        </w:rPr>
        <w:t>zhstructures</w:t>
      </w:r>
      <w:r w:rsidR="00BB4144">
        <w:t xml:space="preserve"> and &lt;</w:t>
      </w:r>
      <w:r w:rsidR="00BB4144" w:rsidRPr="009A5259">
        <w:rPr>
          <w:i/>
        </w:rPr>
        <w:t>foo</w:t>
      </w:r>
      <w:r w:rsidR="00BB4144">
        <w:t>&gt;</w:t>
      </w:r>
      <w:r w:rsidR="00BB4144" w:rsidRPr="009A5259">
        <w:rPr>
          <w:i/>
        </w:rPr>
        <w:t>structures</w:t>
      </w:r>
      <w:r w:rsidR="00BB4144">
        <w:t xml:space="preserve"> packages, change the interface names to </w:t>
      </w:r>
      <w:r w:rsidR="00BB4144" w:rsidRPr="009A5259">
        <w:rPr>
          <w:i/>
        </w:rPr>
        <w:t>ZH</w:t>
      </w:r>
      <w:r w:rsidR="00BB4144">
        <w:t xml:space="preserve"> interfaces and change the class names to &lt;</w:t>
      </w:r>
      <w:r w:rsidR="00BB4144" w:rsidRPr="009A5259">
        <w:rPr>
          <w:i/>
        </w:rPr>
        <w:t>FOO</w:t>
      </w:r>
      <w:r w:rsidR="00BB4144">
        <w:t>&gt; classes.</w:t>
      </w:r>
    </w:p>
    <w:p w:rsidR="00627452" w:rsidRDefault="00BB4144" w:rsidP="00D5367C">
      <w:pPr>
        <w:spacing w:before="120" w:after="120" w:line="240" w:lineRule="auto"/>
      </w:pPr>
      <w:r>
        <w:t xml:space="preserve">Test your changes to make sure that your new </w:t>
      </w:r>
      <w:r w:rsidRPr="00E14595">
        <w:rPr>
          <w:i/>
        </w:rPr>
        <w:t>BookCollection</w:t>
      </w:r>
      <w:r>
        <w:t xml:space="preserve"> application still works. It should be able to read the same files that the original read or wrote and to write files that are readable by the original version.</w:t>
      </w:r>
    </w:p>
    <w:p w:rsidR="00627452" w:rsidRDefault="00627452" w:rsidP="00D5367C">
      <w:pPr>
        <w:autoSpaceDE w:val="0"/>
        <w:autoSpaceDN w:val="0"/>
        <w:adjustRightInd w:val="0"/>
        <w:spacing w:before="120" w:after="120" w:line="240" w:lineRule="auto"/>
        <w:rPr>
          <w:rFonts w:cstheme="minorHAnsi"/>
        </w:rPr>
      </w:pPr>
      <w:r w:rsidRPr="00CC3DD5">
        <w:rPr>
          <w:rFonts w:cstheme="minorHAnsi"/>
        </w:rPr>
        <w:t>Have fun.</w:t>
      </w:r>
    </w:p>
    <w:p w:rsidR="00627452" w:rsidRPr="007E0065" w:rsidRDefault="00627452" w:rsidP="00D5367C">
      <w:pPr>
        <w:autoSpaceDE w:val="0"/>
        <w:autoSpaceDN w:val="0"/>
        <w:adjustRightInd w:val="0"/>
        <w:spacing w:before="120" w:after="120" w:line="240" w:lineRule="auto"/>
      </w:pPr>
    </w:p>
    <w:sectPr w:rsidR="00627452" w:rsidRPr="007E0065" w:rsidSect="00F60EF6">
      <w:pgSz w:w="12240" w:h="15840"/>
      <w:pgMar w:top="720" w:right="63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8F6"/>
    <w:multiLevelType w:val="multilevel"/>
    <w:tmpl w:val="E67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7CF"/>
    <w:multiLevelType w:val="hybridMultilevel"/>
    <w:tmpl w:val="E7486BD6"/>
    <w:lvl w:ilvl="0" w:tplc="783C1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05526"/>
    <w:multiLevelType w:val="multilevel"/>
    <w:tmpl w:val="B88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E58AB"/>
    <w:multiLevelType w:val="multilevel"/>
    <w:tmpl w:val="B6C0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42E42"/>
    <w:multiLevelType w:val="multilevel"/>
    <w:tmpl w:val="AD0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15D08"/>
    <w:multiLevelType w:val="multilevel"/>
    <w:tmpl w:val="83BA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36E49"/>
    <w:multiLevelType w:val="multilevel"/>
    <w:tmpl w:val="6824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360F7"/>
    <w:multiLevelType w:val="hybridMultilevel"/>
    <w:tmpl w:val="781C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941AE"/>
    <w:multiLevelType w:val="hybridMultilevel"/>
    <w:tmpl w:val="DFB2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22521"/>
    <w:multiLevelType w:val="multilevel"/>
    <w:tmpl w:val="1820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E106A"/>
    <w:multiLevelType w:val="hybridMultilevel"/>
    <w:tmpl w:val="3A80887C"/>
    <w:lvl w:ilvl="0" w:tplc="783C1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0B"/>
    <w:rsid w:val="00002170"/>
    <w:rsid w:val="00004EF9"/>
    <w:rsid w:val="00015F2B"/>
    <w:rsid w:val="0001701B"/>
    <w:rsid w:val="0001735B"/>
    <w:rsid w:val="0004182C"/>
    <w:rsid w:val="0004460D"/>
    <w:rsid w:val="00046D31"/>
    <w:rsid w:val="00050A00"/>
    <w:rsid w:val="00052B73"/>
    <w:rsid w:val="00053986"/>
    <w:rsid w:val="00054B3F"/>
    <w:rsid w:val="00064B6E"/>
    <w:rsid w:val="00064D8B"/>
    <w:rsid w:val="000708E8"/>
    <w:rsid w:val="000710D2"/>
    <w:rsid w:val="000725C1"/>
    <w:rsid w:val="00074712"/>
    <w:rsid w:val="00075606"/>
    <w:rsid w:val="00075C19"/>
    <w:rsid w:val="00076166"/>
    <w:rsid w:val="0007795B"/>
    <w:rsid w:val="00080026"/>
    <w:rsid w:val="000845CA"/>
    <w:rsid w:val="00087C25"/>
    <w:rsid w:val="000960B2"/>
    <w:rsid w:val="00097497"/>
    <w:rsid w:val="000A1F39"/>
    <w:rsid w:val="000A75C1"/>
    <w:rsid w:val="000B084C"/>
    <w:rsid w:val="000B2B89"/>
    <w:rsid w:val="000C01CC"/>
    <w:rsid w:val="000C4FAD"/>
    <w:rsid w:val="000C5E2D"/>
    <w:rsid w:val="000C7119"/>
    <w:rsid w:val="000D4DD6"/>
    <w:rsid w:val="000D6DFA"/>
    <w:rsid w:val="000E33B0"/>
    <w:rsid w:val="000E3D55"/>
    <w:rsid w:val="000E58A6"/>
    <w:rsid w:val="000E7F79"/>
    <w:rsid w:val="000F43BD"/>
    <w:rsid w:val="00100E79"/>
    <w:rsid w:val="0010676B"/>
    <w:rsid w:val="00106A58"/>
    <w:rsid w:val="0011020D"/>
    <w:rsid w:val="001140F5"/>
    <w:rsid w:val="00117B6D"/>
    <w:rsid w:val="001201DD"/>
    <w:rsid w:val="001243B5"/>
    <w:rsid w:val="00124577"/>
    <w:rsid w:val="00127EC3"/>
    <w:rsid w:val="001316A5"/>
    <w:rsid w:val="001348FE"/>
    <w:rsid w:val="00135CE4"/>
    <w:rsid w:val="00135F14"/>
    <w:rsid w:val="00136DB8"/>
    <w:rsid w:val="001453FD"/>
    <w:rsid w:val="001510AE"/>
    <w:rsid w:val="00151E25"/>
    <w:rsid w:val="00152F21"/>
    <w:rsid w:val="00153F63"/>
    <w:rsid w:val="00156C20"/>
    <w:rsid w:val="00157BE3"/>
    <w:rsid w:val="001601E6"/>
    <w:rsid w:val="001616F0"/>
    <w:rsid w:val="00162460"/>
    <w:rsid w:val="0016414B"/>
    <w:rsid w:val="00166AAA"/>
    <w:rsid w:val="001706D4"/>
    <w:rsid w:val="00172578"/>
    <w:rsid w:val="00173CC0"/>
    <w:rsid w:val="00174B31"/>
    <w:rsid w:val="001856F3"/>
    <w:rsid w:val="00185AF8"/>
    <w:rsid w:val="00186C9A"/>
    <w:rsid w:val="00187B30"/>
    <w:rsid w:val="00196B45"/>
    <w:rsid w:val="001A03A0"/>
    <w:rsid w:val="001A4374"/>
    <w:rsid w:val="001A610A"/>
    <w:rsid w:val="001B181D"/>
    <w:rsid w:val="001B5402"/>
    <w:rsid w:val="001B6667"/>
    <w:rsid w:val="001B7AD6"/>
    <w:rsid w:val="001B7DB9"/>
    <w:rsid w:val="001C35B9"/>
    <w:rsid w:val="001D350D"/>
    <w:rsid w:val="001D4276"/>
    <w:rsid w:val="001E35E2"/>
    <w:rsid w:val="001E5C8D"/>
    <w:rsid w:val="001F36FB"/>
    <w:rsid w:val="001F39A7"/>
    <w:rsid w:val="001F568C"/>
    <w:rsid w:val="002010A4"/>
    <w:rsid w:val="00202C52"/>
    <w:rsid w:val="00205726"/>
    <w:rsid w:val="00212449"/>
    <w:rsid w:val="00213028"/>
    <w:rsid w:val="00214C54"/>
    <w:rsid w:val="002236C2"/>
    <w:rsid w:val="00224E86"/>
    <w:rsid w:val="002251F1"/>
    <w:rsid w:val="0022535D"/>
    <w:rsid w:val="002342D1"/>
    <w:rsid w:val="002347B0"/>
    <w:rsid w:val="00236116"/>
    <w:rsid w:val="00237717"/>
    <w:rsid w:val="002405A5"/>
    <w:rsid w:val="00242258"/>
    <w:rsid w:val="00245795"/>
    <w:rsid w:val="002514E7"/>
    <w:rsid w:val="00253B0A"/>
    <w:rsid w:val="00253CA1"/>
    <w:rsid w:val="002563AB"/>
    <w:rsid w:val="00263569"/>
    <w:rsid w:val="00264CC1"/>
    <w:rsid w:val="00265E5F"/>
    <w:rsid w:val="00271D92"/>
    <w:rsid w:val="002736E2"/>
    <w:rsid w:val="00274D27"/>
    <w:rsid w:val="00281EE7"/>
    <w:rsid w:val="002902BD"/>
    <w:rsid w:val="002A7183"/>
    <w:rsid w:val="002A761C"/>
    <w:rsid w:val="002B0BA3"/>
    <w:rsid w:val="002B7C55"/>
    <w:rsid w:val="002C45CC"/>
    <w:rsid w:val="002C45E5"/>
    <w:rsid w:val="002C5D41"/>
    <w:rsid w:val="002C78E5"/>
    <w:rsid w:val="002C7A34"/>
    <w:rsid w:val="002C7BE8"/>
    <w:rsid w:val="002C7E69"/>
    <w:rsid w:val="002D058C"/>
    <w:rsid w:val="002D0BA7"/>
    <w:rsid w:val="002D16A1"/>
    <w:rsid w:val="002D1B48"/>
    <w:rsid w:val="002D1EBB"/>
    <w:rsid w:val="002D73DB"/>
    <w:rsid w:val="002E2D1E"/>
    <w:rsid w:val="002E2EEE"/>
    <w:rsid w:val="002E7E00"/>
    <w:rsid w:val="002F597B"/>
    <w:rsid w:val="002F72EE"/>
    <w:rsid w:val="00310CD2"/>
    <w:rsid w:val="00324BC9"/>
    <w:rsid w:val="0032682F"/>
    <w:rsid w:val="00327AB1"/>
    <w:rsid w:val="0033353D"/>
    <w:rsid w:val="00340180"/>
    <w:rsid w:val="0034050F"/>
    <w:rsid w:val="00343C68"/>
    <w:rsid w:val="00344F6E"/>
    <w:rsid w:val="00345248"/>
    <w:rsid w:val="00346750"/>
    <w:rsid w:val="00347D84"/>
    <w:rsid w:val="00350A9F"/>
    <w:rsid w:val="00350B4C"/>
    <w:rsid w:val="0035405F"/>
    <w:rsid w:val="00356053"/>
    <w:rsid w:val="00365AB8"/>
    <w:rsid w:val="0037106C"/>
    <w:rsid w:val="00372829"/>
    <w:rsid w:val="0037573A"/>
    <w:rsid w:val="00380E31"/>
    <w:rsid w:val="003874E0"/>
    <w:rsid w:val="00395E68"/>
    <w:rsid w:val="00396AEE"/>
    <w:rsid w:val="00396FAC"/>
    <w:rsid w:val="003A162E"/>
    <w:rsid w:val="003A4124"/>
    <w:rsid w:val="003A5D7A"/>
    <w:rsid w:val="003A5DAA"/>
    <w:rsid w:val="003B4AE0"/>
    <w:rsid w:val="003C37B1"/>
    <w:rsid w:val="003D2675"/>
    <w:rsid w:val="003D4A7D"/>
    <w:rsid w:val="003E668B"/>
    <w:rsid w:val="003F1F56"/>
    <w:rsid w:val="003F2CEF"/>
    <w:rsid w:val="003F4C0A"/>
    <w:rsid w:val="003F5242"/>
    <w:rsid w:val="0040028A"/>
    <w:rsid w:val="00403793"/>
    <w:rsid w:val="004047CE"/>
    <w:rsid w:val="0040664A"/>
    <w:rsid w:val="004155CA"/>
    <w:rsid w:val="00417E68"/>
    <w:rsid w:val="004252E7"/>
    <w:rsid w:val="00435F3F"/>
    <w:rsid w:val="004368E4"/>
    <w:rsid w:val="004400BD"/>
    <w:rsid w:val="00443E25"/>
    <w:rsid w:val="00451E16"/>
    <w:rsid w:val="00462B23"/>
    <w:rsid w:val="00462DEA"/>
    <w:rsid w:val="00465E96"/>
    <w:rsid w:val="0047430B"/>
    <w:rsid w:val="0047667B"/>
    <w:rsid w:val="00477749"/>
    <w:rsid w:val="00492F8D"/>
    <w:rsid w:val="0049306A"/>
    <w:rsid w:val="004936E4"/>
    <w:rsid w:val="004A1BF8"/>
    <w:rsid w:val="004A2E34"/>
    <w:rsid w:val="004A39B9"/>
    <w:rsid w:val="004A4864"/>
    <w:rsid w:val="004A52E5"/>
    <w:rsid w:val="004A7A71"/>
    <w:rsid w:val="004B033C"/>
    <w:rsid w:val="004B191F"/>
    <w:rsid w:val="004C7EFB"/>
    <w:rsid w:val="004D0397"/>
    <w:rsid w:val="004D4E92"/>
    <w:rsid w:val="004D604B"/>
    <w:rsid w:val="004E16DB"/>
    <w:rsid w:val="004E1E86"/>
    <w:rsid w:val="004E5581"/>
    <w:rsid w:val="004F13C8"/>
    <w:rsid w:val="004F1600"/>
    <w:rsid w:val="005025A5"/>
    <w:rsid w:val="00504475"/>
    <w:rsid w:val="00505083"/>
    <w:rsid w:val="00506C97"/>
    <w:rsid w:val="005100C4"/>
    <w:rsid w:val="00511D63"/>
    <w:rsid w:val="00515042"/>
    <w:rsid w:val="005168B0"/>
    <w:rsid w:val="00523B23"/>
    <w:rsid w:val="00525F44"/>
    <w:rsid w:val="0053147E"/>
    <w:rsid w:val="00531692"/>
    <w:rsid w:val="005321FD"/>
    <w:rsid w:val="00535221"/>
    <w:rsid w:val="00536FFC"/>
    <w:rsid w:val="00541782"/>
    <w:rsid w:val="00543C56"/>
    <w:rsid w:val="005533F5"/>
    <w:rsid w:val="00555675"/>
    <w:rsid w:val="005562C8"/>
    <w:rsid w:val="005566C0"/>
    <w:rsid w:val="005654F4"/>
    <w:rsid w:val="00566FCE"/>
    <w:rsid w:val="005732BC"/>
    <w:rsid w:val="005733FC"/>
    <w:rsid w:val="00573EC6"/>
    <w:rsid w:val="00574AE2"/>
    <w:rsid w:val="00583CE1"/>
    <w:rsid w:val="00586C32"/>
    <w:rsid w:val="005908DE"/>
    <w:rsid w:val="00593C4E"/>
    <w:rsid w:val="005954CF"/>
    <w:rsid w:val="00597DF3"/>
    <w:rsid w:val="005A0655"/>
    <w:rsid w:val="005A0C5C"/>
    <w:rsid w:val="005A27E1"/>
    <w:rsid w:val="005A31FC"/>
    <w:rsid w:val="005A35D1"/>
    <w:rsid w:val="005B073A"/>
    <w:rsid w:val="005B2ED8"/>
    <w:rsid w:val="005D65D0"/>
    <w:rsid w:val="005E2BE6"/>
    <w:rsid w:val="005E5184"/>
    <w:rsid w:val="005E5712"/>
    <w:rsid w:val="005E6A0F"/>
    <w:rsid w:val="005E79EE"/>
    <w:rsid w:val="005F1B57"/>
    <w:rsid w:val="005F703E"/>
    <w:rsid w:val="0060296F"/>
    <w:rsid w:val="006151CC"/>
    <w:rsid w:val="00615821"/>
    <w:rsid w:val="0062266B"/>
    <w:rsid w:val="00627452"/>
    <w:rsid w:val="0063313B"/>
    <w:rsid w:val="00640173"/>
    <w:rsid w:val="00642CB5"/>
    <w:rsid w:val="00643939"/>
    <w:rsid w:val="00660BA3"/>
    <w:rsid w:val="006612E0"/>
    <w:rsid w:val="006614F1"/>
    <w:rsid w:val="006720EF"/>
    <w:rsid w:val="00673B7E"/>
    <w:rsid w:val="00674413"/>
    <w:rsid w:val="006773AC"/>
    <w:rsid w:val="00677ECB"/>
    <w:rsid w:val="00680DA8"/>
    <w:rsid w:val="006840A4"/>
    <w:rsid w:val="00684371"/>
    <w:rsid w:val="0068484E"/>
    <w:rsid w:val="0069206E"/>
    <w:rsid w:val="006A0D9C"/>
    <w:rsid w:val="006A182C"/>
    <w:rsid w:val="006A2FCB"/>
    <w:rsid w:val="006A4D54"/>
    <w:rsid w:val="006B0447"/>
    <w:rsid w:val="006B129D"/>
    <w:rsid w:val="006B1DD5"/>
    <w:rsid w:val="006B28AD"/>
    <w:rsid w:val="006B4CF9"/>
    <w:rsid w:val="006C21DA"/>
    <w:rsid w:val="006C3099"/>
    <w:rsid w:val="006C52E1"/>
    <w:rsid w:val="006C60B0"/>
    <w:rsid w:val="006C7344"/>
    <w:rsid w:val="006D05C2"/>
    <w:rsid w:val="006D14AC"/>
    <w:rsid w:val="006D2263"/>
    <w:rsid w:val="006D49E8"/>
    <w:rsid w:val="006D723D"/>
    <w:rsid w:val="006E53C4"/>
    <w:rsid w:val="006F37D4"/>
    <w:rsid w:val="00706266"/>
    <w:rsid w:val="007104CB"/>
    <w:rsid w:val="007112C5"/>
    <w:rsid w:val="00712A0B"/>
    <w:rsid w:val="007163CF"/>
    <w:rsid w:val="00727C56"/>
    <w:rsid w:val="007320C3"/>
    <w:rsid w:val="0073285C"/>
    <w:rsid w:val="00740D1B"/>
    <w:rsid w:val="00742857"/>
    <w:rsid w:val="00743068"/>
    <w:rsid w:val="00747A67"/>
    <w:rsid w:val="00751357"/>
    <w:rsid w:val="00753F8F"/>
    <w:rsid w:val="00756FE2"/>
    <w:rsid w:val="007627AF"/>
    <w:rsid w:val="007627FA"/>
    <w:rsid w:val="00773A4B"/>
    <w:rsid w:val="00774E4A"/>
    <w:rsid w:val="00774F63"/>
    <w:rsid w:val="00781F92"/>
    <w:rsid w:val="00786D5D"/>
    <w:rsid w:val="0079075A"/>
    <w:rsid w:val="00794082"/>
    <w:rsid w:val="007A64F5"/>
    <w:rsid w:val="007A6755"/>
    <w:rsid w:val="007A6EFD"/>
    <w:rsid w:val="007B37F8"/>
    <w:rsid w:val="007B471B"/>
    <w:rsid w:val="007B52A2"/>
    <w:rsid w:val="007B6419"/>
    <w:rsid w:val="007B711C"/>
    <w:rsid w:val="007C0F67"/>
    <w:rsid w:val="007C5F0E"/>
    <w:rsid w:val="007D1501"/>
    <w:rsid w:val="007D1FD9"/>
    <w:rsid w:val="007D2C82"/>
    <w:rsid w:val="007D5C5F"/>
    <w:rsid w:val="007D7CF4"/>
    <w:rsid w:val="007E0065"/>
    <w:rsid w:val="007E12C2"/>
    <w:rsid w:val="007E6A86"/>
    <w:rsid w:val="007F0F1F"/>
    <w:rsid w:val="007F457B"/>
    <w:rsid w:val="007F55FA"/>
    <w:rsid w:val="007F739E"/>
    <w:rsid w:val="00801B30"/>
    <w:rsid w:val="008141AC"/>
    <w:rsid w:val="008142A1"/>
    <w:rsid w:val="008152A9"/>
    <w:rsid w:val="00816603"/>
    <w:rsid w:val="00821733"/>
    <w:rsid w:val="008401B5"/>
    <w:rsid w:val="00845196"/>
    <w:rsid w:val="00850550"/>
    <w:rsid w:val="008553C7"/>
    <w:rsid w:val="00857497"/>
    <w:rsid w:val="008649C5"/>
    <w:rsid w:val="00870A69"/>
    <w:rsid w:val="00873895"/>
    <w:rsid w:val="0087426F"/>
    <w:rsid w:val="008743C3"/>
    <w:rsid w:val="008766FE"/>
    <w:rsid w:val="00876ACB"/>
    <w:rsid w:val="00877D64"/>
    <w:rsid w:val="00885DA8"/>
    <w:rsid w:val="00890ADA"/>
    <w:rsid w:val="00894BBC"/>
    <w:rsid w:val="008A2F2F"/>
    <w:rsid w:val="008A3653"/>
    <w:rsid w:val="008A462C"/>
    <w:rsid w:val="008A6E36"/>
    <w:rsid w:val="008B2CE6"/>
    <w:rsid w:val="008B319D"/>
    <w:rsid w:val="008B370F"/>
    <w:rsid w:val="008B5A8F"/>
    <w:rsid w:val="008B6876"/>
    <w:rsid w:val="008C179E"/>
    <w:rsid w:val="008D356D"/>
    <w:rsid w:val="008E3EB2"/>
    <w:rsid w:val="008E46A1"/>
    <w:rsid w:val="008E56A7"/>
    <w:rsid w:val="008E735B"/>
    <w:rsid w:val="008F414C"/>
    <w:rsid w:val="009022AF"/>
    <w:rsid w:val="0090380D"/>
    <w:rsid w:val="0090694B"/>
    <w:rsid w:val="00906D62"/>
    <w:rsid w:val="00907D89"/>
    <w:rsid w:val="00911947"/>
    <w:rsid w:val="00912600"/>
    <w:rsid w:val="00916F5C"/>
    <w:rsid w:val="00917710"/>
    <w:rsid w:val="00922615"/>
    <w:rsid w:val="00925605"/>
    <w:rsid w:val="00936291"/>
    <w:rsid w:val="009473EC"/>
    <w:rsid w:val="00964689"/>
    <w:rsid w:val="00966EBE"/>
    <w:rsid w:val="00972C33"/>
    <w:rsid w:val="00976C56"/>
    <w:rsid w:val="0098073A"/>
    <w:rsid w:val="009816E2"/>
    <w:rsid w:val="00983731"/>
    <w:rsid w:val="00990FF7"/>
    <w:rsid w:val="00992968"/>
    <w:rsid w:val="00993EFE"/>
    <w:rsid w:val="0099639B"/>
    <w:rsid w:val="00997026"/>
    <w:rsid w:val="00997840"/>
    <w:rsid w:val="009A2133"/>
    <w:rsid w:val="009A3984"/>
    <w:rsid w:val="009B21E0"/>
    <w:rsid w:val="009B2C39"/>
    <w:rsid w:val="009B3DBF"/>
    <w:rsid w:val="009B49E1"/>
    <w:rsid w:val="009C04E6"/>
    <w:rsid w:val="009C1DD8"/>
    <w:rsid w:val="009C5B8A"/>
    <w:rsid w:val="009C6EC4"/>
    <w:rsid w:val="009C77E9"/>
    <w:rsid w:val="009D2324"/>
    <w:rsid w:val="009D2F50"/>
    <w:rsid w:val="009D7DBB"/>
    <w:rsid w:val="009D7F35"/>
    <w:rsid w:val="009E4E49"/>
    <w:rsid w:val="009F31C8"/>
    <w:rsid w:val="009F57B8"/>
    <w:rsid w:val="009F5E4E"/>
    <w:rsid w:val="00A01A29"/>
    <w:rsid w:val="00A03061"/>
    <w:rsid w:val="00A104EE"/>
    <w:rsid w:val="00A1068A"/>
    <w:rsid w:val="00A17DEB"/>
    <w:rsid w:val="00A215CB"/>
    <w:rsid w:val="00A22319"/>
    <w:rsid w:val="00A23B51"/>
    <w:rsid w:val="00A259DB"/>
    <w:rsid w:val="00A271EF"/>
    <w:rsid w:val="00A27DA4"/>
    <w:rsid w:val="00A34503"/>
    <w:rsid w:val="00A36841"/>
    <w:rsid w:val="00A4078D"/>
    <w:rsid w:val="00A41CE2"/>
    <w:rsid w:val="00A4262D"/>
    <w:rsid w:val="00A43B76"/>
    <w:rsid w:val="00A46515"/>
    <w:rsid w:val="00A61FA5"/>
    <w:rsid w:val="00A64AB6"/>
    <w:rsid w:val="00A67E4F"/>
    <w:rsid w:val="00A70C2E"/>
    <w:rsid w:val="00A71D4C"/>
    <w:rsid w:val="00A76FE1"/>
    <w:rsid w:val="00A813D0"/>
    <w:rsid w:val="00A82A56"/>
    <w:rsid w:val="00A82C91"/>
    <w:rsid w:val="00A907AC"/>
    <w:rsid w:val="00A92306"/>
    <w:rsid w:val="00A961F3"/>
    <w:rsid w:val="00A97B1F"/>
    <w:rsid w:val="00AB0A5F"/>
    <w:rsid w:val="00AB5FD3"/>
    <w:rsid w:val="00AC3C71"/>
    <w:rsid w:val="00AD2217"/>
    <w:rsid w:val="00AD5E9B"/>
    <w:rsid w:val="00AD6ADA"/>
    <w:rsid w:val="00AE10E8"/>
    <w:rsid w:val="00AE55D7"/>
    <w:rsid w:val="00AE67DB"/>
    <w:rsid w:val="00AF4382"/>
    <w:rsid w:val="00B22365"/>
    <w:rsid w:val="00B33955"/>
    <w:rsid w:val="00B3750B"/>
    <w:rsid w:val="00B428A5"/>
    <w:rsid w:val="00B43A5A"/>
    <w:rsid w:val="00B46338"/>
    <w:rsid w:val="00B464ED"/>
    <w:rsid w:val="00B51155"/>
    <w:rsid w:val="00B51627"/>
    <w:rsid w:val="00B52498"/>
    <w:rsid w:val="00B52ACC"/>
    <w:rsid w:val="00B55059"/>
    <w:rsid w:val="00B56144"/>
    <w:rsid w:val="00B563B4"/>
    <w:rsid w:val="00B57259"/>
    <w:rsid w:val="00B603D4"/>
    <w:rsid w:val="00B614C3"/>
    <w:rsid w:val="00B63170"/>
    <w:rsid w:val="00B6499B"/>
    <w:rsid w:val="00B64DED"/>
    <w:rsid w:val="00B66110"/>
    <w:rsid w:val="00B70D19"/>
    <w:rsid w:val="00B70DC4"/>
    <w:rsid w:val="00B7200C"/>
    <w:rsid w:val="00B74E82"/>
    <w:rsid w:val="00B7615F"/>
    <w:rsid w:val="00B76C4C"/>
    <w:rsid w:val="00B828E5"/>
    <w:rsid w:val="00B83114"/>
    <w:rsid w:val="00B83B44"/>
    <w:rsid w:val="00B84E21"/>
    <w:rsid w:val="00B8705E"/>
    <w:rsid w:val="00B9273B"/>
    <w:rsid w:val="00B9298B"/>
    <w:rsid w:val="00B95206"/>
    <w:rsid w:val="00BA3974"/>
    <w:rsid w:val="00BA4BA8"/>
    <w:rsid w:val="00BA6D79"/>
    <w:rsid w:val="00BB4144"/>
    <w:rsid w:val="00BB7C8D"/>
    <w:rsid w:val="00BC0AC8"/>
    <w:rsid w:val="00BD5B3E"/>
    <w:rsid w:val="00BD5F11"/>
    <w:rsid w:val="00BD6ED4"/>
    <w:rsid w:val="00BE0752"/>
    <w:rsid w:val="00BE194A"/>
    <w:rsid w:val="00BE1EAB"/>
    <w:rsid w:val="00BE36C5"/>
    <w:rsid w:val="00BF152D"/>
    <w:rsid w:val="00C06250"/>
    <w:rsid w:val="00C10E1C"/>
    <w:rsid w:val="00C116F3"/>
    <w:rsid w:val="00C14BFC"/>
    <w:rsid w:val="00C151C4"/>
    <w:rsid w:val="00C20A22"/>
    <w:rsid w:val="00C25B06"/>
    <w:rsid w:val="00C318C3"/>
    <w:rsid w:val="00C32DBE"/>
    <w:rsid w:val="00C33CA0"/>
    <w:rsid w:val="00C36D1C"/>
    <w:rsid w:val="00C40FA7"/>
    <w:rsid w:val="00C41558"/>
    <w:rsid w:val="00C572CF"/>
    <w:rsid w:val="00C6718E"/>
    <w:rsid w:val="00C701D6"/>
    <w:rsid w:val="00C704F1"/>
    <w:rsid w:val="00C70D0F"/>
    <w:rsid w:val="00C72113"/>
    <w:rsid w:val="00C7663C"/>
    <w:rsid w:val="00C77F08"/>
    <w:rsid w:val="00C818DA"/>
    <w:rsid w:val="00C96A9D"/>
    <w:rsid w:val="00CA2C3C"/>
    <w:rsid w:val="00CA44E1"/>
    <w:rsid w:val="00CA4A00"/>
    <w:rsid w:val="00CB76E2"/>
    <w:rsid w:val="00CC3DD5"/>
    <w:rsid w:val="00CC7F8A"/>
    <w:rsid w:val="00CD1653"/>
    <w:rsid w:val="00CD2B92"/>
    <w:rsid w:val="00CD430F"/>
    <w:rsid w:val="00CE056C"/>
    <w:rsid w:val="00CE0D6D"/>
    <w:rsid w:val="00CE0FB0"/>
    <w:rsid w:val="00CE2F7B"/>
    <w:rsid w:val="00CE34D6"/>
    <w:rsid w:val="00CF10D0"/>
    <w:rsid w:val="00CF2395"/>
    <w:rsid w:val="00CF52CA"/>
    <w:rsid w:val="00CF5BAA"/>
    <w:rsid w:val="00CF5CA4"/>
    <w:rsid w:val="00CF678A"/>
    <w:rsid w:val="00CF6AC9"/>
    <w:rsid w:val="00D0150B"/>
    <w:rsid w:val="00D16DB4"/>
    <w:rsid w:val="00D1745F"/>
    <w:rsid w:val="00D179FC"/>
    <w:rsid w:val="00D22237"/>
    <w:rsid w:val="00D2497C"/>
    <w:rsid w:val="00D33145"/>
    <w:rsid w:val="00D33D20"/>
    <w:rsid w:val="00D34864"/>
    <w:rsid w:val="00D5113F"/>
    <w:rsid w:val="00D526C1"/>
    <w:rsid w:val="00D5320C"/>
    <w:rsid w:val="00D5367C"/>
    <w:rsid w:val="00D60BD1"/>
    <w:rsid w:val="00D64824"/>
    <w:rsid w:val="00D64FD6"/>
    <w:rsid w:val="00D6511A"/>
    <w:rsid w:val="00D676C9"/>
    <w:rsid w:val="00D802B4"/>
    <w:rsid w:val="00D9166E"/>
    <w:rsid w:val="00D95B32"/>
    <w:rsid w:val="00D96B27"/>
    <w:rsid w:val="00D97DE5"/>
    <w:rsid w:val="00DA04BB"/>
    <w:rsid w:val="00DA4EAE"/>
    <w:rsid w:val="00DA6FD6"/>
    <w:rsid w:val="00DA7513"/>
    <w:rsid w:val="00DB4D97"/>
    <w:rsid w:val="00DC4228"/>
    <w:rsid w:val="00DC7A06"/>
    <w:rsid w:val="00DD025F"/>
    <w:rsid w:val="00DD4E63"/>
    <w:rsid w:val="00DE38D3"/>
    <w:rsid w:val="00DE5656"/>
    <w:rsid w:val="00DF1422"/>
    <w:rsid w:val="00E01999"/>
    <w:rsid w:val="00E02C66"/>
    <w:rsid w:val="00E12709"/>
    <w:rsid w:val="00E13E25"/>
    <w:rsid w:val="00E14595"/>
    <w:rsid w:val="00E23306"/>
    <w:rsid w:val="00E25639"/>
    <w:rsid w:val="00E346DD"/>
    <w:rsid w:val="00E3709C"/>
    <w:rsid w:val="00E40890"/>
    <w:rsid w:val="00E409AE"/>
    <w:rsid w:val="00E42F80"/>
    <w:rsid w:val="00E44899"/>
    <w:rsid w:val="00E5073E"/>
    <w:rsid w:val="00E60CA9"/>
    <w:rsid w:val="00E65853"/>
    <w:rsid w:val="00E720E5"/>
    <w:rsid w:val="00E7556D"/>
    <w:rsid w:val="00E8195A"/>
    <w:rsid w:val="00E84B2A"/>
    <w:rsid w:val="00E87982"/>
    <w:rsid w:val="00E92C91"/>
    <w:rsid w:val="00E95199"/>
    <w:rsid w:val="00E97F6F"/>
    <w:rsid w:val="00EA3ED8"/>
    <w:rsid w:val="00EA6084"/>
    <w:rsid w:val="00EA7BC4"/>
    <w:rsid w:val="00EB117D"/>
    <w:rsid w:val="00EC087F"/>
    <w:rsid w:val="00EC3EE2"/>
    <w:rsid w:val="00EC4000"/>
    <w:rsid w:val="00EC7458"/>
    <w:rsid w:val="00EC74F6"/>
    <w:rsid w:val="00ED2266"/>
    <w:rsid w:val="00ED6B8E"/>
    <w:rsid w:val="00EE3AE1"/>
    <w:rsid w:val="00EE51CE"/>
    <w:rsid w:val="00EF0AEB"/>
    <w:rsid w:val="00F000E6"/>
    <w:rsid w:val="00F01095"/>
    <w:rsid w:val="00F027CF"/>
    <w:rsid w:val="00F05533"/>
    <w:rsid w:val="00F074B5"/>
    <w:rsid w:val="00F125A2"/>
    <w:rsid w:val="00F1372B"/>
    <w:rsid w:val="00F26D00"/>
    <w:rsid w:val="00F2728F"/>
    <w:rsid w:val="00F37C61"/>
    <w:rsid w:val="00F40F3B"/>
    <w:rsid w:val="00F45BEE"/>
    <w:rsid w:val="00F5001C"/>
    <w:rsid w:val="00F513FC"/>
    <w:rsid w:val="00F543A6"/>
    <w:rsid w:val="00F5695A"/>
    <w:rsid w:val="00F572F3"/>
    <w:rsid w:val="00F607DC"/>
    <w:rsid w:val="00F60EF6"/>
    <w:rsid w:val="00F614A5"/>
    <w:rsid w:val="00F6272F"/>
    <w:rsid w:val="00F65688"/>
    <w:rsid w:val="00F70366"/>
    <w:rsid w:val="00F773CA"/>
    <w:rsid w:val="00F826B2"/>
    <w:rsid w:val="00F82D7B"/>
    <w:rsid w:val="00F8548D"/>
    <w:rsid w:val="00F90781"/>
    <w:rsid w:val="00F963A4"/>
    <w:rsid w:val="00FA11C4"/>
    <w:rsid w:val="00FA79EA"/>
    <w:rsid w:val="00FB0E2B"/>
    <w:rsid w:val="00FB1F45"/>
    <w:rsid w:val="00FB6946"/>
    <w:rsid w:val="00FB70C9"/>
    <w:rsid w:val="00FC6BDD"/>
    <w:rsid w:val="00FD33FA"/>
    <w:rsid w:val="00FD617F"/>
    <w:rsid w:val="00FE0922"/>
    <w:rsid w:val="00FE12F6"/>
    <w:rsid w:val="00FE27D4"/>
    <w:rsid w:val="00FE2868"/>
    <w:rsid w:val="00FE6F0D"/>
    <w:rsid w:val="00FE77C8"/>
    <w:rsid w:val="00FF1727"/>
    <w:rsid w:val="00FF3FBB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7189"/>
  <w15:chartTrackingRefBased/>
  <w15:docId w15:val="{8A63FABF-F0AC-4AC7-85D7-3111F20C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C7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5FA"/>
  </w:style>
  <w:style w:type="character" w:styleId="HTMLCode">
    <w:name w:val="HTML Code"/>
    <w:basedOn w:val="DefaultParagraphFont"/>
    <w:unhideWhenUsed/>
    <w:rsid w:val="007F55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84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74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745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E2F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F7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20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rsid w:val="00C766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sers.csbsju.edu/~csweb/ZHStructur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ers.csbsju.edu/~csweb/ZHStructures/index.html" TargetMode="External"/><Relationship Id="rId5" Type="http://schemas.openxmlformats.org/officeDocument/2006/relationships/hyperlink" Target="http://docs.oracle.com/javase/7/docs/api/java/util/HashMa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428B83F9.dotm</Template>
  <TotalTime>556</TotalTime>
  <Pages>3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Rahal, Imad</cp:lastModifiedBy>
  <cp:revision>698</cp:revision>
  <cp:lastPrinted>2017-11-01T14:30:00Z</cp:lastPrinted>
  <dcterms:created xsi:type="dcterms:W3CDTF">2014-04-25T15:18:00Z</dcterms:created>
  <dcterms:modified xsi:type="dcterms:W3CDTF">2017-11-01T14:48:00Z</dcterms:modified>
</cp:coreProperties>
</file>