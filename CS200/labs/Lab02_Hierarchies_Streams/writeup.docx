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AA9" w:rsidRDefault="008A796E" w:rsidP="00161AA9">
      <w:r>
        <w:rPr>
          <w:b/>
          <w:bCs/>
          <w:color w:val="000000"/>
          <w:sz w:val="32"/>
          <w:szCs w:val="32"/>
        </w:rPr>
        <w:t xml:space="preserve">Lab 2 – Inheritance, </w:t>
      </w:r>
      <w:r w:rsidR="009D2F50" w:rsidRPr="004D604B">
        <w:rPr>
          <w:b/>
          <w:bCs/>
          <w:color w:val="000000"/>
          <w:sz w:val="32"/>
          <w:szCs w:val="32"/>
        </w:rPr>
        <w:t>Polymorphism</w:t>
      </w:r>
      <w:r w:rsidR="009D2F50" w:rsidRPr="00710FE5">
        <w:rPr>
          <w:b/>
          <w:bCs/>
        </w:rPr>
        <w:t> </w:t>
      </w:r>
      <w:r w:rsidRPr="00710FE5">
        <w:rPr>
          <w:b/>
          <w:bCs/>
          <w:color w:val="000000"/>
          <w:sz w:val="32"/>
          <w:szCs w:val="32"/>
        </w:rPr>
        <w:t>&amp; Data Streams</w:t>
      </w:r>
      <w:r w:rsidR="009D2F50" w:rsidRPr="004D604B">
        <w:rPr>
          <w:color w:val="000000"/>
          <w:sz w:val="32"/>
          <w:szCs w:val="32"/>
        </w:rPr>
        <w:br/>
      </w:r>
      <w:r w:rsidR="00054079">
        <w:rPr>
          <w:color w:val="000000"/>
        </w:rPr>
        <w:t> </w:t>
      </w:r>
      <w:r w:rsidR="00054079">
        <w:rPr>
          <w:color w:val="000000"/>
        </w:rPr>
        <w:br/>
      </w:r>
      <w:r w:rsidR="00161AA9" w:rsidRPr="00161AA9">
        <w:rPr>
          <w:color w:val="000000"/>
        </w:rPr>
        <w:t>In this lab you will write a set of simple Java interfaces and classes that use inheritance and polymorphism. You will also write code that uses data (text and object) streams.</w:t>
      </w:r>
      <w:r w:rsidR="00161AA9" w:rsidRPr="00123047">
        <w:t xml:space="preserve"> </w:t>
      </w:r>
    </w:p>
    <w:p w:rsidR="00385D4F" w:rsidRPr="008F7E80" w:rsidRDefault="000A4801" w:rsidP="00385D4F">
      <w:pPr>
        <w:spacing w:after="0" w:line="240" w:lineRule="auto"/>
        <w:rPr>
          <w:rFonts w:eastAsia="Times New Roman" w:cstheme="minorHAnsi"/>
          <w:szCs w:val="24"/>
        </w:rPr>
      </w:pPr>
      <w:r w:rsidRPr="008F7E80">
        <w:rPr>
          <w:rFonts w:eastAsia="Times New Roman" w:cstheme="minorHAnsi"/>
          <w:szCs w:val="24"/>
        </w:rPr>
        <w:t xml:space="preserve">Like last time, you are to </w:t>
      </w:r>
      <w:r w:rsidR="008F7E80">
        <w:rPr>
          <w:rFonts w:eastAsia="Times New Roman" w:cstheme="minorHAnsi"/>
          <w:szCs w:val="24"/>
        </w:rPr>
        <w:t xml:space="preserve">continue doing </w:t>
      </w:r>
      <w:r w:rsidR="00385D4F" w:rsidRPr="008F7E80">
        <w:rPr>
          <w:rFonts w:eastAsia="Times New Roman" w:cstheme="minorHAnsi"/>
          <w:szCs w:val="24"/>
        </w:rPr>
        <w:t>“</w:t>
      </w:r>
      <w:r w:rsidR="00385D4F" w:rsidRPr="008F7E80">
        <w:rPr>
          <w:rFonts w:eastAsia="Times New Roman" w:cstheme="minorHAnsi"/>
          <w:b/>
          <w:i/>
          <w:szCs w:val="24"/>
        </w:rPr>
        <w:t>Pair Programming</w:t>
      </w:r>
      <w:r w:rsidR="00385D4F" w:rsidRPr="008F7E80">
        <w:rPr>
          <w:rFonts w:eastAsia="Times New Roman" w:cstheme="minorHAnsi"/>
          <w:szCs w:val="24"/>
        </w:rPr>
        <w:t>”</w:t>
      </w:r>
      <w:r w:rsidR="008F7E80">
        <w:rPr>
          <w:rFonts w:eastAsia="Times New Roman" w:cstheme="minorHAnsi"/>
          <w:szCs w:val="24"/>
        </w:rPr>
        <w:t xml:space="preserve"> with your assigned partner. </w:t>
      </w:r>
      <w:r w:rsidR="008F7E80">
        <w:t xml:space="preserve">Each </w:t>
      </w:r>
      <w:r w:rsidR="009C7102">
        <w:t>pair</w:t>
      </w:r>
      <w:r w:rsidR="008F7E80">
        <w:t xml:space="preserve"> must work with one set of files.</w:t>
      </w:r>
    </w:p>
    <w:p w:rsidR="00385D4F" w:rsidRDefault="00385D4F" w:rsidP="007D531F">
      <w:pPr>
        <w:spacing w:after="0" w:line="240" w:lineRule="auto"/>
        <w:rPr>
          <w:b/>
          <w:bCs/>
          <w:i/>
          <w:iCs/>
          <w:color w:val="000000"/>
        </w:rPr>
      </w:pPr>
    </w:p>
    <w:p w:rsidR="001E5C8D" w:rsidRDefault="009D2F50" w:rsidP="007D531F">
      <w:pPr>
        <w:spacing w:after="0" w:line="240" w:lineRule="auto"/>
        <w:rPr>
          <w:color w:val="000000"/>
        </w:rPr>
      </w:pPr>
      <w:r w:rsidRPr="004D604B">
        <w:rPr>
          <w:b/>
          <w:bCs/>
          <w:i/>
          <w:iCs/>
          <w:color w:val="000000"/>
        </w:rPr>
        <w:t>Objectives:</w:t>
      </w:r>
      <w:r w:rsidRPr="004D604B">
        <w:rPr>
          <w:rStyle w:val="apple-converted-space"/>
          <w:color w:val="000000"/>
        </w:rPr>
        <w:t> </w:t>
      </w:r>
    </w:p>
    <w:p w:rsidR="001E5C8D" w:rsidRPr="00A1168B" w:rsidRDefault="009D2F50" w:rsidP="007D531F">
      <w:pPr>
        <w:pStyle w:val="ListParagraph"/>
        <w:numPr>
          <w:ilvl w:val="0"/>
          <w:numId w:val="7"/>
        </w:numPr>
        <w:spacing w:after="0" w:line="240" w:lineRule="auto"/>
        <w:ind w:left="360"/>
        <w:rPr>
          <w:color w:val="000000"/>
        </w:rPr>
      </w:pPr>
      <w:r w:rsidRPr="001E5C8D">
        <w:rPr>
          <w:color w:val="000000"/>
        </w:rPr>
        <w:t>to implement and document interrelated interfaces and classes</w:t>
      </w:r>
      <w:r w:rsidRPr="00A1168B">
        <w:t> </w:t>
      </w:r>
    </w:p>
    <w:p w:rsidR="001E5C8D" w:rsidRPr="00A1168B" w:rsidRDefault="009D2F50" w:rsidP="007D531F">
      <w:pPr>
        <w:pStyle w:val="ListParagraph"/>
        <w:numPr>
          <w:ilvl w:val="0"/>
          <w:numId w:val="7"/>
        </w:numPr>
        <w:spacing w:after="0" w:line="240" w:lineRule="auto"/>
        <w:ind w:left="360"/>
        <w:rPr>
          <w:color w:val="000000"/>
        </w:rPr>
      </w:pPr>
      <w:r w:rsidRPr="001E5C8D">
        <w:rPr>
          <w:color w:val="000000"/>
        </w:rPr>
        <w:t>to use polymorphism in a program  </w:t>
      </w:r>
    </w:p>
    <w:p w:rsidR="00FB635A" w:rsidRPr="00FB635A" w:rsidRDefault="00FB635A" w:rsidP="007D531F">
      <w:pPr>
        <w:pStyle w:val="ListParagraph"/>
        <w:numPr>
          <w:ilvl w:val="0"/>
          <w:numId w:val="7"/>
        </w:numPr>
        <w:spacing w:after="0" w:line="240" w:lineRule="auto"/>
        <w:ind w:left="360"/>
        <w:rPr>
          <w:color w:val="000000"/>
        </w:rPr>
      </w:pPr>
      <w:r w:rsidRPr="00FB635A">
        <w:rPr>
          <w:color w:val="000000"/>
        </w:rPr>
        <w:t>to make use of several types of input and output streams</w:t>
      </w:r>
    </w:p>
    <w:p w:rsidR="00FB635A" w:rsidRPr="00FB635A" w:rsidRDefault="00FB635A" w:rsidP="007D531F">
      <w:pPr>
        <w:pStyle w:val="ListParagraph"/>
        <w:numPr>
          <w:ilvl w:val="0"/>
          <w:numId w:val="7"/>
        </w:numPr>
        <w:spacing w:after="0" w:line="240" w:lineRule="auto"/>
        <w:ind w:left="360"/>
        <w:rPr>
          <w:color w:val="000000"/>
        </w:rPr>
      </w:pPr>
      <w:r w:rsidRPr="00FB635A">
        <w:rPr>
          <w:color w:val="000000"/>
        </w:rPr>
        <w:t>to read and write files from within a program</w:t>
      </w:r>
    </w:p>
    <w:p w:rsidR="00FB635A" w:rsidRPr="00FB635A" w:rsidRDefault="00FB635A" w:rsidP="007D531F">
      <w:pPr>
        <w:pStyle w:val="ListParagraph"/>
        <w:numPr>
          <w:ilvl w:val="0"/>
          <w:numId w:val="7"/>
        </w:numPr>
        <w:spacing w:after="0" w:line="240" w:lineRule="auto"/>
        <w:ind w:left="360"/>
        <w:rPr>
          <w:color w:val="000000"/>
        </w:rPr>
      </w:pPr>
      <w:r w:rsidRPr="00FB635A">
        <w:rPr>
          <w:color w:val="000000"/>
        </w:rPr>
        <w:t>to create a set of independent classes that interact with each other</w:t>
      </w:r>
    </w:p>
    <w:p w:rsidR="000725C1" w:rsidRDefault="000725C1" w:rsidP="007D531F">
      <w:pPr>
        <w:pStyle w:val="ListParagraph"/>
        <w:spacing w:after="0" w:line="240" w:lineRule="auto"/>
        <w:ind w:left="0"/>
        <w:jc w:val="center"/>
      </w:pPr>
    </w:p>
    <w:p w:rsidR="005828CF" w:rsidRPr="007D531F" w:rsidRDefault="005828CF" w:rsidP="007D531F">
      <w:pPr>
        <w:pStyle w:val="ListParagraph"/>
        <w:spacing w:after="0" w:line="240" w:lineRule="auto"/>
        <w:ind w:left="0"/>
        <w:jc w:val="center"/>
        <w:rPr>
          <w:b/>
          <w:i/>
          <w:sz w:val="24"/>
        </w:rPr>
      </w:pPr>
      <w:r w:rsidRPr="007D531F">
        <w:rPr>
          <w:b/>
          <w:i/>
          <w:sz w:val="24"/>
        </w:rPr>
        <w:t>Problem 1: Workers Hierarchy</w:t>
      </w:r>
    </w:p>
    <w:p w:rsidR="005828CF" w:rsidRPr="001E5C8D" w:rsidRDefault="005828CF" w:rsidP="007D531F">
      <w:pPr>
        <w:pStyle w:val="ListParagraph"/>
        <w:spacing w:after="0" w:line="240" w:lineRule="auto"/>
        <w:ind w:left="0"/>
        <w:jc w:val="center"/>
      </w:pPr>
    </w:p>
    <w:p w:rsidR="003C676A" w:rsidRPr="00D46563" w:rsidRDefault="00BB288C" w:rsidP="007D531F">
      <w:pPr>
        <w:spacing w:after="0" w:line="240" w:lineRule="auto"/>
        <w:rPr>
          <w:rStyle w:val="apple-converted-space"/>
          <w:rFonts w:ascii="Lucida Sans Typewriter" w:hAnsi="Lucida Sans Typewriter" w:cs="Courier New"/>
          <w:color w:val="000000"/>
          <w:sz w:val="20"/>
        </w:rPr>
      </w:pPr>
      <w:r>
        <w:rPr>
          <w:b/>
          <w:bCs/>
          <w:i/>
          <w:iCs/>
          <w:color w:val="000000"/>
        </w:rPr>
        <w:t>Part 1</w:t>
      </w:r>
      <w:r w:rsidR="001B08CD">
        <w:rPr>
          <w:b/>
          <w:bCs/>
          <w:i/>
          <w:iCs/>
          <w:color w:val="000000"/>
        </w:rPr>
        <w:t>.1</w:t>
      </w:r>
      <w:r>
        <w:rPr>
          <w:b/>
          <w:bCs/>
          <w:i/>
          <w:iCs/>
          <w:color w:val="000000"/>
        </w:rPr>
        <w:t xml:space="preserve">: </w:t>
      </w:r>
      <w:r w:rsidR="009D2F50" w:rsidRPr="001E5C8D">
        <w:rPr>
          <w:b/>
          <w:bCs/>
          <w:i/>
          <w:iCs/>
          <w:color w:val="000000"/>
        </w:rPr>
        <w:t>Implement a class hierarch</w:t>
      </w:r>
      <w:r>
        <w:rPr>
          <w:b/>
          <w:bCs/>
          <w:i/>
          <w:iCs/>
          <w:color w:val="000000"/>
        </w:rPr>
        <w:t>y</w:t>
      </w:r>
      <w:r w:rsidR="009D2F50" w:rsidRPr="001E5C8D">
        <w:rPr>
          <w:color w:val="000000"/>
        </w:rPr>
        <w:br/>
      </w:r>
      <w:r w:rsidR="00DB147C" w:rsidRPr="00DB147C">
        <w:rPr>
          <w:color w:val="000000"/>
        </w:rPr>
        <w:t>Use the following UML</w:t>
      </w:r>
      <w:r w:rsidR="004807CD">
        <w:rPr>
          <w:color w:val="000000"/>
        </w:rPr>
        <w:t xml:space="preserve"> </w:t>
      </w:r>
      <w:r w:rsidR="000B5933">
        <w:rPr>
          <w:color w:val="000000"/>
        </w:rPr>
        <w:t>class</w:t>
      </w:r>
      <w:r w:rsidR="00DB147C" w:rsidRPr="00DB147C">
        <w:rPr>
          <w:color w:val="000000"/>
        </w:rPr>
        <w:t xml:space="preserve"> diagram to implement the indicated i</w:t>
      </w:r>
      <w:r w:rsidR="00B71757">
        <w:rPr>
          <w:color w:val="000000"/>
        </w:rPr>
        <w:t xml:space="preserve">nterfaces and classes in Java. </w:t>
      </w:r>
      <w:r w:rsidR="00DB147C" w:rsidRPr="00DB147C">
        <w:rPr>
          <w:color w:val="000000"/>
        </w:rPr>
        <w:t xml:space="preserve">Unless the word </w:t>
      </w:r>
      <w:r w:rsidR="00232E21" w:rsidRPr="00232E21">
        <w:rPr>
          <w:i/>
          <w:color w:val="000000"/>
        </w:rPr>
        <w:t>&lt;&lt;</w:t>
      </w:r>
      <w:r w:rsidR="00DB147C" w:rsidRPr="00000ED4">
        <w:rPr>
          <w:i/>
          <w:color w:val="000000"/>
        </w:rPr>
        <w:t>interface</w:t>
      </w:r>
      <w:r w:rsidR="00232E21">
        <w:rPr>
          <w:i/>
          <w:color w:val="000000"/>
        </w:rPr>
        <w:t>&gt;&gt;</w:t>
      </w:r>
      <w:r w:rsidR="00DB147C" w:rsidRPr="00DB147C">
        <w:rPr>
          <w:color w:val="000000"/>
        </w:rPr>
        <w:t xml:space="preserve"> appears, the entity is </w:t>
      </w:r>
      <w:r w:rsidR="00240386">
        <w:rPr>
          <w:color w:val="000000"/>
        </w:rPr>
        <w:t xml:space="preserve">either </w:t>
      </w:r>
      <w:r w:rsidR="00DB147C" w:rsidRPr="00DB147C">
        <w:rPr>
          <w:color w:val="000000"/>
        </w:rPr>
        <w:t xml:space="preserve">a class or </w:t>
      </w:r>
      <w:r w:rsidR="00DB147C" w:rsidRPr="00000ED4">
        <w:rPr>
          <w:i/>
          <w:color w:val="000000"/>
        </w:rPr>
        <w:t>abstract</w:t>
      </w:r>
      <w:r w:rsidR="00AA71BF" w:rsidRPr="00AA71BF">
        <w:rPr>
          <w:color w:val="000000"/>
        </w:rPr>
        <w:t xml:space="preserve"> </w:t>
      </w:r>
      <w:r w:rsidR="00AA71BF" w:rsidRPr="00140621">
        <w:rPr>
          <w:color w:val="000000"/>
        </w:rPr>
        <w:t>class</w:t>
      </w:r>
      <w:r w:rsidR="00B71757">
        <w:rPr>
          <w:color w:val="000000"/>
        </w:rPr>
        <w:t>.</w:t>
      </w:r>
      <w:r w:rsidR="00694C7B">
        <w:rPr>
          <w:color w:val="000000"/>
        </w:rPr>
        <w:t xml:space="preserve"> Start by</w:t>
      </w:r>
      <w:r w:rsidR="00DB147C" w:rsidRPr="00DB147C">
        <w:rPr>
          <w:color w:val="000000"/>
        </w:rPr>
        <w:t xml:space="preserve"> </w:t>
      </w:r>
      <w:r w:rsidR="00694C7B" w:rsidRPr="00E54257">
        <w:t>c</w:t>
      </w:r>
      <w:r w:rsidR="00535286" w:rsidRPr="00E54257">
        <w:t>reat</w:t>
      </w:r>
      <w:r w:rsidR="00694C7B" w:rsidRPr="00E54257">
        <w:t>ing</w:t>
      </w:r>
      <w:r w:rsidR="00535286" w:rsidRPr="00E54257">
        <w:t xml:space="preserve"> a</w:t>
      </w:r>
      <w:r w:rsidR="00535286" w:rsidRPr="000A4801">
        <w:rPr>
          <w:b/>
        </w:rPr>
        <w:t xml:space="preserve"> </w:t>
      </w:r>
      <w:r w:rsidR="00DB147C" w:rsidRPr="00E54257">
        <w:rPr>
          <w:b/>
          <w:i/>
        </w:rPr>
        <w:t>worker</w:t>
      </w:r>
      <w:r w:rsidR="00DB147C" w:rsidRPr="000A4801">
        <w:rPr>
          <w:b/>
        </w:rPr>
        <w:t xml:space="preserve"> </w:t>
      </w:r>
      <w:r w:rsidR="00DB147C" w:rsidRPr="00E54257">
        <w:t>package</w:t>
      </w:r>
      <w:r w:rsidR="00DB147C" w:rsidRPr="000A4801">
        <w:rPr>
          <w:b/>
        </w:rPr>
        <w:t xml:space="preserve"> </w:t>
      </w:r>
      <w:r w:rsidR="00DB147C" w:rsidRPr="00485EEA">
        <w:t>in</w:t>
      </w:r>
      <w:r w:rsidR="008A4C26" w:rsidRPr="00485EEA">
        <w:t>side</w:t>
      </w:r>
      <w:r w:rsidR="00DB147C" w:rsidRPr="00485EEA">
        <w:t xml:space="preserve"> your</w:t>
      </w:r>
      <w:r w:rsidR="00DB147C" w:rsidRPr="000A4801">
        <w:rPr>
          <w:b/>
        </w:rPr>
        <w:t xml:space="preserve"> </w:t>
      </w:r>
      <w:r w:rsidR="00DB147C" w:rsidRPr="000A4801">
        <w:rPr>
          <w:b/>
          <w:i/>
        </w:rPr>
        <w:t>JavaPackages</w:t>
      </w:r>
      <w:r w:rsidR="00DB147C" w:rsidRPr="000A4801">
        <w:rPr>
          <w:b/>
        </w:rPr>
        <w:t xml:space="preserve"> </w:t>
      </w:r>
      <w:r w:rsidR="00DB147C" w:rsidRPr="00485EEA">
        <w:t>directory</w:t>
      </w:r>
      <w:r w:rsidR="00AB7813" w:rsidRPr="00485EEA">
        <w:t xml:space="preserve"> on your h</w:t>
      </w:r>
      <w:r w:rsidR="00445C99" w:rsidRPr="00485EEA">
        <w:t>o</w:t>
      </w:r>
      <w:r w:rsidR="00AB7813" w:rsidRPr="00485EEA">
        <w:t>me</w:t>
      </w:r>
      <w:r w:rsidR="005918F3" w:rsidRPr="000A4801">
        <w:rPr>
          <w:b/>
        </w:rPr>
        <w:t xml:space="preserve"> </w:t>
      </w:r>
      <w:r w:rsidR="00633B0A" w:rsidRPr="00DB147C">
        <w:rPr>
          <w:color w:val="000000"/>
        </w:rPr>
        <w:t>(</w:t>
      </w:r>
      <w:r w:rsidR="00633B0A">
        <w:rPr>
          <w:color w:val="000000"/>
        </w:rPr>
        <w:t>which</w:t>
      </w:r>
      <w:r w:rsidR="00633B0A" w:rsidRPr="00DB147C">
        <w:rPr>
          <w:color w:val="000000"/>
        </w:rPr>
        <w:t xml:space="preserve"> will make the package accessible in later labs)</w:t>
      </w:r>
      <w:r w:rsidR="006C7EAF">
        <w:rPr>
          <w:color w:val="000000"/>
        </w:rPr>
        <w:t xml:space="preserve"> </w:t>
      </w:r>
      <w:r w:rsidR="005918F3" w:rsidRPr="000A4801">
        <w:t>and</w:t>
      </w:r>
      <w:r w:rsidR="005918F3" w:rsidRPr="000A4801">
        <w:rPr>
          <w:b/>
        </w:rPr>
        <w:t xml:space="preserve"> </w:t>
      </w:r>
      <w:r w:rsidR="00B94B5F" w:rsidRPr="000A4801">
        <w:t>place</w:t>
      </w:r>
      <w:r w:rsidR="005918F3" w:rsidRPr="000A4801">
        <w:t xml:space="preserve"> all the interfaces an</w:t>
      </w:r>
      <w:r w:rsidR="005918F3" w:rsidRPr="00DB147C">
        <w:rPr>
          <w:color w:val="000000"/>
        </w:rPr>
        <w:t>d classe</w:t>
      </w:r>
      <w:r w:rsidR="005918F3">
        <w:rPr>
          <w:color w:val="000000"/>
        </w:rPr>
        <w:t>s in</w:t>
      </w:r>
      <w:r w:rsidR="00485EEA">
        <w:rPr>
          <w:color w:val="000000"/>
        </w:rPr>
        <w:t>side</w:t>
      </w:r>
      <w:r w:rsidR="005918F3">
        <w:rPr>
          <w:color w:val="000000"/>
        </w:rPr>
        <w:t xml:space="preserve"> </w:t>
      </w:r>
      <w:r w:rsidR="00D73DA7">
        <w:rPr>
          <w:color w:val="000000"/>
        </w:rPr>
        <w:t>that package</w:t>
      </w:r>
      <w:r w:rsidR="00B94B5F">
        <w:rPr>
          <w:color w:val="000000"/>
        </w:rPr>
        <w:t>.</w:t>
      </w:r>
      <w:r w:rsidR="009D2F50" w:rsidRPr="00FB67F8">
        <w:rPr>
          <w:b/>
          <w:color w:val="000000"/>
        </w:rPr>
        <w:br/>
      </w:r>
      <w:r w:rsidR="009D2F50" w:rsidRPr="00D46563">
        <w:rPr>
          <w:rFonts w:ascii="Lucida Sans Typewriter" w:hAnsi="Lucida Sans Typewriter" w:cs="Courier New"/>
          <w:b/>
          <w:color w:val="000000"/>
          <w:sz w:val="20"/>
        </w:rPr>
        <w:t xml:space="preserve">                                  </w:t>
      </w:r>
      <w:r w:rsidR="002D2129">
        <w:rPr>
          <w:rFonts w:ascii="Lucida Sans Typewriter" w:hAnsi="Lucida Sans Typewriter" w:cs="Courier New"/>
          <w:b/>
          <w:color w:val="000000"/>
          <w:sz w:val="20"/>
        </w:rPr>
        <w:tab/>
      </w:r>
      <w:r w:rsidR="009D2F50" w:rsidRPr="00D46563">
        <w:rPr>
          <w:rFonts w:ascii="Lucida Sans Typewriter" w:hAnsi="Lucida Sans Typewriter" w:cs="Courier New"/>
          <w:b/>
          <w:i/>
          <w:color w:val="000000"/>
          <w:sz w:val="20"/>
        </w:rPr>
        <w:t>&lt;</w:t>
      </w:r>
      <w:r w:rsidR="0024100F" w:rsidRPr="00D46563">
        <w:rPr>
          <w:rFonts w:ascii="Lucida Sans Typewriter" w:hAnsi="Lucida Sans Typewriter" w:cs="Courier New"/>
          <w:b/>
          <w:i/>
          <w:color w:val="000000"/>
          <w:sz w:val="20"/>
        </w:rPr>
        <w:t>&lt;</w:t>
      </w:r>
      <w:r w:rsidR="009D2F50" w:rsidRPr="00D46563">
        <w:rPr>
          <w:rFonts w:ascii="Lucida Sans Typewriter" w:hAnsi="Lucida Sans Typewriter" w:cs="Courier New"/>
          <w:b/>
          <w:i/>
          <w:color w:val="000000"/>
          <w:sz w:val="20"/>
        </w:rPr>
        <w:t>interface&gt;</w:t>
      </w:r>
      <w:r w:rsidR="0024100F" w:rsidRPr="00D46563">
        <w:rPr>
          <w:rFonts w:ascii="Lucida Sans Typewriter" w:hAnsi="Lucida Sans Typewriter" w:cs="Courier New"/>
          <w:b/>
          <w:i/>
          <w:color w:val="000000"/>
          <w:sz w:val="20"/>
        </w:rPr>
        <w:t>&gt;</w:t>
      </w:r>
      <w:r w:rsidR="00973D9B">
        <w:rPr>
          <w:rFonts w:ascii="Lucida Sans Typewriter" w:hAnsi="Lucida Sans Typewriter" w:cs="Courier New"/>
          <w:b/>
          <w:i/>
          <w:color w:val="000000"/>
          <w:sz w:val="20"/>
        </w:rPr>
        <w:t xml:space="preserve"> </w:t>
      </w:r>
      <w:r w:rsidR="009D2F50" w:rsidRPr="00D46563">
        <w:rPr>
          <w:rFonts w:ascii="Lucida Sans Typewriter" w:hAnsi="Lucida Sans Typewriter" w:cs="Courier New"/>
          <w:b/>
          <w:color w:val="000000"/>
          <w:sz w:val="20"/>
        </w:rPr>
        <w:t>Worker</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w:t>
      </w:r>
      <w:r w:rsidR="00D46563">
        <w:rPr>
          <w:rFonts w:ascii="Lucida Sans Typewriter" w:hAnsi="Lucida Sans Typewriter" w:cs="Courier New"/>
          <w:color w:val="000000"/>
          <w:sz w:val="20"/>
        </w:rPr>
        <w:t xml:space="preserve">                     </w:t>
      </w:r>
      <w:r w:rsidR="00E85D68">
        <w:rPr>
          <w:rFonts w:ascii="Lucida Sans Typewriter" w:hAnsi="Lucida Sans Typewriter" w:cs="Courier New"/>
          <w:color w:val="000000"/>
          <w:sz w:val="20"/>
        </w:rPr>
        <w:tab/>
      </w:r>
      <w:r w:rsidR="00D46563">
        <w:rPr>
          <w:rFonts w:ascii="Lucida Sans Typewriter" w:hAnsi="Lucida Sans Typewriter" w:cs="Courier New"/>
          <w:color w:val="000000"/>
          <w:sz w:val="20"/>
        </w:rPr>
        <w:t>-----</w:t>
      </w:r>
      <w:r w:rsidR="00367BF7">
        <w:rPr>
          <w:rFonts w:ascii="Lucida Sans Typewriter" w:hAnsi="Lucida Sans Typewriter" w:cs="Courier New"/>
          <w:color w:val="000000"/>
          <w:sz w:val="20"/>
        </w:rPr>
        <w:t>----</w:t>
      </w:r>
      <w:r w:rsidR="004710C9">
        <w:rPr>
          <w:rFonts w:ascii="Lucida Sans Typewriter" w:hAnsi="Lucida Sans Typewriter" w:cs="Courier New"/>
          <w:color w:val="000000"/>
          <w:sz w:val="20"/>
        </w:rPr>
        <w:t>-</w:t>
      </w:r>
      <w:r w:rsidR="00367BF7">
        <w:rPr>
          <w:rFonts w:ascii="Lucida Sans Typewriter" w:hAnsi="Lucida Sans Typewriter" w:cs="Courier New"/>
          <w:color w:val="000000"/>
          <w:sz w:val="20"/>
        </w:rPr>
        <w:t>----</w:t>
      </w:r>
      <w:r w:rsidR="00D46563">
        <w:rPr>
          <w:rFonts w:ascii="Lucida Sans Typewriter" w:hAnsi="Lucida Sans Typewriter" w:cs="Courier New"/>
          <w:color w:val="000000"/>
          <w:sz w:val="20"/>
        </w:rPr>
        <w:t>-</w:t>
      </w:r>
      <w:r w:rsidR="00973D9B">
        <w:rPr>
          <w:rFonts w:ascii="Lucida Sans Typewriter" w:hAnsi="Lucida Sans Typewriter" w:cs="Courier New"/>
          <w:color w:val="000000"/>
          <w:sz w:val="20"/>
        </w:rPr>
        <w:t>-</w:t>
      </w:r>
      <w:r w:rsidR="00D46563">
        <w:rPr>
          <w:rFonts w:ascii="Lucida Sans Typewriter" w:hAnsi="Lucida Sans Typewriter" w:cs="Courier New"/>
          <w:color w:val="000000"/>
          <w:sz w:val="20"/>
        </w:rPr>
        <w:t>----</w:t>
      </w:r>
      <w:r w:rsidR="00D46563">
        <w:rPr>
          <w:rFonts w:ascii="Lucida Sans Typewriter" w:hAnsi="Lucida Sans Typewriter" w:cs="Courier New"/>
          <w:color w:val="000000"/>
          <w:sz w:val="20"/>
        </w:rPr>
        <w:tab/>
      </w:r>
      <w:r w:rsidR="009D2F50" w:rsidRPr="00D46563">
        <w:rPr>
          <w:rFonts w:ascii="Lucida Sans Typewriter" w:hAnsi="Lucida Sans Typewriter" w:cs="Courier New"/>
          <w:color w:val="000000"/>
          <w:sz w:val="20"/>
        </w:rPr>
        <w:t>                              +getName():String</w:t>
      </w:r>
      <w:r w:rsidR="009D2F50" w:rsidRPr="00D46563">
        <w:rPr>
          <w:rStyle w:val="apple-converted-space"/>
          <w:rFonts w:ascii="Lucida Sans Typewriter" w:hAnsi="Lucida Sans Typewriter" w:cs="Courier New"/>
          <w:color w:val="000000"/>
          <w:sz w:val="20"/>
        </w:rPr>
        <w:t> </w:t>
      </w:r>
    </w:p>
    <w:p w:rsidR="003C676A" w:rsidRPr="00D46563" w:rsidRDefault="003C676A" w:rsidP="00D46563">
      <w:pPr>
        <w:spacing w:after="0"/>
        <w:ind w:left="3960" w:right="-547" w:firstLine="360"/>
        <w:rPr>
          <w:rFonts w:ascii="Lucida Sans Typewriter" w:hAnsi="Lucida Sans Typewriter"/>
          <w:sz w:val="20"/>
          <w:szCs w:val="20"/>
        </w:rPr>
      </w:pPr>
      <w:r w:rsidRPr="00D46563">
        <w:rPr>
          <w:rFonts w:ascii="Lucida Sans Typewriter" w:hAnsi="Lucida Sans Typewriter"/>
          <w:sz w:val="20"/>
          <w:szCs w:val="20"/>
        </w:rPr>
        <w:t>+equals(otherObject:Object):boolean</w:t>
      </w:r>
    </w:p>
    <w:p w:rsidR="006A298D" w:rsidRDefault="003C676A" w:rsidP="00802667">
      <w:pPr>
        <w:spacing w:after="60"/>
      </w:pPr>
      <w:r w:rsidRPr="00D46563">
        <w:rPr>
          <w:rFonts w:ascii="Lucida Sans Typewriter" w:hAnsi="Lucida Sans Typewriter"/>
          <w:sz w:val="20"/>
          <w:szCs w:val="20"/>
        </w:rPr>
        <w:t xml:space="preserve">                                </w:t>
      </w:r>
      <w:r w:rsidR="00D46563">
        <w:rPr>
          <w:rFonts w:ascii="Lucida Sans Typewriter" w:hAnsi="Lucida Sans Typewriter"/>
          <w:sz w:val="20"/>
          <w:szCs w:val="20"/>
        </w:rPr>
        <w:tab/>
      </w:r>
      <w:r w:rsidRPr="00D46563">
        <w:rPr>
          <w:rFonts w:ascii="Lucida Sans Typewriter" w:hAnsi="Lucida Sans Typewriter"/>
          <w:sz w:val="20"/>
          <w:szCs w:val="20"/>
        </w:rPr>
        <w:t>+toString():String</w:t>
      </w:r>
      <w:r w:rsidR="009D2F50" w:rsidRPr="00D46563">
        <w:rPr>
          <w:rFonts w:ascii="Lucida Sans Typewriter" w:hAnsi="Lucida Sans Typewriter" w:cs="Courier New"/>
          <w:color w:val="000000"/>
          <w:sz w:val="20"/>
        </w:rPr>
        <w:br/>
        <w:t>                                       ^</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xml:space="preserve">             </w:t>
      </w:r>
      <w:r w:rsidR="00D57787" w:rsidRPr="00D46563">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 xml:space="preserve">//implements  </w:t>
      </w:r>
      <w:r w:rsidR="00B1500B" w:rsidRPr="00D46563">
        <w:rPr>
          <w:rFonts w:ascii="Lucida Sans Typewriter" w:hAnsi="Lucida Sans Typewriter" w:cs="Courier New"/>
          <w:color w:val="000000"/>
          <w:sz w:val="20"/>
        </w:rPr>
        <w:tab/>
        <w:t xml:space="preserve">   </w:t>
      </w:r>
      <w:r w:rsidR="009D2F50" w:rsidRPr="00D46563">
        <w:rPr>
          <w:rFonts w:ascii="Lucida Sans Typewriter" w:hAnsi="Lucida Sans Typewriter" w:cs="Courier New"/>
          <w:color w:val="000000"/>
          <w:sz w:val="20"/>
        </w:rPr>
        <w:t>|</w:t>
      </w:r>
      <w:r w:rsidR="00AB53C5" w:rsidRPr="00D46563">
        <w:rPr>
          <w:rFonts w:ascii="Lucida Sans Typewriter" w:hAnsi="Lucida Sans Typewriter" w:cs="Courier New"/>
          <w:color w:val="000000"/>
          <w:sz w:val="20"/>
        </w:rPr>
        <w:tab/>
      </w:r>
      <w:r w:rsidR="00AB53C5" w:rsidRPr="00D46563">
        <w:rPr>
          <w:rFonts w:ascii="Lucida Sans Typewriter" w:hAnsi="Lucida Sans Typewriter" w:cs="Courier New"/>
          <w:color w:val="000000"/>
          <w:sz w:val="20"/>
        </w:rPr>
        <w:tab/>
      </w:r>
      <w:r w:rsidR="009D2F50" w:rsidRPr="00D46563">
        <w:rPr>
          <w:rFonts w:ascii="Lucida Sans Typewriter" w:hAnsi="Lucida Sans Typewriter" w:cs="Courier New"/>
          <w:color w:val="000000"/>
          <w:sz w:val="20"/>
        </w:rPr>
        <w:t xml:space="preserve"> //extends</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                                          |</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xml:space="preserve">           </w:t>
      </w:r>
      <w:r w:rsidR="00644E2A" w:rsidRPr="00D46563">
        <w:rPr>
          <w:rFonts w:ascii="Lucida Sans Typewriter" w:hAnsi="Lucida Sans Typewriter" w:cs="Courier New"/>
          <w:b/>
          <w:i/>
          <w:color w:val="000000"/>
          <w:sz w:val="20"/>
        </w:rPr>
        <w:t>&lt;&lt;abstract class&gt;&gt;</w:t>
      </w:r>
      <w:r w:rsidR="00644E2A">
        <w:rPr>
          <w:rFonts w:ascii="Lucida Sans Typewriter" w:hAnsi="Lucida Sans Typewriter" w:cs="Courier New"/>
          <w:b/>
          <w:i/>
          <w:color w:val="000000"/>
          <w:sz w:val="20"/>
        </w:rPr>
        <w:t xml:space="preserve"> </w:t>
      </w:r>
      <w:r w:rsidR="009D2F50" w:rsidRPr="00D46563">
        <w:rPr>
          <w:rFonts w:ascii="Lucida Sans Typewriter" w:hAnsi="Lucida Sans Typewriter" w:cs="Courier New"/>
          <w:b/>
          <w:color w:val="000000"/>
          <w:sz w:val="20"/>
        </w:rPr>
        <w:t>HourlyWorker</w:t>
      </w:r>
      <w:r w:rsidR="0024100F" w:rsidRPr="00D46563">
        <w:rPr>
          <w:rFonts w:ascii="Lucida Sans Typewriter" w:hAnsi="Lucida Sans Typewriter" w:cs="Courier New"/>
          <w:color w:val="000000"/>
          <w:sz w:val="20"/>
        </w:rPr>
        <w:t>       </w:t>
      </w:r>
      <w:r w:rsidR="0024100F" w:rsidRPr="00D46563">
        <w:rPr>
          <w:rFonts w:ascii="Lucida Sans Typewriter" w:hAnsi="Lucida Sans Typewriter" w:cs="Courier New"/>
          <w:b/>
          <w:i/>
          <w:color w:val="000000"/>
          <w:sz w:val="20"/>
        </w:rPr>
        <w:t>&lt;</w:t>
      </w:r>
      <w:r w:rsidR="009D2F50" w:rsidRPr="00D46563">
        <w:rPr>
          <w:rFonts w:ascii="Lucida Sans Typewriter" w:hAnsi="Lucida Sans Typewriter" w:cs="Courier New"/>
          <w:b/>
          <w:i/>
          <w:color w:val="000000"/>
          <w:sz w:val="20"/>
        </w:rPr>
        <w:t>&lt;interface&gt;</w:t>
      </w:r>
      <w:r w:rsidR="0024100F" w:rsidRPr="00D46563">
        <w:rPr>
          <w:rStyle w:val="apple-converted-space"/>
          <w:rFonts w:ascii="Lucida Sans Typewriter" w:hAnsi="Lucida Sans Typewriter" w:cs="Courier New"/>
          <w:b/>
          <w:i/>
          <w:color w:val="000000"/>
          <w:sz w:val="20"/>
        </w:rPr>
        <w:t>&gt;</w:t>
      </w:r>
      <w:r w:rsidR="00367BF7" w:rsidRPr="00367BF7">
        <w:rPr>
          <w:rFonts w:ascii="Lucida Sans Typewriter" w:hAnsi="Lucida Sans Typewriter" w:cs="Courier New"/>
          <w:b/>
          <w:color w:val="000000"/>
          <w:sz w:val="20"/>
        </w:rPr>
        <w:t xml:space="preserve"> </w:t>
      </w:r>
      <w:r w:rsidR="00367BF7" w:rsidRPr="00D46563">
        <w:rPr>
          <w:rFonts w:ascii="Lucida Sans Typewriter" w:hAnsi="Lucida Sans Typewriter" w:cs="Courier New"/>
          <w:b/>
          <w:color w:val="000000"/>
          <w:sz w:val="20"/>
        </w:rPr>
        <w:t>Employee</w:t>
      </w:r>
      <w:r w:rsidR="00367BF7"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b/>
          <w:color w:val="000000"/>
          <w:sz w:val="20"/>
        </w:rPr>
        <w:br/>
        <w:t xml:space="preserve">           </w:t>
      </w:r>
      <w:r w:rsidR="009D2F50" w:rsidRPr="00D46563">
        <w:rPr>
          <w:rFonts w:ascii="Lucida Sans Typewriter" w:hAnsi="Lucida Sans Typewriter" w:cs="Courier New"/>
          <w:color w:val="000000"/>
          <w:sz w:val="20"/>
        </w:rPr>
        <w:t>-------</w:t>
      </w:r>
      <w:r w:rsidR="00367BF7">
        <w:rPr>
          <w:rFonts w:ascii="Lucida Sans Typewriter" w:hAnsi="Lucida Sans Typewriter" w:cs="Courier New"/>
          <w:color w:val="000000"/>
          <w:sz w:val="20"/>
        </w:rPr>
        <w:t>-------------------</w:t>
      </w:r>
      <w:r w:rsidR="009D2F50" w:rsidRPr="00D46563">
        <w:rPr>
          <w:rFonts w:ascii="Lucida Sans Typewriter" w:hAnsi="Lucida Sans Typewriter" w:cs="Courier New"/>
          <w:color w:val="000000"/>
          <w:sz w:val="20"/>
        </w:rPr>
        <w:t>-----</w:t>
      </w:r>
      <w:r w:rsidR="009D2F50" w:rsidRPr="00D46563">
        <w:rPr>
          <w:rFonts w:ascii="Lucida Sans Typewriter" w:hAnsi="Lucida Sans Typewriter" w:cs="Courier New"/>
          <w:b/>
          <w:color w:val="000000"/>
          <w:sz w:val="20"/>
        </w:rPr>
        <w:t>       </w:t>
      </w:r>
      <w:r w:rsidR="00367BF7" w:rsidRPr="00D46563">
        <w:rPr>
          <w:rFonts w:ascii="Lucida Sans Typewriter" w:hAnsi="Lucida Sans Typewriter" w:cs="Courier New"/>
          <w:color w:val="000000"/>
          <w:sz w:val="20"/>
        </w:rPr>
        <w:t>-------</w:t>
      </w:r>
      <w:r w:rsidR="00367BF7">
        <w:rPr>
          <w:rFonts w:ascii="Lucida Sans Typewriter" w:hAnsi="Lucida Sans Typewriter" w:cs="Courier New"/>
          <w:color w:val="000000"/>
          <w:sz w:val="20"/>
        </w:rPr>
        <w:t>---------------</w:t>
      </w:r>
      <w:r w:rsidR="009D2F50" w:rsidRPr="00D46563">
        <w:rPr>
          <w:rFonts w:ascii="Lucida Sans Typewriter" w:hAnsi="Lucida Sans Typewriter" w:cs="Courier New"/>
          <w:color w:val="000000"/>
          <w:sz w:val="20"/>
        </w:rPr>
        <w:br/>
        <w:t>           -hours:int                           </w:t>
      </w:r>
      <w:r w:rsidR="00995E64">
        <w:rPr>
          <w:rFonts w:ascii="Lucida Sans Typewriter" w:hAnsi="Lucida Sans Typewriter" w:cs="Courier New"/>
          <w:color w:val="000000"/>
          <w:sz w:val="20"/>
        </w:rPr>
        <w:t xml:space="preserve"> </w:t>
      </w:r>
      <w:r w:rsidR="00995E64" w:rsidRPr="00D46563">
        <w:rPr>
          <w:rFonts w:ascii="Lucida Sans Typewriter" w:hAnsi="Lucida Sans Typewriter" w:cs="Courier New"/>
          <w:color w:val="000000"/>
          <w:sz w:val="20"/>
        </w:rPr>
        <w:t>+getMonthlyPay():double</w:t>
      </w:r>
      <w:r w:rsidR="00995E64"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+getHours():int                   </w:t>
      </w:r>
      <w:r w:rsidR="00793F27">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 xml:space="preserve">    </w:t>
      </w:r>
      <w:r w:rsidR="00995E64">
        <w:rPr>
          <w:rFonts w:ascii="Lucida Sans Typewriter" w:hAnsi="Lucida Sans Typewriter" w:cs="Courier New"/>
          <w:color w:val="000000"/>
          <w:sz w:val="20"/>
        </w:rPr>
        <w:t xml:space="preserve">     </w:t>
      </w:r>
      <w:r w:rsidR="00995E64" w:rsidRPr="00D46563">
        <w:rPr>
          <w:rFonts w:ascii="Lucida Sans Typewriter" w:hAnsi="Lucida Sans Typewriter" w:cs="Courier New"/>
          <w:color w:val="000000"/>
          <w:sz w:val="20"/>
        </w:rPr>
        <w:t>^</w:t>
      </w:r>
      <w:r w:rsidR="009D2F50" w:rsidRPr="00D46563">
        <w:rPr>
          <w:rFonts w:ascii="Lucida Sans Typewriter" w:hAnsi="Lucida Sans Typewriter" w:cs="Courier New"/>
          <w:color w:val="000000"/>
          <w:sz w:val="20"/>
        </w:rPr>
        <w:br/>
        <w:t>           +addHours(hours:int)</w:t>
      </w:r>
      <w:r w:rsidR="00B7015E">
        <w:rPr>
          <w:rFonts w:ascii="Lucida Sans Typewriter" w:hAnsi="Lucida Sans Typewriter" w:cs="Courier New"/>
          <w:color w:val="000000"/>
          <w:sz w:val="20"/>
        </w:rPr>
        <w:t>:</w:t>
      </w:r>
      <w:r w:rsidR="00742D4A">
        <w:rPr>
          <w:rFonts w:ascii="Lucida Sans Typewriter" w:hAnsi="Lucida Sans Typewriter" w:cs="Courier New"/>
          <w:color w:val="000000"/>
          <w:sz w:val="20"/>
        </w:rPr>
        <w:t>void</w:t>
      </w:r>
      <w:r w:rsidR="009D2F50" w:rsidRPr="00D46563">
        <w:rPr>
          <w:rFonts w:ascii="Lucida Sans Typewriter" w:hAnsi="Lucida Sans Typewriter" w:cs="Courier New"/>
          <w:color w:val="000000"/>
          <w:sz w:val="20"/>
        </w:rPr>
        <w:t>                 </w:t>
      </w:r>
      <w:r w:rsidR="00B7015E">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 xml:space="preserve"> </w:t>
      </w:r>
      <w:r w:rsidR="00995E64" w:rsidRPr="00D46563">
        <w:rPr>
          <w:rFonts w:ascii="Lucida Sans Typewriter" w:hAnsi="Lucida Sans Typewriter" w:cs="Courier New"/>
          <w:color w:val="000000"/>
          <w:sz w:val="20"/>
        </w:rPr>
        <w:t>|</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+resetHours()</w:t>
      </w:r>
      <w:r w:rsidR="00B7015E">
        <w:rPr>
          <w:rFonts w:ascii="Lucida Sans Typewriter" w:hAnsi="Lucida Sans Typewriter" w:cs="Courier New"/>
          <w:color w:val="000000"/>
          <w:sz w:val="20"/>
        </w:rPr>
        <w:t>:</w:t>
      </w:r>
      <w:r w:rsidR="00F6336A">
        <w:rPr>
          <w:rFonts w:ascii="Lucida Sans Typewriter" w:hAnsi="Lucida Sans Typewriter" w:cs="Courier New"/>
          <w:color w:val="000000"/>
          <w:sz w:val="20"/>
        </w:rPr>
        <w:t>void</w:t>
      </w:r>
      <w:r w:rsidR="009D2F50" w:rsidRPr="00D46563">
        <w:rPr>
          <w:rFonts w:ascii="Lucida Sans Typewriter" w:hAnsi="Lucida Sans Typewriter" w:cs="Courier New"/>
          <w:color w:val="000000"/>
          <w:sz w:val="20"/>
        </w:rPr>
        <w:t>       </w:t>
      </w:r>
      <w:r w:rsidR="003B24E8">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 xml:space="preserve">                </w:t>
      </w:r>
      <w:r w:rsidR="00B7015E">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w:t>
      </w:r>
      <w:r w:rsidR="00645F92">
        <w:rPr>
          <w:rFonts w:ascii="Lucida Sans Typewriter" w:hAnsi="Lucida Sans Typewriter" w:cs="Courier New"/>
          <w:color w:val="000000"/>
          <w:sz w:val="20"/>
        </w:rPr>
        <w:tab/>
        <w:t xml:space="preserve">    </w:t>
      </w:r>
      <w:r w:rsidR="00645F92" w:rsidRPr="00D46563">
        <w:rPr>
          <w:rFonts w:ascii="Lucida Sans Typewriter" w:hAnsi="Lucida Sans Typewriter" w:cs="Courier New"/>
          <w:color w:val="000000"/>
          <w:sz w:val="20"/>
        </w:rPr>
        <w:t>^</w:t>
      </w:r>
      <w:r w:rsidR="00645F92">
        <w:rPr>
          <w:rFonts w:ascii="Lucida Sans Typewriter" w:hAnsi="Lucida Sans Typewriter" w:cs="Courier New"/>
          <w:color w:val="000000"/>
          <w:sz w:val="20"/>
        </w:rPr>
        <w:tab/>
      </w:r>
      <w:r w:rsidR="00645F92">
        <w:rPr>
          <w:rFonts w:ascii="Lucida Sans Typewriter" w:hAnsi="Lucida Sans Typewriter" w:cs="Courier New"/>
          <w:color w:val="000000"/>
          <w:sz w:val="20"/>
        </w:rPr>
        <w:tab/>
      </w:r>
      <w:r w:rsidR="00645F92">
        <w:rPr>
          <w:rFonts w:ascii="Lucida Sans Typewriter" w:hAnsi="Lucida Sans Typewriter" w:cs="Courier New"/>
          <w:color w:val="000000"/>
          <w:sz w:val="20"/>
        </w:rPr>
        <w:tab/>
      </w:r>
      <w:r w:rsidR="00645F92">
        <w:rPr>
          <w:rFonts w:ascii="Lucida Sans Typewriter" w:hAnsi="Lucida Sans Typewriter" w:cs="Courier New"/>
          <w:color w:val="000000"/>
          <w:sz w:val="20"/>
        </w:rPr>
        <w:tab/>
      </w:r>
      <w:r w:rsidR="00793F27">
        <w:rPr>
          <w:rFonts w:ascii="Lucida Sans Typewriter" w:hAnsi="Lucida Sans Typewriter" w:cs="Courier New"/>
          <w:color w:val="000000"/>
          <w:sz w:val="20"/>
        </w:rPr>
        <w:t xml:space="preserve">  </w:t>
      </w:r>
      <w:r w:rsidR="003B24E8">
        <w:rPr>
          <w:rFonts w:ascii="Lucida Sans Typewriter" w:hAnsi="Lucida Sans Typewriter" w:cs="Courier New"/>
          <w:color w:val="000000"/>
          <w:sz w:val="20"/>
        </w:rPr>
        <w:t xml:space="preserve">     </w:t>
      </w:r>
      <w:r w:rsidR="00793F27">
        <w:rPr>
          <w:rFonts w:ascii="Lucida Sans Typewriter" w:hAnsi="Lucida Sans Typewriter" w:cs="Courier New"/>
          <w:color w:val="000000"/>
          <w:sz w:val="20"/>
        </w:rPr>
        <w:t xml:space="preserve">  </w:t>
      </w:r>
      <w:r w:rsidR="00645F92">
        <w:rPr>
          <w:rFonts w:ascii="Lucida Sans Typewriter" w:hAnsi="Lucida Sans Typewriter" w:cs="Courier New"/>
          <w:color w:val="000000"/>
          <w:sz w:val="20"/>
        </w:rPr>
        <w:t xml:space="preserve">    </w:t>
      </w:r>
      <w:r w:rsidR="005C5FF1">
        <w:rPr>
          <w:rFonts w:ascii="Lucida Sans Typewriter" w:hAnsi="Lucida Sans Typewriter" w:cs="Courier New"/>
          <w:color w:val="000000"/>
          <w:sz w:val="20"/>
        </w:rPr>
        <w:t xml:space="preserve">     </w:t>
      </w:r>
      <w:r w:rsidR="00645F92">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|//implements</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xml:space="preserve">                </w:t>
      </w:r>
      <w:r w:rsidR="00645F92" w:rsidRPr="00D46563">
        <w:rPr>
          <w:rFonts w:ascii="Lucida Sans Typewriter" w:hAnsi="Lucida Sans Typewriter" w:cs="Courier New"/>
          <w:color w:val="000000"/>
          <w:sz w:val="20"/>
        </w:rPr>
        <w:t>|</w:t>
      </w:r>
      <w:r w:rsidR="009D2F50" w:rsidRPr="00D46563">
        <w:rPr>
          <w:rFonts w:ascii="Lucida Sans Typewriter" w:hAnsi="Lucida Sans Typewriter" w:cs="Courier New"/>
          <w:color w:val="000000"/>
          <w:sz w:val="20"/>
        </w:rPr>
        <w:t>                                      |</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xml:space="preserve">       </w:t>
      </w:r>
      <w:r w:rsidR="003B24E8">
        <w:rPr>
          <w:rFonts w:ascii="Lucida Sans Typewriter" w:hAnsi="Lucida Sans Typewriter" w:cs="Courier New"/>
          <w:color w:val="000000"/>
          <w:sz w:val="20"/>
        </w:rPr>
        <w:t>         |//extends            </w:t>
      </w:r>
      <w:r w:rsidR="009D2F50" w:rsidRPr="00D46563">
        <w:rPr>
          <w:rFonts w:ascii="Lucida Sans Typewriter" w:hAnsi="Lucida Sans Typewriter" w:cs="Courier New"/>
          <w:color w:val="000000"/>
          <w:sz w:val="20"/>
        </w:rPr>
        <w:t>  ---------------|----------</w:t>
      </w:r>
      <w:r w:rsidR="00B1500B" w:rsidRPr="00D46563">
        <w:rPr>
          <w:rFonts w:ascii="Lucida Sans Typewriter" w:hAnsi="Lucida Sans Typewriter" w:cs="Courier New"/>
          <w:color w:val="000000"/>
          <w:sz w:val="20"/>
        </w:rPr>
        <w:t>-</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w:t>
      </w:r>
      <w:r w:rsidR="003B24E8">
        <w:rPr>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t xml:space="preserve"> |                        </w:t>
      </w:r>
      <w:r w:rsidR="00AD2D22" w:rsidRPr="00D46563">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xml:space="preserve">      |                           |     |                        </w:t>
      </w:r>
      <w:r w:rsidR="00AD2D22" w:rsidRPr="00D46563">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r>
      <w:r w:rsidR="009D2F50" w:rsidRPr="00D46563">
        <w:rPr>
          <w:rFonts w:ascii="Lucida Sans Typewriter" w:hAnsi="Lucida Sans Typewriter" w:cs="Courier New"/>
          <w:b/>
          <w:color w:val="000000"/>
          <w:sz w:val="20"/>
        </w:rPr>
        <w:t>  Volunteer                HourlyEmployee          </w:t>
      </w:r>
      <w:r w:rsidR="007A7B73">
        <w:rPr>
          <w:rFonts w:ascii="Lucida Sans Typewriter" w:hAnsi="Lucida Sans Typewriter" w:cs="Courier New"/>
          <w:b/>
          <w:color w:val="000000"/>
          <w:sz w:val="20"/>
        </w:rPr>
        <w:t xml:space="preserve">    </w:t>
      </w:r>
      <w:r w:rsidR="009D2F50" w:rsidRPr="00D46563">
        <w:rPr>
          <w:rFonts w:ascii="Lucida Sans Typewriter" w:hAnsi="Lucida Sans Typewriter" w:cs="Courier New"/>
          <w:b/>
          <w:color w:val="000000"/>
          <w:sz w:val="20"/>
        </w:rPr>
        <w:t>    SalariedEmployee</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          </w:t>
      </w:r>
      <w:r w:rsidR="007A7B73">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    ----------------</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-hourly</w:t>
      </w:r>
      <w:r w:rsidR="00830F52" w:rsidRPr="00D46563">
        <w:rPr>
          <w:rFonts w:ascii="Lucida Sans Typewriter" w:hAnsi="Lucida Sans Typewriter" w:cs="Courier New"/>
          <w:color w:val="000000"/>
          <w:sz w:val="20"/>
        </w:rPr>
        <w:t>Pay</w:t>
      </w:r>
      <w:r w:rsidR="009D2F50" w:rsidRPr="00D46563">
        <w:rPr>
          <w:rFonts w:ascii="Lucida Sans Typewriter" w:hAnsi="Lucida Sans Typewriter" w:cs="Courier New"/>
          <w:color w:val="000000"/>
          <w:sz w:val="20"/>
        </w:rPr>
        <w:t>:double        </w:t>
      </w:r>
      <w:r w:rsidR="007A7B73">
        <w:rPr>
          <w:rFonts w:ascii="Lucida Sans Typewriter" w:hAnsi="Lucida Sans Typewriter" w:cs="Courier New"/>
          <w:color w:val="000000"/>
          <w:sz w:val="20"/>
        </w:rPr>
        <w:t xml:space="preserve">    </w:t>
      </w:r>
      <w:r w:rsidR="009D2F50" w:rsidRPr="00D46563">
        <w:rPr>
          <w:rFonts w:ascii="Lucida Sans Typewriter" w:hAnsi="Lucida Sans Typewriter" w:cs="Courier New"/>
          <w:color w:val="000000"/>
          <w:sz w:val="20"/>
        </w:rPr>
        <w:t>  -monthlySalary:double</w:t>
      </w:r>
      <w:r w:rsidR="009D2F50" w:rsidRPr="00D46563">
        <w:rPr>
          <w:rStyle w:val="apple-converted-space"/>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br/>
        <w:t>                           </w:t>
      </w:r>
      <w:r w:rsidR="00783999" w:rsidRPr="00D46563">
        <w:rPr>
          <w:rFonts w:ascii="Lucida Sans Typewriter" w:hAnsi="Lucida Sans Typewriter" w:cs="Courier New"/>
          <w:color w:val="000000"/>
          <w:sz w:val="20"/>
        </w:rPr>
        <w:t>+getHourlyPay():double    </w:t>
      </w:r>
      <w:r w:rsidR="007A7B73">
        <w:rPr>
          <w:rFonts w:ascii="Lucida Sans Typewriter" w:hAnsi="Lucida Sans Typewriter" w:cs="Courier New"/>
          <w:color w:val="000000"/>
          <w:sz w:val="20"/>
        </w:rPr>
        <w:t xml:space="preserve">    </w:t>
      </w:r>
      <w:r w:rsidR="00783999" w:rsidRPr="00D46563">
        <w:rPr>
          <w:rFonts w:ascii="Lucida Sans Typewriter" w:hAnsi="Lucida Sans Typewriter" w:cs="Courier New"/>
          <w:color w:val="000000"/>
          <w:sz w:val="20"/>
        </w:rPr>
        <w:t> </w:t>
      </w:r>
      <w:r w:rsidR="009D2F50" w:rsidRPr="00D46563">
        <w:rPr>
          <w:rFonts w:ascii="Lucida Sans Typewriter" w:hAnsi="Lucida Sans Typewriter" w:cs="Courier New"/>
          <w:color w:val="000000"/>
          <w:sz w:val="20"/>
        </w:rPr>
        <w:t>+setMonthlyPay(pay:double)</w:t>
      </w:r>
      <w:r w:rsidR="0034304B">
        <w:rPr>
          <w:rFonts w:ascii="Lucida Sans Typewriter" w:hAnsi="Lucida Sans Typewriter" w:cs="Courier New"/>
          <w:color w:val="000000"/>
          <w:sz w:val="20"/>
        </w:rPr>
        <w:t>:void</w:t>
      </w:r>
      <w:r w:rsidR="009D2F50" w:rsidRPr="00D46563">
        <w:rPr>
          <w:rFonts w:ascii="Lucida Sans Typewriter" w:hAnsi="Lucida Sans Typewriter" w:cs="Courier New"/>
          <w:color w:val="000000"/>
          <w:sz w:val="20"/>
        </w:rPr>
        <w:br/>
        <w:t>                           +setHourlyPay(pay:double)</w:t>
      </w:r>
      <w:r w:rsidR="00A126B6">
        <w:rPr>
          <w:rFonts w:ascii="Lucida Sans Typewriter" w:hAnsi="Lucida Sans Typewriter" w:cs="Courier New"/>
          <w:color w:val="000000"/>
          <w:sz w:val="20"/>
        </w:rPr>
        <w:t>:void</w:t>
      </w:r>
      <w:r w:rsidR="009D2F50" w:rsidRPr="00D46563">
        <w:rPr>
          <w:rStyle w:val="apple-converted-space"/>
          <w:rFonts w:ascii="Lucida Sans Typewriter" w:hAnsi="Lucida Sans Typewriter"/>
          <w:color w:val="000000"/>
          <w:sz w:val="20"/>
        </w:rPr>
        <w:t> </w:t>
      </w:r>
      <w:r w:rsidR="009D2F50" w:rsidRPr="00D46563">
        <w:rPr>
          <w:rFonts w:ascii="Lucida Sans Typewriter" w:hAnsi="Lucida Sans Typewriter"/>
          <w:color w:val="000000"/>
        </w:rPr>
        <w:br/>
      </w:r>
      <w:r w:rsidR="009D2F50" w:rsidRPr="001E5C8D">
        <w:rPr>
          <w:color w:val="000000"/>
        </w:rPr>
        <w:t> </w:t>
      </w:r>
      <w:r w:rsidR="009D2F50" w:rsidRPr="001E5C8D">
        <w:rPr>
          <w:color w:val="000000"/>
        </w:rPr>
        <w:br/>
      </w:r>
      <w:r w:rsidR="006A298D" w:rsidRPr="001E5C8D">
        <w:t>Note the following clarifications</w:t>
      </w:r>
      <w:r w:rsidR="006A298D">
        <w:t xml:space="preserve"> and </w:t>
      </w:r>
      <w:r w:rsidR="006A298D" w:rsidRPr="001E5C8D">
        <w:t>requirements:  </w:t>
      </w:r>
    </w:p>
    <w:p w:rsidR="006A298D" w:rsidRPr="003B6397" w:rsidRDefault="006A298D" w:rsidP="00802667">
      <w:pPr>
        <w:pStyle w:val="ListParagraph"/>
        <w:numPr>
          <w:ilvl w:val="0"/>
          <w:numId w:val="7"/>
        </w:numPr>
        <w:spacing w:after="60" w:line="240" w:lineRule="auto"/>
        <w:ind w:left="360"/>
        <w:contextualSpacing w:val="0"/>
      </w:pPr>
      <w:r>
        <w:t xml:space="preserve">Do not add or remove methods </w:t>
      </w:r>
      <w:r w:rsidRPr="003B6397">
        <w:t>or fields to</w:t>
      </w:r>
      <w:r>
        <w:t xml:space="preserve"> or from</w:t>
      </w:r>
      <w:r w:rsidRPr="003B6397">
        <w:t xml:space="preserve"> any of the classes</w:t>
      </w:r>
      <w:r>
        <w:t xml:space="preserve"> and </w:t>
      </w:r>
      <w:r w:rsidRPr="003B6397">
        <w:t>interfaces</w:t>
      </w:r>
    </w:p>
    <w:p w:rsidR="006A298D" w:rsidRPr="00430237" w:rsidRDefault="00ED395E" w:rsidP="00802667">
      <w:pPr>
        <w:pStyle w:val="ListParagraph"/>
        <w:numPr>
          <w:ilvl w:val="0"/>
          <w:numId w:val="7"/>
        </w:numPr>
        <w:spacing w:after="60" w:line="240" w:lineRule="auto"/>
        <w:ind w:left="360"/>
        <w:contextualSpacing w:val="0"/>
      </w:pPr>
      <w:r>
        <w:t>I</w:t>
      </w:r>
      <w:r w:rsidR="006A298D">
        <w:t xml:space="preserve">nterface </w:t>
      </w:r>
      <w:r w:rsidR="006A298D" w:rsidRPr="007B5715">
        <w:rPr>
          <w:rFonts w:ascii="Courier New" w:hAnsi="Courier New" w:cs="Courier New"/>
        </w:rPr>
        <w:t>Worker</w:t>
      </w:r>
      <w:r w:rsidR="006A298D">
        <w:t xml:space="preserve"> must </w:t>
      </w:r>
      <w:r w:rsidR="006A298D" w:rsidRPr="003B2D16">
        <w:t>extend</w:t>
      </w:r>
      <w:r w:rsidR="006A298D">
        <w:t xml:space="preserve"> </w:t>
      </w:r>
      <w:r w:rsidR="006A298D" w:rsidRPr="007B5715">
        <w:rPr>
          <w:rFonts w:ascii="Courier New" w:hAnsi="Courier New" w:cs="Courier New"/>
        </w:rPr>
        <w:t>Serializable</w:t>
      </w:r>
      <w:r w:rsidR="006A298D">
        <w:t xml:space="preserve"> </w:t>
      </w:r>
      <w:r w:rsidR="006A298D" w:rsidRPr="00BF54AD">
        <w:t>from</w:t>
      </w:r>
      <w:r w:rsidR="006A298D">
        <w:t xml:space="preserve"> </w:t>
      </w:r>
      <w:r w:rsidR="006A298D" w:rsidRPr="007B5715">
        <w:rPr>
          <w:rFonts w:ascii="Courier New" w:hAnsi="Courier New" w:cs="Courier New"/>
        </w:rPr>
        <w:t>java.io.*</w:t>
      </w:r>
    </w:p>
    <w:p w:rsidR="006A298D" w:rsidRDefault="006A298D" w:rsidP="00802667">
      <w:pPr>
        <w:pStyle w:val="ListParagraph"/>
        <w:numPr>
          <w:ilvl w:val="0"/>
          <w:numId w:val="7"/>
        </w:numPr>
        <w:spacing w:after="60" w:line="240" w:lineRule="auto"/>
        <w:ind w:left="360"/>
        <w:contextualSpacing w:val="0"/>
      </w:pPr>
      <w:r>
        <w:t>The class</w:t>
      </w:r>
      <w:r w:rsidRPr="00E13E25">
        <w:t>es</w:t>
      </w:r>
      <w:r>
        <w:t xml:space="preserve"> and</w:t>
      </w:r>
      <w:r w:rsidRPr="00E13E25">
        <w:t>/</w:t>
      </w:r>
      <w:r>
        <w:t xml:space="preserve">or interfaces where the </w:t>
      </w:r>
      <w:r w:rsidRPr="00FE5AF2">
        <w:rPr>
          <w:rFonts w:ascii="Courier New" w:hAnsi="Courier New" w:cs="Courier New"/>
        </w:rPr>
        <w:t>name</w:t>
      </w:r>
      <w:r w:rsidRPr="00E13E25">
        <w:t xml:space="preserve"> field belongs </w:t>
      </w:r>
      <w:r>
        <w:t>are</w:t>
      </w:r>
      <w:r w:rsidRPr="00E13E25">
        <w:t xml:space="preserve"> not</w:t>
      </w:r>
      <w:r w:rsidR="00B34FFB" w:rsidRPr="00E13E25">
        <w:t> indicated</w:t>
      </w:r>
      <w:r w:rsidR="00E700F8">
        <w:t>;</w:t>
      </w:r>
      <w:r w:rsidRPr="00E13E25">
        <w:t xml:space="preserve"> you need to decide where it </w:t>
      </w:r>
      <w:r>
        <w:rPr>
          <w:i/>
        </w:rPr>
        <w:t>best</w:t>
      </w:r>
      <w:r>
        <w:t xml:space="preserve"> belongs in order to reduce code</w:t>
      </w:r>
      <w:r w:rsidR="00E700F8">
        <w:t xml:space="preserve"> redundancy as much as possible.</w:t>
      </w:r>
      <w:r>
        <w:t xml:space="preserve"> </w:t>
      </w:r>
      <w:r w:rsidR="00E700F8">
        <w:t>I</w:t>
      </w:r>
      <w:r>
        <w:t>t may not be possible to put it in only one place</w:t>
      </w:r>
    </w:p>
    <w:p w:rsidR="006A298D" w:rsidRPr="00E13E25" w:rsidRDefault="006A298D" w:rsidP="001C06A4">
      <w:pPr>
        <w:pStyle w:val="ListParagraph"/>
        <w:numPr>
          <w:ilvl w:val="0"/>
          <w:numId w:val="7"/>
        </w:numPr>
        <w:spacing w:after="60" w:line="240" w:lineRule="auto"/>
        <w:ind w:left="360"/>
        <w:contextualSpacing w:val="0"/>
      </w:pPr>
      <w:r>
        <w:lastRenderedPageBreak/>
        <w:t xml:space="preserve">All classes must override the </w:t>
      </w:r>
      <w:r w:rsidRPr="00965EEE">
        <w:rPr>
          <w:rFonts w:ascii="Courier New" w:hAnsi="Courier New" w:cs="Courier New"/>
        </w:rPr>
        <w:t>equals</w:t>
      </w:r>
      <w:r>
        <w:t xml:space="preserve"> method so that it compares workers by name; two workers </w:t>
      </w:r>
      <w:r w:rsidR="00985D0F">
        <w:t>are</w:t>
      </w:r>
      <w:r>
        <w:t xml:space="preserve"> considered equal if they have the same name, even if they are not the same kind of </w:t>
      </w:r>
      <w:r w:rsidRPr="00965EEE">
        <w:rPr>
          <w:i/>
        </w:rPr>
        <w:t>Worker</w:t>
      </w:r>
      <w:r w:rsidR="00D92762">
        <w:t>.</w:t>
      </w:r>
      <w:r>
        <w:t xml:space="preserve"> </w:t>
      </w:r>
      <w:r w:rsidR="00D92762">
        <w:t>I</w:t>
      </w:r>
      <w:r>
        <w:t xml:space="preserve">f the other object is not some kind of </w:t>
      </w:r>
      <w:r w:rsidRPr="00965EEE">
        <w:rPr>
          <w:i/>
        </w:rPr>
        <w:t>Worker</w:t>
      </w:r>
      <w:r>
        <w:t xml:space="preserve">, the </w:t>
      </w:r>
      <w:r w:rsidRPr="00BF7ACD">
        <w:rPr>
          <w:rFonts w:ascii="Courier New" w:hAnsi="Courier New" w:cs="Courier New"/>
        </w:rPr>
        <w:t>equals</w:t>
      </w:r>
      <w:r>
        <w:t xml:space="preserve"> method should return </w:t>
      </w:r>
      <w:r w:rsidRPr="00965EEE">
        <w:rPr>
          <w:i/>
        </w:rPr>
        <w:t>false</w:t>
      </w:r>
      <w:r w:rsidR="001C06A4">
        <w:t>. Since this</w:t>
      </w:r>
      <w:r w:rsidR="00D92762">
        <w:t xml:space="preserve"> </w:t>
      </w:r>
      <w:r w:rsidR="001C06A4">
        <w:t xml:space="preserve">comparison is based on the </w:t>
      </w:r>
      <w:r w:rsidR="001C06A4" w:rsidRPr="00FE5AF2">
        <w:rPr>
          <w:rFonts w:ascii="Courier New" w:hAnsi="Courier New" w:cs="Courier New"/>
        </w:rPr>
        <w:t>name</w:t>
      </w:r>
      <w:r w:rsidR="001C06A4" w:rsidRPr="00E13E25">
        <w:t xml:space="preserve"> field</w:t>
      </w:r>
      <w:r w:rsidR="001C06A4">
        <w:t xml:space="preserve">, the </w:t>
      </w:r>
      <w:r w:rsidR="001C06A4" w:rsidRPr="00965EEE">
        <w:rPr>
          <w:rFonts w:ascii="Courier New" w:hAnsi="Courier New" w:cs="Courier New"/>
        </w:rPr>
        <w:t>equals</w:t>
      </w:r>
      <w:r w:rsidR="001C06A4">
        <w:t xml:space="preserve"> method should be housed in the same class(es) containing the </w:t>
      </w:r>
      <w:r w:rsidR="001C06A4" w:rsidRPr="00FE5AF2">
        <w:rPr>
          <w:rFonts w:ascii="Courier New" w:hAnsi="Courier New" w:cs="Courier New"/>
        </w:rPr>
        <w:t>name</w:t>
      </w:r>
      <w:r w:rsidR="001C06A4" w:rsidRPr="00E13E25">
        <w:t xml:space="preserve"> field</w:t>
      </w:r>
      <w:r w:rsidR="001C06A4">
        <w:t>.</w:t>
      </w:r>
    </w:p>
    <w:p w:rsidR="006A298D" w:rsidRPr="00E13E25" w:rsidRDefault="00B075C4" w:rsidP="00802667">
      <w:pPr>
        <w:pStyle w:val="ListParagraph"/>
        <w:numPr>
          <w:ilvl w:val="0"/>
          <w:numId w:val="7"/>
        </w:numPr>
        <w:spacing w:after="60" w:line="240" w:lineRule="auto"/>
        <w:ind w:left="360"/>
        <w:contextualSpacing w:val="0"/>
      </w:pPr>
      <w:r>
        <w:t>C</w:t>
      </w:r>
      <w:r w:rsidR="006A298D" w:rsidRPr="00E13E25">
        <w:t>lass</w:t>
      </w:r>
      <w:r w:rsidR="006A298D" w:rsidRPr="00E13E25">
        <w:rPr>
          <w:rStyle w:val="apple-converted-space"/>
        </w:rPr>
        <w:t> </w:t>
      </w:r>
      <w:r w:rsidR="006A298D" w:rsidRPr="00E13E25">
        <w:rPr>
          <w:rFonts w:ascii="Courier New" w:hAnsi="Courier New" w:cs="Courier New"/>
        </w:rPr>
        <w:t>HourlyWorker</w:t>
      </w:r>
      <w:r w:rsidR="006A298D" w:rsidRPr="00E13E25">
        <w:rPr>
          <w:rStyle w:val="apple-converted-space"/>
        </w:rPr>
        <w:t> </w:t>
      </w:r>
      <w:r w:rsidR="006A298D" w:rsidRPr="00E13E25">
        <w:t xml:space="preserve">should be an </w:t>
      </w:r>
      <w:r w:rsidR="006A298D" w:rsidRPr="00815832">
        <w:rPr>
          <w:rFonts w:cs="Courier New"/>
          <w:i/>
        </w:rPr>
        <w:t>abstract</w:t>
      </w:r>
      <w:r w:rsidR="006A298D" w:rsidRPr="00815832">
        <w:rPr>
          <w:i/>
        </w:rPr>
        <w:t xml:space="preserve"> </w:t>
      </w:r>
      <w:r w:rsidR="006A298D">
        <w:t xml:space="preserve">class because it </w:t>
      </w:r>
      <w:r>
        <w:t>does not override</w:t>
      </w:r>
      <w:r w:rsidR="006A298D">
        <w:t xml:space="preserve"> </w:t>
      </w:r>
      <w:r w:rsidR="006A298D" w:rsidRPr="001E4B9F">
        <w:rPr>
          <w:rFonts w:ascii="Courier New" w:hAnsi="Courier New" w:cs="Courier New"/>
        </w:rPr>
        <w:t>abstract</w:t>
      </w:r>
      <w:r w:rsidR="006A298D">
        <w:t xml:space="preserve"> </w:t>
      </w:r>
      <w:r w:rsidR="006A298D" w:rsidRPr="00E13E25">
        <w:rPr>
          <w:rFonts w:ascii="Courier New" w:hAnsi="Courier New" w:cs="Courier New"/>
        </w:rPr>
        <w:t>toString</w:t>
      </w:r>
      <w:r w:rsidR="006A298D" w:rsidRPr="00E13E25">
        <w:t xml:space="preserve"> </w:t>
      </w:r>
      <w:r w:rsidR="006A298D">
        <w:t>method </w:t>
      </w:r>
      <w:r>
        <w:t xml:space="preserve">inherited from </w:t>
      </w:r>
      <w:r w:rsidRPr="0006349A">
        <w:rPr>
          <w:i/>
        </w:rPr>
        <w:t>Worker</w:t>
      </w:r>
      <w:r>
        <w:t>. This method</w:t>
      </w:r>
      <w:r w:rsidR="006A298D" w:rsidRPr="00EF23E0">
        <w:rPr>
          <w:i/>
        </w:rPr>
        <w:t xml:space="preserve"> </w:t>
      </w:r>
      <w:r w:rsidR="001F2D77">
        <w:t>should</w:t>
      </w:r>
      <w:r w:rsidR="006A298D" w:rsidRPr="00EF23E0">
        <w:t xml:space="preserve"> be implemented in </w:t>
      </w:r>
      <w:r w:rsidR="006A298D">
        <w:t xml:space="preserve">the </w:t>
      </w:r>
      <w:r w:rsidR="006A298D" w:rsidRPr="00EF23E0">
        <w:t>subclasses</w:t>
      </w:r>
      <w:r w:rsidR="006A298D">
        <w:t>;</w:t>
      </w:r>
      <w:r w:rsidR="006A298D" w:rsidRPr="00EF23E0">
        <w:t xml:space="preserve"> it</w:t>
      </w:r>
      <w:r w:rsidR="006A298D">
        <w:t xml:space="preserve"> should simply</w:t>
      </w:r>
      <w:r w:rsidR="006A298D" w:rsidRPr="00EF23E0">
        <w:t xml:space="preserve"> return the type of</w:t>
      </w:r>
      <w:r w:rsidR="006A298D" w:rsidRPr="00EF23E0">
        <w:rPr>
          <w:rStyle w:val="apple-converted-space"/>
        </w:rPr>
        <w:t> </w:t>
      </w:r>
      <w:r w:rsidR="006A298D" w:rsidRPr="00EF23E0">
        <w:rPr>
          <w:rFonts w:ascii="Courier New" w:hAnsi="Courier New" w:cs="Courier New"/>
        </w:rPr>
        <w:t>Worker</w:t>
      </w:r>
      <w:r w:rsidR="006A298D" w:rsidRPr="00EF23E0">
        <w:rPr>
          <w:rStyle w:val="apple-converted-space"/>
        </w:rPr>
        <w:t> </w:t>
      </w:r>
      <w:r w:rsidR="006A298D">
        <w:t>subclass</w:t>
      </w:r>
      <w:r w:rsidR="006A298D" w:rsidRPr="00EF23E0">
        <w:t xml:space="preserve"> (i.e., </w:t>
      </w:r>
      <w:r w:rsidR="006A298D" w:rsidRPr="00815832">
        <w:rPr>
          <w:rFonts w:cs="Courier New"/>
        </w:rPr>
        <w:t>return</w:t>
      </w:r>
      <w:r w:rsidR="006A298D" w:rsidRPr="00815832">
        <w:t xml:space="preserve"> </w:t>
      </w:r>
      <w:r w:rsidR="006A298D">
        <w:t xml:space="preserve">the String </w:t>
      </w:r>
      <w:r w:rsidR="006A298D" w:rsidRPr="00EF23E0">
        <w:t>"</w:t>
      </w:r>
      <w:r w:rsidR="006A298D" w:rsidRPr="00EF23E0">
        <w:rPr>
          <w:i/>
        </w:rPr>
        <w:t>Volunteer</w:t>
      </w:r>
      <w:r w:rsidR="006A298D" w:rsidRPr="00EF23E0">
        <w:t>"</w:t>
      </w:r>
      <w:r w:rsidR="00451A47">
        <w:t>,</w:t>
      </w:r>
      <w:r w:rsidR="006A298D" w:rsidRPr="00EF23E0">
        <w:t xml:space="preserve"> "</w:t>
      </w:r>
      <w:r w:rsidR="006A298D" w:rsidRPr="00EF23E0">
        <w:rPr>
          <w:i/>
        </w:rPr>
        <w:t>HourlyEmployee</w:t>
      </w:r>
      <w:r w:rsidR="006A298D" w:rsidRPr="00EF23E0">
        <w:t>"</w:t>
      </w:r>
      <w:r w:rsidR="0099654D">
        <w:t xml:space="preserve"> or </w:t>
      </w:r>
      <w:r w:rsidR="00853C61" w:rsidRPr="00EF23E0">
        <w:t>"</w:t>
      </w:r>
      <w:r w:rsidR="00853C61">
        <w:rPr>
          <w:i/>
        </w:rPr>
        <w:t>Salaried</w:t>
      </w:r>
      <w:r w:rsidR="00853C61" w:rsidRPr="00EF23E0">
        <w:rPr>
          <w:i/>
        </w:rPr>
        <w:t>Employee</w:t>
      </w:r>
      <w:r w:rsidR="00853C61" w:rsidRPr="00EF23E0">
        <w:t>"</w:t>
      </w:r>
      <w:r w:rsidR="00196200">
        <w:t>,</w:t>
      </w:r>
      <w:r w:rsidR="006A298D" w:rsidRPr="00FE48B1">
        <w:t xml:space="preserve"> respectively</w:t>
      </w:r>
      <w:r w:rsidR="006A298D" w:rsidRPr="00EF23E0">
        <w:t>)  </w:t>
      </w:r>
    </w:p>
    <w:p w:rsidR="006A298D" w:rsidRDefault="001F2D77" w:rsidP="00802667">
      <w:pPr>
        <w:pStyle w:val="ListParagraph"/>
        <w:numPr>
          <w:ilvl w:val="0"/>
          <w:numId w:val="7"/>
        </w:numPr>
        <w:spacing w:after="60" w:line="240" w:lineRule="auto"/>
        <w:ind w:left="360"/>
        <w:contextualSpacing w:val="0"/>
      </w:pPr>
      <w:r>
        <w:t>F</w:t>
      </w:r>
      <w:r w:rsidR="006A298D">
        <w:t xml:space="preserve">ield </w:t>
      </w:r>
      <w:r w:rsidR="006A298D" w:rsidRPr="00E13E25">
        <w:rPr>
          <w:rFonts w:ascii="Courier New" w:hAnsi="Courier New" w:cs="Courier New"/>
        </w:rPr>
        <w:t>hours</w:t>
      </w:r>
      <w:r w:rsidR="006A298D" w:rsidRPr="00E13E25">
        <w:t xml:space="preserve"> in</w:t>
      </w:r>
      <w:r w:rsidR="006A298D">
        <w:t xml:space="preserve"> </w:t>
      </w:r>
      <w:r w:rsidR="006A298D" w:rsidRPr="00E13E25">
        <w:rPr>
          <w:rFonts w:ascii="Courier New" w:hAnsi="Courier New" w:cs="Courier New"/>
        </w:rPr>
        <w:t>HourlyWorker</w:t>
      </w:r>
      <w:r w:rsidR="006A298D" w:rsidRPr="00E13E25">
        <w:rPr>
          <w:rStyle w:val="apple-converted-space"/>
        </w:rPr>
        <w:t> </w:t>
      </w:r>
      <w:r w:rsidR="006A298D">
        <w:rPr>
          <w:rStyle w:val="apple-converted-space"/>
        </w:rPr>
        <w:t xml:space="preserve"> </w:t>
      </w:r>
      <w:r w:rsidR="006A298D" w:rsidRPr="00E13E25">
        <w:t xml:space="preserve">represents the number of hours worked so </w:t>
      </w:r>
      <w:r w:rsidR="006A298D">
        <w:t>far during the current month</w:t>
      </w:r>
    </w:p>
    <w:p w:rsidR="006A298D" w:rsidRDefault="006A298D" w:rsidP="00802667">
      <w:pPr>
        <w:pStyle w:val="ListParagraph"/>
        <w:numPr>
          <w:ilvl w:val="0"/>
          <w:numId w:val="7"/>
        </w:numPr>
        <w:spacing w:after="60" w:line="240" w:lineRule="auto"/>
        <w:ind w:left="360"/>
        <w:contextualSpacing w:val="0"/>
      </w:pPr>
      <w:r w:rsidRPr="00E13E25">
        <w:t xml:space="preserve">You also need to decide if any of </w:t>
      </w:r>
      <w:r>
        <w:t>the</w:t>
      </w:r>
      <w:r w:rsidRPr="00E13E25">
        <w:t xml:space="preserve"> methods require</w:t>
      </w:r>
      <w:r>
        <w:t>s</w:t>
      </w:r>
      <w:r w:rsidRPr="00E13E25">
        <w:t xml:space="preserve"> </w:t>
      </w:r>
      <w:r>
        <w:t>a precondition</w:t>
      </w:r>
      <w:r w:rsidRPr="00E13E25">
        <w:t>; if so,</w:t>
      </w:r>
      <w:r>
        <w:t xml:space="preserve"> they should</w:t>
      </w:r>
      <w:r w:rsidRPr="00E13E25">
        <w:t xml:space="preserve"> throw an appropriate exception w</w:t>
      </w:r>
      <w:r>
        <w:t>hen the precondition is not met</w:t>
      </w:r>
    </w:p>
    <w:p w:rsidR="00123784" w:rsidRDefault="00123784" w:rsidP="00A6458E">
      <w:pPr>
        <w:spacing w:afterLines="40" w:after="96"/>
        <w:rPr>
          <w:color w:val="000000"/>
        </w:rPr>
      </w:pPr>
    </w:p>
    <w:p w:rsidR="005527DC" w:rsidRDefault="009D2F50" w:rsidP="00A6458E">
      <w:pPr>
        <w:spacing w:afterLines="40" w:after="96"/>
      </w:pPr>
      <w:r w:rsidRPr="00E40890">
        <w:rPr>
          <w:color w:val="000000"/>
        </w:rPr>
        <w:t xml:space="preserve">Supply appropriate constructors for all regular and abstract classes. </w:t>
      </w:r>
      <w:r w:rsidR="00C56C9C">
        <w:rPr>
          <w:rStyle w:val="apple-converted-space"/>
        </w:rPr>
        <w:t xml:space="preserve">Make sure to </w:t>
      </w:r>
      <w:r w:rsidR="00D815FD">
        <w:rPr>
          <w:rStyle w:val="apple-converted-space"/>
        </w:rPr>
        <w:t>include</w:t>
      </w:r>
      <w:r w:rsidR="005C267C">
        <w:rPr>
          <w:rStyle w:val="apple-converted-space"/>
        </w:rPr>
        <w:t xml:space="preserve"> different</w:t>
      </w:r>
      <w:r w:rsidR="00C56C9C">
        <w:rPr>
          <w:rStyle w:val="apple-converted-space"/>
        </w:rPr>
        <w:t xml:space="preserve"> </w:t>
      </w:r>
      <w:r w:rsidR="00771E43">
        <w:rPr>
          <w:rStyle w:val="apple-converted-space"/>
        </w:rPr>
        <w:t>c</w:t>
      </w:r>
      <w:r w:rsidR="00C56C9C" w:rsidRPr="00E40890">
        <w:rPr>
          <w:color w:val="000000"/>
        </w:rPr>
        <w:t xml:space="preserve">onstructors </w:t>
      </w:r>
      <w:r w:rsidR="00B263BA">
        <w:rPr>
          <w:rStyle w:val="apple-converted-space"/>
        </w:rPr>
        <w:t>to allow users to</w:t>
      </w:r>
      <w:r w:rsidR="00C56C9C">
        <w:rPr>
          <w:rStyle w:val="apple-converted-space"/>
        </w:rPr>
        <w:t xml:space="preserve"> creat</w:t>
      </w:r>
      <w:r w:rsidR="00B263BA">
        <w:rPr>
          <w:rStyle w:val="apple-converted-space"/>
        </w:rPr>
        <w:t>e</w:t>
      </w:r>
      <w:r w:rsidR="00C56C9C">
        <w:rPr>
          <w:rStyle w:val="apple-converted-space"/>
        </w:rPr>
        <w:t xml:space="preserve"> instances with </w:t>
      </w:r>
      <w:r w:rsidR="005D5A8F">
        <w:rPr>
          <w:rStyle w:val="apple-converted-space"/>
        </w:rPr>
        <w:t>and</w:t>
      </w:r>
      <w:r w:rsidR="00C56C9C">
        <w:rPr>
          <w:rStyle w:val="apple-converted-space"/>
        </w:rPr>
        <w:t xml:space="preserve"> without </w:t>
      </w:r>
      <w:r w:rsidR="0094441D">
        <w:rPr>
          <w:rStyle w:val="apple-converted-space"/>
        </w:rPr>
        <w:t>user-supplied</w:t>
      </w:r>
      <w:r w:rsidR="00C56C9C">
        <w:rPr>
          <w:rStyle w:val="apple-converted-space"/>
        </w:rPr>
        <w:t xml:space="preserve"> values </w:t>
      </w:r>
      <w:r w:rsidR="00D54A09">
        <w:rPr>
          <w:rStyle w:val="apple-converted-space"/>
        </w:rPr>
        <w:t xml:space="preserve">for </w:t>
      </w:r>
      <w:r w:rsidR="00CC0D41">
        <w:rPr>
          <w:rStyle w:val="apple-converted-space"/>
        </w:rPr>
        <w:t xml:space="preserve">all </w:t>
      </w:r>
      <w:r w:rsidR="00C56C9C">
        <w:rPr>
          <w:rStyle w:val="apple-converted-space"/>
        </w:rPr>
        <w:t xml:space="preserve">instance fields. </w:t>
      </w:r>
      <w:r w:rsidRPr="007159A4">
        <w:t>Discuss your choices with your lab partner and come to agreement.</w:t>
      </w:r>
      <w:r w:rsidR="0007795B" w:rsidRPr="007159A4">
        <w:rPr>
          <w:rStyle w:val="apple-converted-space"/>
        </w:rPr>
        <w:t xml:space="preserve"> </w:t>
      </w:r>
      <w:r w:rsidRPr="007159A4">
        <w:t xml:space="preserve">Add appropriate </w:t>
      </w:r>
      <w:r w:rsidR="00050091" w:rsidRPr="007159A4">
        <w:t>Javadoc</w:t>
      </w:r>
      <w:r w:rsidRPr="007159A4">
        <w:t xml:space="preserve"> comments to all interfaces and classes. </w:t>
      </w:r>
      <w:r w:rsidR="009252E5" w:rsidRPr="005527DC">
        <w:rPr>
          <w:i/>
        </w:rPr>
        <w:t xml:space="preserve">Do this as you write your code NOT </w:t>
      </w:r>
      <w:r w:rsidR="005A5B5A" w:rsidRPr="005527DC">
        <w:rPr>
          <w:i/>
        </w:rPr>
        <w:t>after</w:t>
      </w:r>
      <w:r w:rsidR="009252E5" w:rsidRPr="005527DC">
        <w:rPr>
          <w:i/>
        </w:rPr>
        <w:t xml:space="preserve"> </w:t>
      </w:r>
      <w:r w:rsidR="005527DC" w:rsidRPr="005527DC">
        <w:rPr>
          <w:i/>
        </w:rPr>
        <w:t>you are</w:t>
      </w:r>
      <w:r w:rsidR="009252E5" w:rsidRPr="005527DC">
        <w:rPr>
          <w:i/>
        </w:rPr>
        <w:t xml:space="preserve"> done</w:t>
      </w:r>
      <w:r w:rsidR="008122A3" w:rsidRPr="005527DC">
        <w:rPr>
          <w:i/>
        </w:rPr>
        <w:t>!</w:t>
      </w:r>
      <w:r w:rsidR="009252E5" w:rsidRPr="007159A4">
        <w:t xml:space="preserve"> </w:t>
      </w:r>
      <w:r w:rsidRPr="007159A4">
        <w:t xml:space="preserve">Work on the interfaces and classes until all have the indicated </w:t>
      </w:r>
      <w:r w:rsidRPr="00E40890">
        <w:rPr>
          <w:color w:val="000000"/>
        </w:rPr>
        <w:t>inheritance relationships and there are no compiler errors. Have the lab instructor or a TA review your work before you proceed.  </w:t>
      </w:r>
      <w:r w:rsidRPr="00E40890">
        <w:rPr>
          <w:color w:val="000000"/>
        </w:rPr>
        <w:br/>
        <w:t> </w:t>
      </w:r>
      <w:r w:rsidRPr="00E40890">
        <w:rPr>
          <w:color w:val="000000"/>
        </w:rPr>
        <w:br/>
      </w:r>
      <w:r w:rsidR="004314AE">
        <w:rPr>
          <w:b/>
          <w:bCs/>
          <w:i/>
          <w:iCs/>
          <w:color w:val="000000"/>
        </w:rPr>
        <w:t>Part 1.2</w:t>
      </w:r>
      <w:r w:rsidR="00DB5195">
        <w:rPr>
          <w:b/>
          <w:bCs/>
          <w:i/>
          <w:iCs/>
          <w:color w:val="000000"/>
        </w:rPr>
        <w:t xml:space="preserve">: </w:t>
      </w:r>
      <w:r w:rsidRPr="00E40890">
        <w:rPr>
          <w:b/>
          <w:bCs/>
          <w:i/>
          <w:iCs/>
          <w:color w:val="000000"/>
        </w:rPr>
        <w:t>Testing</w:t>
      </w:r>
      <w:r w:rsidR="005D79C1">
        <w:rPr>
          <w:b/>
          <w:bCs/>
          <w:i/>
          <w:iCs/>
          <w:color w:val="000000"/>
        </w:rPr>
        <w:t xml:space="preserve"> the class hierarchy</w:t>
      </w:r>
      <w:r w:rsidRPr="00E40890">
        <w:rPr>
          <w:color w:val="000000"/>
        </w:rPr>
        <w:br/>
      </w:r>
      <w:r w:rsidR="005527DC">
        <w:t xml:space="preserve">Two complete JUnit test classes </w:t>
      </w:r>
      <w:r w:rsidR="005527DC" w:rsidRPr="00C166A5">
        <w:rPr>
          <w:i/>
        </w:rPr>
        <w:t>VolunteerTest</w:t>
      </w:r>
      <w:r w:rsidR="005527DC">
        <w:t xml:space="preserve"> and </w:t>
      </w:r>
      <w:r w:rsidR="005527DC" w:rsidRPr="00C166A5">
        <w:rPr>
          <w:i/>
        </w:rPr>
        <w:t>WorkerPolymorphismTest</w:t>
      </w:r>
      <w:r w:rsidR="0070712D">
        <w:rPr>
          <w:i/>
        </w:rPr>
        <w:t xml:space="preserve"> </w:t>
      </w:r>
      <w:r w:rsidR="00A32828">
        <w:t>are provided;</w:t>
      </w:r>
      <w:r w:rsidR="005527DC">
        <w:t xml:space="preserve"> k</w:t>
      </w:r>
      <w:r w:rsidR="005527DC" w:rsidRPr="00254A81">
        <w:t xml:space="preserve">eep </w:t>
      </w:r>
      <w:r w:rsidR="005527DC">
        <w:t>them</w:t>
      </w:r>
      <w:r w:rsidR="005527DC" w:rsidRPr="00254A81">
        <w:t xml:space="preserve"> </w:t>
      </w:r>
      <w:r w:rsidR="005527DC">
        <w:t>inside</w:t>
      </w:r>
      <w:r w:rsidR="005527DC" w:rsidRPr="00254A81">
        <w:t xml:space="preserve"> </w:t>
      </w:r>
      <w:r w:rsidR="005527DC">
        <w:t>your</w:t>
      </w:r>
      <w:r w:rsidR="005527DC" w:rsidRPr="00254A81">
        <w:t xml:space="preserve"> </w:t>
      </w:r>
      <w:r w:rsidR="005527DC">
        <w:t>lab</w:t>
      </w:r>
      <w:r w:rsidR="005527DC" w:rsidRPr="00254A81">
        <w:t xml:space="preserve"> </w:t>
      </w:r>
      <w:r w:rsidR="005527DC">
        <w:t>folder</w:t>
      </w:r>
      <w:r w:rsidR="00D14760">
        <w:t xml:space="preserve"> –</w:t>
      </w:r>
      <w:r w:rsidR="005527DC">
        <w:t xml:space="preserve"> </w:t>
      </w:r>
      <w:r w:rsidR="00C57A54" w:rsidRPr="00C57A54">
        <w:rPr>
          <w:b/>
          <w:i/>
        </w:rPr>
        <w:t>do not move</w:t>
      </w:r>
      <w:r w:rsidR="00C57A54">
        <w:rPr>
          <w:i/>
        </w:rPr>
        <w:t xml:space="preserve"> </w:t>
      </w:r>
      <w:r w:rsidR="00C57A54" w:rsidRPr="00C57A54">
        <w:rPr>
          <w:b/>
          <w:i/>
        </w:rPr>
        <w:t>them</w:t>
      </w:r>
      <w:r w:rsidR="00C57A54">
        <w:rPr>
          <w:i/>
        </w:rPr>
        <w:t xml:space="preserve"> to</w:t>
      </w:r>
      <w:r w:rsidR="005527DC">
        <w:t xml:space="preserve"> your </w:t>
      </w:r>
      <w:r w:rsidR="005527DC" w:rsidRPr="0081012B">
        <w:rPr>
          <w:i/>
        </w:rPr>
        <w:t>JavaPackages</w:t>
      </w:r>
      <w:r w:rsidR="005527DC">
        <w:t xml:space="preserve"> folder or the </w:t>
      </w:r>
      <w:r w:rsidR="005527DC" w:rsidRPr="0070539B">
        <w:rPr>
          <w:i/>
        </w:rPr>
        <w:t>worker</w:t>
      </w:r>
      <w:r w:rsidR="005527DC" w:rsidRPr="00254A81">
        <w:t> </w:t>
      </w:r>
      <w:r w:rsidR="005527DC">
        <w:t>package folder.</w:t>
      </w:r>
    </w:p>
    <w:p w:rsidR="005527DC" w:rsidRDefault="004F00EA" w:rsidP="005527DC">
      <w:r>
        <w:t>C</w:t>
      </w:r>
      <w:r w:rsidR="005A7DAE" w:rsidRPr="00C70D0F">
        <w:t xml:space="preserve">lass </w:t>
      </w:r>
      <w:r w:rsidR="005527DC" w:rsidRPr="00C166A5">
        <w:rPr>
          <w:i/>
        </w:rPr>
        <w:t>VolunteerTest</w:t>
      </w:r>
      <w:r w:rsidR="005527DC" w:rsidRPr="00C70D0F">
        <w:t xml:space="preserve"> </w:t>
      </w:r>
      <w:r w:rsidR="005527DC">
        <w:t>tests the constructor</w:t>
      </w:r>
      <w:r w:rsidR="0067220D">
        <w:t>s</w:t>
      </w:r>
      <w:r w:rsidR="005527DC">
        <w:t xml:space="preserve"> and all the methods of the </w:t>
      </w:r>
      <w:r w:rsidR="005527DC" w:rsidRPr="00B95A0A">
        <w:rPr>
          <w:i/>
        </w:rPr>
        <w:t>Volunteer</w:t>
      </w:r>
      <w:r w:rsidR="005527DC">
        <w:t xml:space="preserve"> class; you can use it as soon as you have the </w:t>
      </w:r>
      <w:r w:rsidR="005527DC" w:rsidRPr="00C166A5">
        <w:rPr>
          <w:i/>
        </w:rPr>
        <w:t>Volunteer</w:t>
      </w:r>
      <w:r w:rsidR="005527DC">
        <w:t xml:space="preserve"> class and its superclasses/interfaces implemented. Note that the instance variable here is type </w:t>
      </w:r>
      <w:r w:rsidR="005527DC" w:rsidRPr="00C571B6">
        <w:rPr>
          <w:i/>
        </w:rPr>
        <w:t>Volunteer</w:t>
      </w:r>
      <w:r w:rsidR="005527DC">
        <w:t xml:space="preserve"> rather than </w:t>
      </w:r>
      <w:r w:rsidR="005527DC" w:rsidRPr="00C571B6">
        <w:rPr>
          <w:i/>
        </w:rPr>
        <w:t>Worker</w:t>
      </w:r>
      <w:r w:rsidR="005527DC">
        <w:t>; in this case, using the specific variable type allows us to avoid casting before every method call.</w:t>
      </w:r>
    </w:p>
    <w:p w:rsidR="005527DC" w:rsidRDefault="00C571B6" w:rsidP="005527DC">
      <w:r>
        <w:t>Class</w:t>
      </w:r>
      <w:r w:rsidR="005527DC">
        <w:t xml:space="preserve"> </w:t>
      </w:r>
      <w:r w:rsidR="005527DC" w:rsidRPr="00C166A5">
        <w:rPr>
          <w:i/>
        </w:rPr>
        <w:t>WorkerPolymorphismTest</w:t>
      </w:r>
      <w:r w:rsidR="005527DC">
        <w:t xml:space="preserve"> determines that objects of the three regular classes are instances of the appropriate classes and interfaces and that they are not instances of any of the other classes or interfaces. You can use this test as soon as you have all six classes and interfaces compiling without errors. Note that it is necessary to use the type </w:t>
      </w:r>
      <w:r w:rsidR="005527DC" w:rsidRPr="0062325F">
        <w:rPr>
          <w:i/>
        </w:rPr>
        <w:t>Worker</w:t>
      </w:r>
      <w:r w:rsidR="005527DC">
        <w:t xml:space="preserve"> for the local variables here to permit all the type comparisons; note that we also (perhaps unnecessarily) test to see that each object is an instance of its own class.</w:t>
      </w:r>
    </w:p>
    <w:p w:rsidR="005527DC" w:rsidRDefault="005527DC" w:rsidP="005527DC">
      <w:r>
        <w:t xml:space="preserve">Use the </w:t>
      </w:r>
      <w:r w:rsidRPr="0062325F">
        <w:rPr>
          <w:i/>
        </w:rPr>
        <w:t>VolunteerTest</w:t>
      </w:r>
      <w:r>
        <w:t xml:space="preserve"> class as a model to create test the </w:t>
      </w:r>
      <w:r w:rsidRPr="0062325F">
        <w:rPr>
          <w:i/>
        </w:rPr>
        <w:t>HourlyEmployee</w:t>
      </w:r>
      <w:r>
        <w:t xml:space="preserve"> and </w:t>
      </w:r>
      <w:r w:rsidRPr="0062325F">
        <w:rPr>
          <w:i/>
        </w:rPr>
        <w:t>SalariedEmployee</w:t>
      </w:r>
      <w:r>
        <w:t xml:space="preserve"> classes. For each class, you will need to test its constructor(s) and all methods that pertain to it. In particular, you will need to add test methods for the methods that handle pay in these classes. Methods in the </w:t>
      </w:r>
      <w:r w:rsidRPr="0062325F">
        <w:rPr>
          <w:i/>
        </w:rPr>
        <w:t>HourlyEmployee</w:t>
      </w:r>
      <w:r>
        <w:t xml:space="preserve"> class that are implemented in the </w:t>
      </w:r>
      <w:r w:rsidRPr="0062325F">
        <w:rPr>
          <w:i/>
        </w:rPr>
        <w:t>HourlyWorker</w:t>
      </w:r>
      <w:r>
        <w:t xml:space="preserve"> class can use essentially the same tests as those for the </w:t>
      </w:r>
      <w:r w:rsidRPr="0062325F">
        <w:rPr>
          <w:i/>
        </w:rPr>
        <w:t>Volunteer</w:t>
      </w:r>
      <w:r>
        <w:t xml:space="preserve"> class.</w:t>
      </w:r>
    </w:p>
    <w:p w:rsidR="005527DC" w:rsidRDefault="005527DC" w:rsidP="005527DC">
      <w:pPr>
        <w:rPr>
          <w:rStyle w:val="apple-converted-space"/>
          <w:rFonts w:cstheme="minorHAnsi"/>
        </w:rPr>
      </w:pPr>
      <w:r>
        <w:t>When you are finished with all four tests, show them to the TA or lab instructor. Note that you must pass all test cases in the four test classes and you must show that the tests you designed are sufficiently thorough. (If you discover that the provided tests are insufficiently thorough, please point that out to the instructor right away.)</w:t>
      </w:r>
    </w:p>
    <w:p w:rsidR="005527DC" w:rsidRDefault="005527DC" w:rsidP="005527DC">
      <w:pPr>
        <w:spacing w:after="0" w:line="240" w:lineRule="auto"/>
        <w:rPr>
          <w:rFonts w:cstheme="minorHAnsi"/>
          <w:color w:val="000000"/>
        </w:rPr>
      </w:pPr>
      <w:r w:rsidRPr="00504276">
        <w:t xml:space="preserve">NOTE: We will return to these classes in the next lab, so </w:t>
      </w:r>
      <w:r w:rsidR="002A11A5" w:rsidRPr="00504276">
        <w:t>it is</w:t>
      </w:r>
      <w:r w:rsidRPr="00504276">
        <w:t xml:space="preserve"> important that you complete them by then</w:t>
      </w:r>
    </w:p>
    <w:p w:rsidR="00677ECB" w:rsidRDefault="009D2F50" w:rsidP="007D531F">
      <w:pPr>
        <w:spacing w:after="0" w:line="240" w:lineRule="auto"/>
        <w:rPr>
          <w:color w:val="000000"/>
        </w:rPr>
      </w:pPr>
      <w:r w:rsidRPr="00E40890">
        <w:rPr>
          <w:color w:val="000000"/>
        </w:rPr>
        <w:t> </w:t>
      </w:r>
    </w:p>
    <w:p w:rsidR="007D531F" w:rsidRPr="007D531F" w:rsidRDefault="007D531F" w:rsidP="007D531F">
      <w:pPr>
        <w:pStyle w:val="ListParagraph"/>
        <w:spacing w:after="0" w:line="240" w:lineRule="auto"/>
        <w:ind w:left="0"/>
        <w:jc w:val="center"/>
        <w:rPr>
          <w:b/>
          <w:i/>
          <w:sz w:val="24"/>
        </w:rPr>
      </w:pPr>
      <w:r w:rsidRPr="007D531F">
        <w:rPr>
          <w:b/>
          <w:i/>
          <w:sz w:val="24"/>
        </w:rPr>
        <w:t xml:space="preserve">Problem </w:t>
      </w:r>
      <w:r>
        <w:rPr>
          <w:b/>
          <w:i/>
          <w:sz w:val="24"/>
        </w:rPr>
        <w:t>2</w:t>
      </w:r>
      <w:r w:rsidRPr="007D531F">
        <w:rPr>
          <w:b/>
          <w:i/>
          <w:sz w:val="24"/>
        </w:rPr>
        <w:t xml:space="preserve">: </w:t>
      </w:r>
      <w:r>
        <w:rPr>
          <w:b/>
          <w:i/>
          <w:sz w:val="24"/>
        </w:rPr>
        <w:t>Exercises in Data</w:t>
      </w:r>
      <w:r w:rsidR="001F78AF">
        <w:rPr>
          <w:b/>
          <w:i/>
          <w:sz w:val="24"/>
        </w:rPr>
        <w:t xml:space="preserve"> &amp; </w:t>
      </w:r>
      <w:r>
        <w:rPr>
          <w:b/>
          <w:i/>
          <w:sz w:val="24"/>
        </w:rPr>
        <w:t xml:space="preserve">Object Streams </w:t>
      </w:r>
    </w:p>
    <w:p w:rsidR="007D531F" w:rsidRDefault="007D531F" w:rsidP="007D531F">
      <w:pPr>
        <w:spacing w:after="0" w:line="240" w:lineRule="auto"/>
        <w:rPr>
          <w:color w:val="000000"/>
        </w:rPr>
      </w:pPr>
    </w:p>
    <w:p w:rsidR="00FC42AB" w:rsidRDefault="007A1B49" w:rsidP="007D531F">
      <w:pPr>
        <w:spacing w:after="0" w:line="240" w:lineRule="auto"/>
        <w:rPr>
          <w:rFonts w:cstheme="minorHAnsi"/>
          <w:color w:val="000000"/>
        </w:rPr>
      </w:pPr>
      <w:r w:rsidRPr="007A1B49">
        <w:rPr>
          <w:rFonts w:cstheme="minorHAnsi"/>
          <w:color w:val="000000"/>
        </w:rPr>
        <w:t xml:space="preserve">In this </w:t>
      </w:r>
      <w:r w:rsidR="00240386">
        <w:rPr>
          <w:rFonts w:cstheme="minorHAnsi"/>
          <w:color w:val="000000"/>
        </w:rPr>
        <w:t>problem,</w:t>
      </w:r>
      <w:r w:rsidRPr="007A1B49">
        <w:rPr>
          <w:rFonts w:cstheme="minorHAnsi"/>
          <w:color w:val="000000"/>
        </w:rPr>
        <w:t xml:space="preserve"> you will </w:t>
      </w:r>
      <w:r w:rsidR="00FC42AB" w:rsidRPr="00FC42AB">
        <w:rPr>
          <w:rFonts w:cstheme="minorHAnsi"/>
          <w:color w:val="000000"/>
        </w:rPr>
        <w:t xml:space="preserve">first </w:t>
      </w:r>
      <w:r w:rsidR="00973067">
        <w:rPr>
          <w:rFonts w:cstheme="minorHAnsi"/>
          <w:color w:val="000000"/>
        </w:rPr>
        <w:t>complete</w:t>
      </w:r>
      <w:r w:rsidR="009035FF">
        <w:rPr>
          <w:rFonts w:cstheme="minorHAnsi"/>
          <w:color w:val="000000"/>
        </w:rPr>
        <w:t xml:space="preserve"> </w:t>
      </w:r>
      <w:r w:rsidR="001479FB">
        <w:rPr>
          <w:rFonts w:cstheme="minorHAnsi"/>
          <w:color w:val="000000"/>
        </w:rPr>
        <w:t xml:space="preserve">a Java class called </w:t>
      </w:r>
      <w:r w:rsidR="00240386">
        <w:rPr>
          <w:rFonts w:ascii="Courier New" w:hAnsi="Courier New" w:cs="Courier New"/>
          <w:color w:val="000000"/>
        </w:rPr>
        <w:t>CityNamesS</w:t>
      </w:r>
      <w:r w:rsidR="00240386" w:rsidRPr="00DB00E4">
        <w:rPr>
          <w:rFonts w:ascii="Courier New" w:hAnsi="Courier New" w:cs="Courier New"/>
          <w:color w:val="000000"/>
        </w:rPr>
        <w:t>t</w:t>
      </w:r>
      <w:r w:rsidR="00240386">
        <w:rPr>
          <w:rFonts w:ascii="Courier New" w:hAnsi="Courier New" w:cs="Courier New"/>
          <w:color w:val="000000"/>
        </w:rPr>
        <w:t>r</w:t>
      </w:r>
      <w:r w:rsidR="00240386" w:rsidRPr="00DB00E4">
        <w:rPr>
          <w:rFonts w:ascii="Courier New" w:hAnsi="Courier New" w:cs="Courier New"/>
          <w:color w:val="000000"/>
        </w:rPr>
        <w:t>eam</w:t>
      </w:r>
      <w:r w:rsidR="00240386">
        <w:rPr>
          <w:rFonts w:cstheme="minorHAnsi"/>
          <w:color w:val="000000"/>
        </w:rPr>
        <w:t>, which</w:t>
      </w:r>
      <w:r w:rsidR="001479FB">
        <w:rPr>
          <w:rFonts w:cstheme="minorHAnsi"/>
          <w:color w:val="000000"/>
        </w:rPr>
        <w:t xml:space="preserve"> </w:t>
      </w:r>
      <w:r w:rsidR="00E175F1">
        <w:rPr>
          <w:rFonts w:cstheme="minorHAnsi"/>
          <w:color w:val="000000"/>
        </w:rPr>
        <w:t xml:space="preserve">should </w:t>
      </w:r>
      <w:r w:rsidR="001479FB">
        <w:rPr>
          <w:rFonts w:cstheme="minorHAnsi"/>
          <w:color w:val="000000"/>
        </w:rPr>
        <w:t xml:space="preserve">contain </w:t>
      </w:r>
      <w:r w:rsidR="009035FF">
        <w:rPr>
          <w:rFonts w:cstheme="minorHAnsi"/>
          <w:color w:val="000000"/>
        </w:rPr>
        <w:t>the following</w:t>
      </w:r>
      <w:r w:rsidR="00FC42AB" w:rsidRPr="00FC42AB">
        <w:rPr>
          <w:rFonts w:cstheme="minorHAnsi"/>
          <w:color w:val="000000"/>
        </w:rPr>
        <w:t xml:space="preserve"> three </w:t>
      </w:r>
      <w:r w:rsidR="001479FB">
        <w:rPr>
          <w:rFonts w:cstheme="minorHAnsi"/>
          <w:color w:val="000000"/>
        </w:rPr>
        <w:t xml:space="preserve">methods: </w:t>
      </w:r>
    </w:p>
    <w:p w:rsidR="00645409" w:rsidRDefault="00473086" w:rsidP="00C94811">
      <w:pPr>
        <w:pStyle w:val="ListParagraph"/>
        <w:numPr>
          <w:ilvl w:val="0"/>
          <w:numId w:val="9"/>
        </w:numPr>
        <w:spacing w:after="40" w:line="240" w:lineRule="auto"/>
        <w:contextualSpacing w:val="0"/>
        <w:rPr>
          <w:rFonts w:cstheme="minorHAnsi"/>
          <w:color w:val="000000"/>
        </w:rPr>
      </w:pPr>
      <w:r>
        <w:rPr>
          <w:rFonts w:cstheme="minorHAnsi"/>
          <w:i/>
          <w:color w:val="000000"/>
        </w:rPr>
        <w:t>i</w:t>
      </w:r>
      <w:r w:rsidR="00C401AB" w:rsidRPr="00C401AB">
        <w:rPr>
          <w:rFonts w:cstheme="minorHAnsi"/>
          <w:i/>
          <w:color w:val="000000"/>
        </w:rPr>
        <w:t>nput2TextFile</w:t>
      </w:r>
      <w:r w:rsidR="003D7C16">
        <w:rPr>
          <w:rFonts w:cstheme="minorHAnsi"/>
          <w:color w:val="000000"/>
        </w:rPr>
        <w:t xml:space="preserve">: </w:t>
      </w:r>
      <w:r w:rsidR="00FC42AB" w:rsidRPr="00645409">
        <w:rPr>
          <w:rFonts w:cstheme="minorHAnsi"/>
          <w:color w:val="000000"/>
        </w:rPr>
        <w:t>reads input from the console (</w:t>
      </w:r>
      <w:r w:rsidR="00FC42AB" w:rsidRPr="00645409">
        <w:rPr>
          <w:rFonts w:ascii="Courier New" w:hAnsi="Courier New" w:cs="Courier New"/>
          <w:color w:val="000000"/>
        </w:rPr>
        <w:t>System.in</w:t>
      </w:r>
      <w:r w:rsidR="00FC42AB" w:rsidRPr="00645409">
        <w:rPr>
          <w:rFonts w:cstheme="minorHAnsi"/>
          <w:color w:val="000000"/>
        </w:rPr>
        <w:t>) and wri</w:t>
      </w:r>
      <w:r w:rsidR="00C401AB">
        <w:rPr>
          <w:rFonts w:cstheme="minorHAnsi"/>
          <w:color w:val="000000"/>
        </w:rPr>
        <w:t>tes it to a standard text file</w:t>
      </w:r>
    </w:p>
    <w:p w:rsidR="00645409" w:rsidRDefault="00D13E3D" w:rsidP="00C94811">
      <w:pPr>
        <w:pStyle w:val="ListParagraph"/>
        <w:numPr>
          <w:ilvl w:val="0"/>
          <w:numId w:val="9"/>
        </w:numPr>
        <w:spacing w:after="40" w:line="240" w:lineRule="auto"/>
        <w:contextualSpacing w:val="0"/>
        <w:rPr>
          <w:rFonts w:cstheme="minorHAnsi"/>
          <w:color w:val="000000"/>
        </w:rPr>
      </w:pPr>
      <w:r>
        <w:rPr>
          <w:rFonts w:cstheme="minorHAnsi"/>
          <w:i/>
          <w:color w:val="000000"/>
        </w:rPr>
        <w:t>t</w:t>
      </w:r>
      <w:r w:rsidR="00C401AB" w:rsidRPr="0029622C">
        <w:rPr>
          <w:rFonts w:cstheme="minorHAnsi"/>
          <w:i/>
          <w:color w:val="000000"/>
        </w:rPr>
        <w:t>extFile2ObjectFile</w:t>
      </w:r>
      <w:r w:rsidR="003D7C16">
        <w:rPr>
          <w:rFonts w:cstheme="minorHAnsi"/>
          <w:color w:val="000000"/>
        </w:rPr>
        <w:t xml:space="preserve">: </w:t>
      </w:r>
      <w:r w:rsidR="00FC42AB" w:rsidRPr="00645409">
        <w:rPr>
          <w:rFonts w:cstheme="minorHAnsi"/>
          <w:color w:val="000000"/>
        </w:rPr>
        <w:t>reads a tex</w:t>
      </w:r>
      <w:r w:rsidR="004661A9">
        <w:rPr>
          <w:rFonts w:cstheme="minorHAnsi"/>
          <w:color w:val="000000"/>
        </w:rPr>
        <w:t xml:space="preserve">t file, </w:t>
      </w:r>
      <w:r w:rsidR="003C5616">
        <w:rPr>
          <w:rFonts w:cstheme="minorHAnsi"/>
          <w:color w:val="000000"/>
        </w:rPr>
        <w:t>stores</w:t>
      </w:r>
      <w:r w:rsidR="004661A9">
        <w:rPr>
          <w:rFonts w:cstheme="minorHAnsi"/>
          <w:color w:val="000000"/>
        </w:rPr>
        <w:t xml:space="preserve"> its data in a </w:t>
      </w:r>
      <w:r w:rsidR="00FC42AB" w:rsidRPr="00645409">
        <w:rPr>
          <w:rFonts w:ascii="Courier New" w:hAnsi="Courier New" w:cs="Courier New"/>
          <w:color w:val="000000"/>
        </w:rPr>
        <w:t>List</w:t>
      </w:r>
      <w:r w:rsidR="0068514B">
        <w:rPr>
          <w:rFonts w:cstheme="minorHAnsi"/>
          <w:color w:val="000000"/>
        </w:rPr>
        <w:t xml:space="preserve"> object</w:t>
      </w:r>
      <w:r w:rsidR="00FC42AB" w:rsidRPr="00645409">
        <w:rPr>
          <w:rFonts w:cstheme="minorHAnsi"/>
          <w:color w:val="000000"/>
        </w:rPr>
        <w:t xml:space="preserve"> and writes the </w:t>
      </w:r>
      <w:r w:rsidR="00645409" w:rsidRPr="00645409">
        <w:rPr>
          <w:rFonts w:ascii="Courier New" w:hAnsi="Courier New" w:cs="Courier New"/>
          <w:color w:val="000000"/>
        </w:rPr>
        <w:t>List</w:t>
      </w:r>
      <w:r w:rsidR="00C401AB">
        <w:rPr>
          <w:rFonts w:cstheme="minorHAnsi"/>
          <w:color w:val="000000"/>
        </w:rPr>
        <w:t xml:space="preserve"> </w:t>
      </w:r>
      <w:r w:rsidR="00E36409">
        <w:rPr>
          <w:rFonts w:cstheme="minorHAnsi"/>
          <w:color w:val="000000"/>
        </w:rPr>
        <w:t xml:space="preserve">as a single </w:t>
      </w:r>
      <w:r w:rsidR="00C401AB">
        <w:rPr>
          <w:rFonts w:cstheme="minorHAnsi"/>
          <w:color w:val="000000"/>
        </w:rPr>
        <w:t>object to an object file</w:t>
      </w:r>
    </w:p>
    <w:p w:rsidR="00645409" w:rsidRDefault="00D13E3D" w:rsidP="00C94811">
      <w:pPr>
        <w:pStyle w:val="ListParagraph"/>
        <w:numPr>
          <w:ilvl w:val="0"/>
          <w:numId w:val="9"/>
        </w:numPr>
        <w:spacing w:after="40" w:line="240" w:lineRule="auto"/>
        <w:contextualSpacing w:val="0"/>
        <w:rPr>
          <w:rFonts w:cstheme="minorHAnsi"/>
          <w:color w:val="000000"/>
        </w:rPr>
      </w:pPr>
      <w:r>
        <w:rPr>
          <w:rFonts w:cstheme="minorHAnsi"/>
          <w:i/>
          <w:color w:val="000000"/>
        </w:rPr>
        <w:t>o</w:t>
      </w:r>
      <w:r w:rsidR="00C401AB" w:rsidRPr="001E16CB">
        <w:rPr>
          <w:rFonts w:cstheme="minorHAnsi"/>
          <w:i/>
          <w:color w:val="000000"/>
        </w:rPr>
        <w:t>bjectFile2Output</w:t>
      </w:r>
      <w:r w:rsidR="003D7C16">
        <w:rPr>
          <w:rFonts w:cstheme="minorHAnsi"/>
          <w:color w:val="000000"/>
        </w:rPr>
        <w:t xml:space="preserve">: </w:t>
      </w:r>
      <w:r w:rsidR="00A71FB3">
        <w:rPr>
          <w:rFonts w:cstheme="minorHAnsi"/>
          <w:color w:val="000000"/>
        </w:rPr>
        <w:t>reads a</w:t>
      </w:r>
      <w:r w:rsidR="00FC42AB" w:rsidRPr="00645409">
        <w:rPr>
          <w:rFonts w:cstheme="minorHAnsi"/>
          <w:color w:val="000000"/>
        </w:rPr>
        <w:t xml:space="preserve"> </w:t>
      </w:r>
      <w:r w:rsidR="00FC42AB" w:rsidRPr="00645409">
        <w:rPr>
          <w:rFonts w:ascii="Courier New" w:hAnsi="Courier New" w:cs="Courier New"/>
          <w:color w:val="000000"/>
        </w:rPr>
        <w:t>List</w:t>
      </w:r>
      <w:r w:rsidR="00FC42AB" w:rsidRPr="00645409">
        <w:rPr>
          <w:rFonts w:cstheme="minorHAnsi"/>
          <w:color w:val="000000"/>
        </w:rPr>
        <w:t xml:space="preserve"> object from an object file and displays it</w:t>
      </w:r>
      <w:r w:rsidR="00873A76">
        <w:rPr>
          <w:rFonts w:cstheme="minorHAnsi"/>
          <w:color w:val="000000"/>
        </w:rPr>
        <w:t>s contents</w:t>
      </w:r>
      <w:r w:rsidR="00FC42AB" w:rsidRPr="00645409">
        <w:rPr>
          <w:rFonts w:cstheme="minorHAnsi"/>
          <w:color w:val="000000"/>
        </w:rPr>
        <w:t xml:space="preserve"> to the console</w:t>
      </w:r>
      <w:r w:rsidR="00803DA7">
        <w:rPr>
          <w:rFonts w:cstheme="minorHAnsi"/>
          <w:color w:val="000000"/>
        </w:rPr>
        <w:t xml:space="preserve"> </w:t>
      </w:r>
      <w:r w:rsidR="00FC42AB" w:rsidRPr="00645409">
        <w:rPr>
          <w:rFonts w:cstheme="minorHAnsi"/>
          <w:color w:val="000000"/>
        </w:rPr>
        <w:t>(</w:t>
      </w:r>
      <w:r w:rsidR="00FC42AB" w:rsidRPr="00645409">
        <w:rPr>
          <w:rFonts w:ascii="Courier New" w:hAnsi="Courier New" w:cs="Courier New"/>
          <w:color w:val="000000"/>
        </w:rPr>
        <w:t>System.out</w:t>
      </w:r>
      <w:r w:rsidR="00FC42AB" w:rsidRPr="00645409">
        <w:rPr>
          <w:rFonts w:cstheme="minorHAnsi"/>
          <w:color w:val="000000"/>
        </w:rPr>
        <w:t xml:space="preserve">). </w:t>
      </w:r>
    </w:p>
    <w:p w:rsidR="00645409" w:rsidRDefault="00645409" w:rsidP="007D531F">
      <w:pPr>
        <w:spacing w:after="0" w:line="240" w:lineRule="auto"/>
        <w:rPr>
          <w:rFonts w:cstheme="minorHAnsi"/>
          <w:color w:val="000000"/>
        </w:rPr>
      </w:pPr>
    </w:p>
    <w:p w:rsidR="00DB00E4" w:rsidRDefault="00DB00E4" w:rsidP="00DB00E4">
      <w:pPr>
        <w:spacing w:after="0" w:line="240" w:lineRule="auto"/>
        <w:rPr>
          <w:rFonts w:cstheme="minorHAnsi"/>
          <w:color w:val="000000"/>
        </w:rPr>
      </w:pPr>
      <w:r>
        <w:lastRenderedPageBreak/>
        <w:t>A</w:t>
      </w:r>
      <w:r w:rsidR="0068514B">
        <w:t>n</w:t>
      </w:r>
      <w:r>
        <w:t xml:space="preserve"> </w:t>
      </w:r>
      <w:r w:rsidR="0068514B" w:rsidRPr="00A70018">
        <w:rPr>
          <w:b/>
          <w:i/>
        </w:rPr>
        <w:t>incomplete</w:t>
      </w:r>
      <w:r>
        <w:t xml:space="preserve"> </w:t>
      </w:r>
      <w:r w:rsidR="000B6B33">
        <w:rPr>
          <w:rFonts w:ascii="Courier New" w:hAnsi="Courier New" w:cs="Courier New"/>
          <w:color w:val="000000"/>
        </w:rPr>
        <w:t>CityNamesS</w:t>
      </w:r>
      <w:r w:rsidR="000B6B33" w:rsidRPr="00DB00E4">
        <w:rPr>
          <w:rFonts w:ascii="Courier New" w:hAnsi="Courier New" w:cs="Courier New"/>
          <w:color w:val="000000"/>
        </w:rPr>
        <w:t>t</w:t>
      </w:r>
      <w:r w:rsidR="000B6B33">
        <w:rPr>
          <w:rFonts w:ascii="Courier New" w:hAnsi="Courier New" w:cs="Courier New"/>
          <w:color w:val="000000"/>
        </w:rPr>
        <w:t>r</w:t>
      </w:r>
      <w:r w:rsidR="000B6B33" w:rsidRPr="00DB00E4">
        <w:rPr>
          <w:rFonts w:ascii="Courier New" w:hAnsi="Courier New" w:cs="Courier New"/>
          <w:color w:val="000000"/>
        </w:rPr>
        <w:t>eam</w:t>
      </w:r>
      <w:r w:rsidR="000B6B33">
        <w:rPr>
          <w:rFonts w:cstheme="minorHAnsi"/>
          <w:color w:val="000000"/>
        </w:rPr>
        <w:t xml:space="preserve"> </w:t>
      </w:r>
      <w:r w:rsidR="00FA2849">
        <w:rPr>
          <w:rFonts w:cstheme="minorHAnsi"/>
          <w:color w:val="000000"/>
        </w:rPr>
        <w:t>class</w:t>
      </w:r>
      <w:r>
        <w:rPr>
          <w:rFonts w:cstheme="minorHAnsi"/>
          <w:color w:val="000000"/>
        </w:rPr>
        <w:t xml:space="preserve"> </w:t>
      </w:r>
      <w:r>
        <w:t xml:space="preserve">is provided to you in your lab folder. </w:t>
      </w:r>
      <w:r w:rsidR="00A6458E">
        <w:t>You are</w:t>
      </w:r>
      <w:r>
        <w:t xml:space="preserve"> also given a</w:t>
      </w:r>
      <w:r w:rsidR="000B6B33">
        <w:t>n</w:t>
      </w:r>
      <w:r>
        <w:t xml:space="preserve"> </w:t>
      </w:r>
      <w:r w:rsidR="0068514B" w:rsidRPr="00A70018">
        <w:rPr>
          <w:b/>
          <w:i/>
        </w:rPr>
        <w:t>incomplete</w:t>
      </w:r>
      <w:r w:rsidR="0068514B">
        <w:t xml:space="preserve"> driver </w:t>
      </w:r>
      <w:r w:rsidR="001E7CB7">
        <w:t>class</w:t>
      </w:r>
      <w:r w:rsidR="00284190">
        <w:t xml:space="preserve"> called</w:t>
      </w:r>
      <w:r>
        <w:t xml:space="preserve"> </w:t>
      </w:r>
      <w:r w:rsidR="0068514B">
        <w:rPr>
          <w:rFonts w:ascii="Courier New" w:hAnsi="Courier New" w:cs="Courier New"/>
          <w:color w:val="000000"/>
        </w:rPr>
        <w:t>CityNamesS</w:t>
      </w:r>
      <w:r w:rsidR="0068514B" w:rsidRPr="00DB00E4">
        <w:rPr>
          <w:rFonts w:ascii="Courier New" w:hAnsi="Courier New" w:cs="Courier New"/>
          <w:color w:val="000000"/>
        </w:rPr>
        <w:t>t</w:t>
      </w:r>
      <w:r w:rsidR="0068514B">
        <w:rPr>
          <w:rFonts w:ascii="Courier New" w:hAnsi="Courier New" w:cs="Courier New"/>
          <w:color w:val="000000"/>
        </w:rPr>
        <w:t>r</w:t>
      </w:r>
      <w:r w:rsidR="0068514B" w:rsidRPr="00DB00E4">
        <w:rPr>
          <w:rFonts w:ascii="Courier New" w:hAnsi="Courier New" w:cs="Courier New"/>
          <w:color w:val="000000"/>
        </w:rPr>
        <w:t>eam</w:t>
      </w:r>
      <w:r w:rsidR="0068514B" w:rsidRPr="0068514B">
        <w:rPr>
          <w:rFonts w:ascii="Courier New" w:hAnsi="Courier New" w:cs="Courier New"/>
          <w:color w:val="000000"/>
        </w:rPr>
        <w:t>Driver</w:t>
      </w:r>
      <w:r>
        <w:t xml:space="preserve"> </w:t>
      </w:r>
      <w:r w:rsidR="00F82131">
        <w:t xml:space="preserve">to allow you to test </w:t>
      </w:r>
      <w:r w:rsidR="00FB3980">
        <w:t xml:space="preserve">your </w:t>
      </w:r>
      <w:r w:rsidR="00F82131">
        <w:t xml:space="preserve">methods in class </w:t>
      </w:r>
      <w:r w:rsidR="00F82131">
        <w:rPr>
          <w:rFonts w:ascii="Courier New" w:hAnsi="Courier New" w:cs="Courier New"/>
          <w:color w:val="000000"/>
        </w:rPr>
        <w:t>CityNamesS</w:t>
      </w:r>
      <w:r w:rsidR="00F82131" w:rsidRPr="00DB00E4">
        <w:rPr>
          <w:rFonts w:ascii="Courier New" w:hAnsi="Courier New" w:cs="Courier New"/>
          <w:color w:val="000000"/>
        </w:rPr>
        <w:t>t</w:t>
      </w:r>
      <w:r w:rsidR="00F82131">
        <w:rPr>
          <w:rFonts w:ascii="Courier New" w:hAnsi="Courier New" w:cs="Courier New"/>
          <w:color w:val="000000"/>
        </w:rPr>
        <w:t>r</w:t>
      </w:r>
      <w:r w:rsidR="00F82131" w:rsidRPr="00DB00E4">
        <w:rPr>
          <w:rFonts w:ascii="Courier New" w:hAnsi="Courier New" w:cs="Courier New"/>
          <w:color w:val="000000"/>
        </w:rPr>
        <w:t>eam</w:t>
      </w:r>
      <w:r>
        <w:t>.</w:t>
      </w:r>
    </w:p>
    <w:p w:rsidR="00DB00E4" w:rsidRDefault="00DB00E4" w:rsidP="007D531F">
      <w:pPr>
        <w:spacing w:after="0" w:line="240" w:lineRule="auto"/>
        <w:rPr>
          <w:rFonts w:cstheme="minorHAnsi"/>
          <w:color w:val="000000"/>
        </w:rPr>
      </w:pPr>
    </w:p>
    <w:p w:rsidR="009F6EAE" w:rsidRDefault="009F6EAE" w:rsidP="007D531F">
      <w:pPr>
        <w:spacing w:after="0" w:line="240" w:lineRule="auto"/>
        <w:rPr>
          <w:rFonts w:cstheme="minorHAnsi"/>
          <w:color w:val="000000"/>
        </w:rPr>
      </w:pPr>
      <w:r w:rsidRPr="009F6EAE">
        <w:rPr>
          <w:rFonts w:cstheme="minorHAnsi"/>
          <w:color w:val="000000"/>
        </w:rPr>
        <w:t xml:space="preserve">All classes </w:t>
      </w:r>
      <w:r w:rsidR="00654CE0">
        <w:rPr>
          <w:rFonts w:cstheme="minorHAnsi"/>
          <w:color w:val="000000"/>
        </w:rPr>
        <w:t xml:space="preserve">and methods </w:t>
      </w:r>
      <w:r w:rsidRPr="009F6EAE">
        <w:rPr>
          <w:rFonts w:cstheme="minorHAnsi"/>
          <w:color w:val="000000"/>
        </w:rPr>
        <w:t xml:space="preserve">must be fully documented using </w:t>
      </w:r>
      <w:r w:rsidR="00AE2153">
        <w:rPr>
          <w:rFonts w:cstheme="minorHAnsi"/>
          <w:color w:val="000000"/>
        </w:rPr>
        <w:t>J</w:t>
      </w:r>
      <w:r w:rsidRPr="009F6EAE">
        <w:rPr>
          <w:rFonts w:cstheme="minorHAnsi"/>
          <w:color w:val="000000"/>
        </w:rPr>
        <w:t>avadoc.</w:t>
      </w:r>
    </w:p>
    <w:p w:rsidR="007A1B49" w:rsidRDefault="007A1B49" w:rsidP="007D531F">
      <w:pPr>
        <w:spacing w:after="0" w:line="240" w:lineRule="auto"/>
        <w:rPr>
          <w:rFonts w:cstheme="minorHAnsi"/>
          <w:color w:val="000000"/>
        </w:rPr>
      </w:pPr>
    </w:p>
    <w:p w:rsidR="00C56621" w:rsidRPr="00C56621" w:rsidRDefault="005066FC" w:rsidP="007D531F">
      <w:pPr>
        <w:spacing w:after="0" w:line="240" w:lineRule="auto"/>
        <w:rPr>
          <w:rFonts w:cstheme="minorHAnsi"/>
          <w:b/>
          <w:i/>
          <w:color w:val="000000"/>
        </w:rPr>
      </w:pPr>
      <w:r>
        <w:rPr>
          <w:rFonts w:cstheme="minorHAnsi"/>
          <w:b/>
          <w:i/>
          <w:color w:val="000000"/>
        </w:rPr>
        <w:t>Part</w:t>
      </w:r>
      <w:r w:rsidR="00A6458E">
        <w:rPr>
          <w:rFonts w:cstheme="minorHAnsi"/>
          <w:b/>
          <w:i/>
          <w:color w:val="000000"/>
        </w:rPr>
        <w:t xml:space="preserve"> 2.1</w:t>
      </w:r>
      <w:r w:rsidR="00C56621" w:rsidRPr="00C56621">
        <w:rPr>
          <w:rFonts w:cstheme="minorHAnsi"/>
          <w:b/>
          <w:i/>
          <w:color w:val="000000"/>
        </w:rPr>
        <w:t>:</w:t>
      </w:r>
      <w:r w:rsidR="00A9203C" w:rsidRPr="00A9203C">
        <w:t xml:space="preserve"> </w:t>
      </w:r>
      <w:r w:rsidR="00A9203C" w:rsidRPr="00A9203C">
        <w:rPr>
          <w:rFonts w:cstheme="minorHAnsi"/>
          <w:b/>
          <w:i/>
          <w:color w:val="000000"/>
        </w:rPr>
        <w:t>Copying text from the keyboard to a text file</w:t>
      </w:r>
    </w:p>
    <w:p w:rsidR="002A027C" w:rsidRDefault="002A027C" w:rsidP="007D531F">
      <w:pPr>
        <w:spacing w:after="0" w:line="240" w:lineRule="auto"/>
        <w:rPr>
          <w:rFonts w:cstheme="minorHAnsi"/>
          <w:color w:val="000000"/>
        </w:rPr>
      </w:pPr>
      <w:r>
        <w:rPr>
          <w:rFonts w:cstheme="minorHAnsi"/>
          <w:color w:val="000000"/>
        </w:rPr>
        <w:t xml:space="preserve">Class </w:t>
      </w:r>
      <w:r w:rsidRPr="00240EBA">
        <w:rPr>
          <w:rFonts w:ascii="Courier New" w:hAnsi="Courier New" w:cs="Courier New"/>
          <w:color w:val="000000"/>
        </w:rPr>
        <w:t>CityNamesStream</w:t>
      </w:r>
      <w:r>
        <w:rPr>
          <w:rFonts w:cstheme="minorHAnsi"/>
          <w:color w:val="000000"/>
        </w:rPr>
        <w:t xml:space="preserve"> contains the </w:t>
      </w:r>
      <w:r>
        <w:t>shell and Javadoc comments</w:t>
      </w:r>
      <w:r>
        <w:rPr>
          <w:rFonts w:cstheme="minorHAnsi"/>
          <w:color w:val="000000"/>
        </w:rPr>
        <w:t xml:space="preserve"> </w:t>
      </w:r>
      <w:r w:rsidR="00892082">
        <w:rPr>
          <w:rFonts w:cstheme="minorHAnsi"/>
          <w:color w:val="000000"/>
        </w:rPr>
        <w:t xml:space="preserve">for </w:t>
      </w:r>
      <w:r w:rsidR="00240EBA">
        <w:rPr>
          <w:rFonts w:cstheme="minorHAnsi"/>
          <w:color w:val="000000"/>
        </w:rPr>
        <w:t xml:space="preserve">method </w:t>
      </w:r>
      <w:r w:rsidR="00240EBA" w:rsidRPr="00240EBA">
        <w:rPr>
          <w:rFonts w:ascii="Courier New" w:hAnsi="Courier New" w:cs="Courier New"/>
          <w:color w:val="000000"/>
        </w:rPr>
        <w:t>input2TextFile</w:t>
      </w:r>
      <w:r>
        <w:rPr>
          <w:rFonts w:cstheme="minorHAnsi"/>
          <w:color w:val="000000"/>
        </w:rPr>
        <w:t xml:space="preserve">. </w:t>
      </w:r>
      <w:r>
        <w:t>You must complete th</w:t>
      </w:r>
      <w:r w:rsidR="00FD551B">
        <w:t>is</w:t>
      </w:r>
      <w:r>
        <w:t xml:space="preserve"> method according to the instructions below.</w:t>
      </w:r>
      <w:r w:rsidR="00240EBA">
        <w:rPr>
          <w:rFonts w:cstheme="minorHAnsi"/>
          <w:color w:val="000000"/>
        </w:rPr>
        <w:t xml:space="preserve"> </w:t>
      </w:r>
    </w:p>
    <w:p w:rsidR="002A027C" w:rsidRDefault="002A027C" w:rsidP="007D531F">
      <w:pPr>
        <w:spacing w:after="0" w:line="240" w:lineRule="auto"/>
        <w:rPr>
          <w:rFonts w:cstheme="minorHAnsi"/>
          <w:color w:val="000000"/>
        </w:rPr>
      </w:pPr>
    </w:p>
    <w:p w:rsidR="002A027C" w:rsidRDefault="002A027C" w:rsidP="002A027C">
      <w:pPr>
        <w:spacing w:after="0" w:line="240" w:lineRule="auto"/>
        <w:rPr>
          <w:rFonts w:cstheme="minorHAnsi"/>
          <w:color w:val="000000"/>
        </w:rPr>
      </w:pPr>
      <w:r>
        <w:t>The method</w:t>
      </w:r>
      <w:r w:rsidR="006E483A">
        <w:t xml:space="preserve"> takes a </w:t>
      </w:r>
      <w:r w:rsidR="006E483A" w:rsidRPr="006E483A">
        <w:rPr>
          <w:rFonts w:ascii="Courier New" w:hAnsi="Courier New" w:cs="Courier New"/>
        </w:rPr>
        <w:t>String</w:t>
      </w:r>
      <w:r w:rsidR="006E483A">
        <w:t xml:space="preserve"> parameter</w:t>
      </w:r>
      <w:r w:rsidR="004A4ADF">
        <w:t xml:space="preserve"> </w:t>
      </w:r>
      <w:r w:rsidR="004A4ADF" w:rsidRPr="006E483A">
        <w:rPr>
          <w:rFonts w:ascii="Courier New" w:hAnsi="Courier New" w:cs="Courier New"/>
        </w:rPr>
        <w:t>textFileName</w:t>
      </w:r>
      <w:r w:rsidR="006E483A">
        <w:t>. It</w:t>
      </w:r>
      <w:r>
        <w:t xml:space="preserve"> first creates a </w:t>
      </w:r>
      <w:r w:rsidR="006F2A4B" w:rsidRPr="00EF6B32">
        <w:rPr>
          <w:rFonts w:ascii="Courier New" w:hAnsi="Courier New" w:cs="Courier New"/>
        </w:rPr>
        <w:t>S</w:t>
      </w:r>
      <w:r w:rsidRPr="00EF6B32">
        <w:rPr>
          <w:rFonts w:ascii="Courier New" w:hAnsi="Courier New" w:cs="Courier New"/>
        </w:rPr>
        <w:t>canner</w:t>
      </w:r>
      <w:r>
        <w:t xml:space="preserve"> </w:t>
      </w:r>
      <w:r w:rsidR="006F2A4B">
        <w:t xml:space="preserve">object </w:t>
      </w:r>
      <w:r>
        <w:t xml:space="preserve">wrapped around </w:t>
      </w:r>
      <w:r w:rsidRPr="00EF6B32">
        <w:rPr>
          <w:rFonts w:ascii="Courier New" w:hAnsi="Courier New" w:cs="Courier New"/>
        </w:rPr>
        <w:t>System.in</w:t>
      </w:r>
      <w:r>
        <w:t xml:space="preserve"> and </w:t>
      </w:r>
      <w:r w:rsidR="00050091">
        <w:t xml:space="preserve">a </w:t>
      </w:r>
      <w:r w:rsidR="00050091" w:rsidRPr="00050091">
        <w:rPr>
          <w:rFonts w:ascii="Courier New" w:hAnsi="Courier New" w:cs="Courier New"/>
        </w:rPr>
        <w:t>PrintWriter</w:t>
      </w:r>
      <w:r w:rsidR="00050091" w:rsidRPr="00050091">
        <w:t xml:space="preserve"> </w:t>
      </w:r>
      <w:r w:rsidR="00050091">
        <w:t xml:space="preserve">object wrapped around a </w:t>
      </w:r>
      <w:r w:rsidR="00050091" w:rsidRPr="00050091">
        <w:rPr>
          <w:rFonts w:ascii="Courier New" w:hAnsi="Courier New" w:cs="Courier New"/>
        </w:rPr>
        <w:t>File</w:t>
      </w:r>
      <w:r w:rsidR="00050091">
        <w:t xml:space="preserve"> object </w:t>
      </w:r>
      <w:r w:rsidR="000E4FE3">
        <w:t>to write to</w:t>
      </w:r>
      <w:r w:rsidR="00920A28">
        <w:t xml:space="preserve"> parameter </w:t>
      </w:r>
      <w:r w:rsidR="00920A28">
        <w:rPr>
          <w:rFonts w:ascii="Courier New" w:hAnsi="Courier New" w:cs="Courier New"/>
        </w:rPr>
        <w:t>tex</w:t>
      </w:r>
      <w:r w:rsidR="00920A28" w:rsidRPr="006E483A">
        <w:rPr>
          <w:rFonts w:ascii="Courier New" w:hAnsi="Courier New" w:cs="Courier New"/>
        </w:rPr>
        <w:t>tFileName</w:t>
      </w:r>
      <w:r w:rsidR="00920A28">
        <w:t xml:space="preserve">. </w:t>
      </w:r>
      <w:r>
        <w:t xml:space="preserve">The method </w:t>
      </w:r>
      <w:r w:rsidR="002B1401">
        <w:t>then</w:t>
      </w:r>
      <w:r>
        <w:t xml:space="preserve"> reads lines of text </w:t>
      </w:r>
      <w:r w:rsidR="00D26AFE">
        <w:t xml:space="preserve">(city names) </w:t>
      </w:r>
      <w:r>
        <w:t>from the console using</w:t>
      </w:r>
      <w:r w:rsidR="00171913">
        <w:t xml:space="preserve"> the </w:t>
      </w:r>
      <w:r w:rsidR="00171913" w:rsidRPr="00EF6B32">
        <w:rPr>
          <w:rFonts w:ascii="Courier New" w:hAnsi="Courier New" w:cs="Courier New"/>
        </w:rPr>
        <w:t>Scanner</w:t>
      </w:r>
      <w:r>
        <w:t xml:space="preserve"> </w:t>
      </w:r>
      <w:r w:rsidR="00171913">
        <w:t>object a</w:t>
      </w:r>
      <w:r>
        <w:t xml:space="preserve">nd prints those </w:t>
      </w:r>
      <w:r w:rsidR="001F066F">
        <w:t>l</w:t>
      </w:r>
      <w:r w:rsidR="0062437B">
        <w:t>ines (except for the last line)</w:t>
      </w:r>
      <w:r w:rsidR="00171913" w:rsidRPr="00171913">
        <w:t xml:space="preserve"> using the</w:t>
      </w:r>
      <w:r w:rsidR="00171913">
        <w:rPr>
          <w:rFonts w:ascii="Courier New" w:hAnsi="Courier New" w:cs="Courier New"/>
        </w:rPr>
        <w:t xml:space="preserve"> </w:t>
      </w:r>
      <w:r w:rsidR="00171913" w:rsidRPr="00050091">
        <w:rPr>
          <w:rFonts w:ascii="Courier New" w:hAnsi="Courier New" w:cs="Courier New"/>
        </w:rPr>
        <w:t>PrintWriter</w:t>
      </w:r>
      <w:r w:rsidR="00E17F0A">
        <w:t xml:space="preserve"> object. </w:t>
      </w:r>
      <w:r w:rsidR="0094543E">
        <w:t>T</w:t>
      </w:r>
      <w:r>
        <w:t>he last input line is an “end-of-input-indicator” and will cons</w:t>
      </w:r>
      <w:r w:rsidR="00DC39AE">
        <w:t>ist of just the '.' character; c</w:t>
      </w:r>
      <w:r>
        <w:t xml:space="preserve">ompare the input line to the </w:t>
      </w:r>
      <w:r w:rsidRPr="00825655">
        <w:rPr>
          <w:rFonts w:ascii="Courier New" w:hAnsi="Courier New" w:cs="Courier New"/>
        </w:rPr>
        <w:t>String</w:t>
      </w:r>
      <w:r>
        <w:t xml:space="preserve"> "." using the </w:t>
      </w:r>
      <w:r w:rsidRPr="00825655">
        <w:rPr>
          <w:rFonts w:ascii="Courier New" w:hAnsi="Courier New" w:cs="Courier New"/>
        </w:rPr>
        <w:t>equals</w:t>
      </w:r>
      <w:r>
        <w:t xml:space="preserve"> method.</w:t>
      </w:r>
      <w:r w:rsidR="00825655">
        <w:t xml:space="preserve"> </w:t>
      </w:r>
      <w:r w:rsidR="00DC39AE">
        <w:t>W</w:t>
      </w:r>
      <w:r>
        <w:t xml:space="preserve">hen the method reads this last line, it does not write it to </w:t>
      </w:r>
      <w:r w:rsidR="00825655" w:rsidRPr="006E483A">
        <w:rPr>
          <w:rFonts w:ascii="Courier New" w:hAnsi="Courier New" w:cs="Courier New"/>
        </w:rPr>
        <w:t>textFileName</w:t>
      </w:r>
      <w:r>
        <w:t xml:space="preserve">; instead, it </w:t>
      </w:r>
      <w:r w:rsidR="00732087">
        <w:t xml:space="preserve">closes the </w:t>
      </w:r>
      <w:r w:rsidR="00065F2A">
        <w:t>scanner</w:t>
      </w:r>
      <w:r w:rsidR="00732087">
        <w:t xml:space="preserve"> and </w:t>
      </w:r>
      <w:r>
        <w:t>returns.</w:t>
      </w:r>
    </w:p>
    <w:p w:rsidR="002A027C" w:rsidRDefault="00DE04A8" w:rsidP="007D531F">
      <w:pPr>
        <w:spacing w:after="0" w:line="240" w:lineRule="auto"/>
        <w:rPr>
          <w:rFonts w:cstheme="minorHAnsi"/>
          <w:color w:val="000000"/>
        </w:rPr>
      </w:pPr>
      <w:r>
        <w:rPr>
          <w:rFonts w:cstheme="minorHAnsi"/>
          <w:color w:val="000000"/>
        </w:rPr>
        <w:t xml:space="preserve"> </w:t>
      </w:r>
    </w:p>
    <w:p w:rsidR="004D5713" w:rsidRDefault="006F2A4B" w:rsidP="007D531F">
      <w:pPr>
        <w:spacing w:after="0" w:line="240" w:lineRule="auto"/>
      </w:pPr>
      <w:r>
        <w:t xml:space="preserve">You can verify that this method is working correctly by running the accompanying driver program and viewing the text file it produces in a text editor; make sure that it has line breaks </w:t>
      </w:r>
      <w:r w:rsidRPr="004D5713">
        <w:rPr>
          <w:b/>
          <w:i/>
        </w:rPr>
        <w:t>exactly and only</w:t>
      </w:r>
      <w:r>
        <w:t xml:space="preserve"> where you typed them.</w:t>
      </w:r>
      <w:r w:rsidR="004F48C3">
        <w:t xml:space="preserve"> </w:t>
      </w:r>
    </w:p>
    <w:p w:rsidR="00C82D11" w:rsidRPr="007A1B49" w:rsidRDefault="00C82D11" w:rsidP="007D531F">
      <w:pPr>
        <w:spacing w:after="0" w:line="240" w:lineRule="auto"/>
        <w:rPr>
          <w:rFonts w:cstheme="minorHAnsi"/>
          <w:color w:val="000000"/>
        </w:rPr>
      </w:pPr>
    </w:p>
    <w:p w:rsidR="007A1B49" w:rsidRDefault="00024823" w:rsidP="007D531F">
      <w:pPr>
        <w:spacing w:after="0" w:line="240" w:lineRule="auto"/>
        <w:rPr>
          <w:rFonts w:cstheme="minorHAnsi"/>
          <w:b/>
          <w:i/>
          <w:color w:val="000000"/>
        </w:rPr>
      </w:pPr>
      <w:r>
        <w:rPr>
          <w:rFonts w:cstheme="minorHAnsi"/>
          <w:b/>
          <w:i/>
          <w:color w:val="000000"/>
        </w:rPr>
        <w:t>Part</w:t>
      </w:r>
      <w:r w:rsidRPr="00C56621">
        <w:rPr>
          <w:rFonts w:cstheme="minorHAnsi"/>
          <w:b/>
          <w:i/>
          <w:color w:val="000000"/>
        </w:rPr>
        <w:t xml:space="preserve"> </w:t>
      </w:r>
      <w:r w:rsidR="0074725F">
        <w:rPr>
          <w:rFonts w:cstheme="minorHAnsi"/>
          <w:b/>
          <w:i/>
          <w:color w:val="000000"/>
        </w:rPr>
        <w:t>2</w:t>
      </w:r>
      <w:r w:rsidR="00975B75">
        <w:rPr>
          <w:rFonts w:cstheme="minorHAnsi"/>
          <w:b/>
          <w:i/>
          <w:color w:val="000000"/>
        </w:rPr>
        <w:t>.2</w:t>
      </w:r>
      <w:r w:rsidR="0074725F" w:rsidRPr="00C56621">
        <w:rPr>
          <w:rFonts w:cstheme="minorHAnsi"/>
          <w:b/>
          <w:i/>
          <w:color w:val="000000"/>
        </w:rPr>
        <w:t>:</w:t>
      </w:r>
      <w:r w:rsidR="007A1B49" w:rsidRPr="00A9203C">
        <w:rPr>
          <w:rFonts w:cstheme="minorHAnsi"/>
          <w:b/>
          <w:i/>
          <w:color w:val="000000"/>
        </w:rPr>
        <w:t xml:space="preserve"> Copy</w:t>
      </w:r>
      <w:r w:rsidR="006D499B">
        <w:rPr>
          <w:rFonts w:cstheme="minorHAnsi"/>
          <w:b/>
          <w:i/>
          <w:color w:val="000000"/>
        </w:rPr>
        <w:t xml:space="preserve">ing text from a text file to a </w:t>
      </w:r>
      <w:r w:rsidR="007A1B49" w:rsidRPr="000419DD">
        <w:rPr>
          <w:rFonts w:ascii="Courier New" w:hAnsi="Courier New" w:cs="Courier New"/>
          <w:b/>
          <w:i/>
          <w:color w:val="000000"/>
        </w:rPr>
        <w:t>List</w:t>
      </w:r>
      <w:r w:rsidR="007A1B49" w:rsidRPr="00A9203C">
        <w:rPr>
          <w:rFonts w:cstheme="minorHAnsi"/>
          <w:b/>
          <w:i/>
          <w:color w:val="000000"/>
        </w:rPr>
        <w:t xml:space="preserve"> and writing the list to an object file</w:t>
      </w:r>
    </w:p>
    <w:p w:rsidR="006A468E" w:rsidRDefault="007A68E4" w:rsidP="007A68E4">
      <w:pPr>
        <w:spacing w:after="0" w:line="240" w:lineRule="auto"/>
      </w:pPr>
      <w:r>
        <w:t xml:space="preserve">The second method is called </w:t>
      </w:r>
      <w:r w:rsidRPr="007A68E4">
        <w:rPr>
          <w:rFonts w:ascii="Courier New" w:hAnsi="Courier New" w:cs="Courier New"/>
        </w:rPr>
        <w:t>textFile2ObjectFile</w:t>
      </w:r>
      <w:r>
        <w:t xml:space="preserve">; you can use </w:t>
      </w:r>
      <w:r w:rsidR="00753B24">
        <w:t>method</w:t>
      </w:r>
      <w:r>
        <w:t xml:space="preserve"> </w:t>
      </w:r>
      <w:r w:rsidRPr="007A68E4">
        <w:rPr>
          <w:rFonts w:ascii="Courier New" w:hAnsi="Courier New" w:cs="Courier New"/>
        </w:rPr>
        <w:t>input2TextFile</w:t>
      </w:r>
      <w:r>
        <w:t xml:space="preserve"> as a </w:t>
      </w:r>
      <w:r w:rsidR="00DD10B5">
        <w:t>model</w:t>
      </w:r>
      <w:r>
        <w:t xml:space="preserve">. </w:t>
      </w:r>
    </w:p>
    <w:p w:rsidR="006A468E" w:rsidRDefault="006A468E" w:rsidP="007A68E4">
      <w:pPr>
        <w:spacing w:after="0" w:line="240" w:lineRule="auto"/>
      </w:pPr>
    </w:p>
    <w:p w:rsidR="007A68E4" w:rsidRPr="00A9203C" w:rsidRDefault="007A68E4" w:rsidP="007A68E4">
      <w:pPr>
        <w:spacing w:after="0" w:line="240" w:lineRule="auto"/>
        <w:rPr>
          <w:rFonts w:cstheme="minorHAnsi"/>
          <w:b/>
          <w:i/>
          <w:color w:val="000000"/>
        </w:rPr>
      </w:pPr>
      <w:r>
        <w:t>Th</w:t>
      </w:r>
      <w:r w:rsidR="00753B24">
        <w:t>is</w:t>
      </w:r>
      <w:r>
        <w:t xml:space="preserve"> method takes two </w:t>
      </w:r>
      <w:r w:rsidRPr="00F34ACC">
        <w:rPr>
          <w:rFonts w:ascii="Courier New" w:hAnsi="Courier New" w:cs="Courier New"/>
        </w:rPr>
        <w:t>String</w:t>
      </w:r>
      <w:r>
        <w:t xml:space="preserve"> parameters: a text file name and an object file name. It creates a new empty </w:t>
      </w:r>
      <w:r w:rsidRPr="007A68E4">
        <w:rPr>
          <w:rFonts w:ascii="Courier New" w:hAnsi="Courier New" w:cs="Courier New"/>
        </w:rPr>
        <w:t>List</w:t>
      </w:r>
      <w:r>
        <w:rPr>
          <w:rFonts w:ascii="Courier New" w:hAnsi="Courier New" w:cs="Courier New"/>
        </w:rPr>
        <w:t xml:space="preserve"> </w:t>
      </w:r>
      <w:r w:rsidRPr="007A68E4">
        <w:rPr>
          <w:rFonts w:ascii="Courier New" w:hAnsi="Courier New" w:cs="Courier New"/>
        </w:rPr>
        <w:t>&lt;String&gt;</w:t>
      </w:r>
      <w:r>
        <w:t xml:space="preserve"> (such as an </w:t>
      </w:r>
      <w:r w:rsidRPr="007A68E4">
        <w:rPr>
          <w:rFonts w:ascii="Courier New" w:hAnsi="Courier New" w:cs="Courier New"/>
        </w:rPr>
        <w:t>ArrayList</w:t>
      </w:r>
      <w:r>
        <w:t xml:space="preserve">), a </w:t>
      </w:r>
      <w:r w:rsidR="00F34ACC" w:rsidRPr="00F34ACC">
        <w:rPr>
          <w:rFonts w:ascii="Courier New" w:hAnsi="Courier New" w:cs="Courier New"/>
        </w:rPr>
        <w:t>S</w:t>
      </w:r>
      <w:r w:rsidRPr="00F34ACC">
        <w:rPr>
          <w:rFonts w:ascii="Courier New" w:hAnsi="Courier New" w:cs="Courier New"/>
        </w:rPr>
        <w:t>canner</w:t>
      </w:r>
      <w:r>
        <w:t xml:space="preserve"> object </w:t>
      </w:r>
      <w:r w:rsidR="00005518">
        <w:t xml:space="preserve">wrapped around a </w:t>
      </w:r>
      <w:r w:rsidR="00005518">
        <w:rPr>
          <w:rFonts w:ascii="Courier New" w:hAnsi="Courier New" w:cs="Courier New"/>
        </w:rPr>
        <w:t>File</w:t>
      </w:r>
      <w:r w:rsidR="00005518">
        <w:t xml:space="preserve"> object </w:t>
      </w:r>
      <w:r>
        <w:t>to read from the text file</w:t>
      </w:r>
      <w:r w:rsidR="007806D5">
        <w:t xml:space="preserve"> parameter</w:t>
      </w:r>
      <w:r>
        <w:t xml:space="preserve">, and an </w:t>
      </w:r>
      <w:r w:rsidRPr="005B6345">
        <w:rPr>
          <w:rFonts w:ascii="Courier New" w:hAnsi="Courier New" w:cs="Courier New"/>
        </w:rPr>
        <w:t>ObjectOutputStream</w:t>
      </w:r>
      <w:r>
        <w:t xml:space="preserve"> </w:t>
      </w:r>
      <w:r w:rsidR="00005518">
        <w:t xml:space="preserve">wrapped around a </w:t>
      </w:r>
      <w:r w:rsidR="00005518" w:rsidRPr="00005518">
        <w:rPr>
          <w:rFonts w:ascii="Courier New" w:hAnsi="Courier New" w:cs="Courier New"/>
        </w:rPr>
        <w:t>FileOutputStream</w:t>
      </w:r>
      <w:r w:rsidR="00005518">
        <w:t xml:space="preserve"> </w:t>
      </w:r>
      <w:r>
        <w:t>to write to the object file</w:t>
      </w:r>
      <w:r w:rsidR="007806D5">
        <w:t xml:space="preserve"> parameter</w:t>
      </w:r>
      <w:r>
        <w:t>. The method uses the scanner to read lines of text</w:t>
      </w:r>
      <w:r w:rsidR="00FD41B8">
        <w:t>,</w:t>
      </w:r>
      <w:r>
        <w:t xml:space="preserve"> append</w:t>
      </w:r>
      <w:r w:rsidR="00255347">
        <w:t>ing</w:t>
      </w:r>
      <w:r>
        <w:t xml:space="preserve"> </w:t>
      </w:r>
      <w:r w:rsidRPr="00255347">
        <w:t>each</w:t>
      </w:r>
      <w:r>
        <w:t xml:space="preserve"> to the </w:t>
      </w:r>
      <w:r w:rsidRPr="007A68E4">
        <w:rPr>
          <w:rFonts w:ascii="Courier New" w:hAnsi="Courier New" w:cs="Courier New"/>
        </w:rPr>
        <w:t>List</w:t>
      </w:r>
      <w:r w:rsidR="00FD41B8" w:rsidRPr="00FD41B8">
        <w:t xml:space="preserve">, </w:t>
      </w:r>
      <w:r>
        <w:t xml:space="preserve">until it encounters the end of file (when the </w:t>
      </w:r>
      <w:r w:rsidRPr="007A68E4">
        <w:rPr>
          <w:rFonts w:ascii="Courier New" w:hAnsi="Courier New" w:cs="Courier New"/>
        </w:rPr>
        <w:t>hasNextLine</w:t>
      </w:r>
      <w:r>
        <w:t xml:space="preserve"> returns </w:t>
      </w:r>
      <w:r w:rsidRPr="007A68E4">
        <w:rPr>
          <w:rFonts w:ascii="Courier New" w:hAnsi="Courier New" w:cs="Courier New"/>
        </w:rPr>
        <w:t>false</w:t>
      </w:r>
      <w:r>
        <w:t xml:space="preserve">); it then writes the </w:t>
      </w:r>
      <w:r w:rsidR="00A62A10">
        <w:rPr>
          <w:rFonts w:ascii="Courier New" w:hAnsi="Courier New" w:cs="Courier New"/>
        </w:rPr>
        <w:t>L</w:t>
      </w:r>
      <w:r w:rsidRPr="007A68E4">
        <w:rPr>
          <w:rFonts w:ascii="Courier New" w:hAnsi="Courier New" w:cs="Courier New"/>
        </w:rPr>
        <w:t>ist</w:t>
      </w:r>
      <w:r w:rsidR="00847B84">
        <w:t xml:space="preserve"> object </w:t>
      </w:r>
      <w:r>
        <w:t xml:space="preserve">to the </w:t>
      </w:r>
      <w:r w:rsidRPr="00DB0FC9">
        <w:rPr>
          <w:rFonts w:ascii="Courier New" w:hAnsi="Courier New" w:cs="Courier New"/>
        </w:rPr>
        <w:t>ObjectOutputStream</w:t>
      </w:r>
      <w:r w:rsidR="00E23E59">
        <w:t xml:space="preserve">, </w:t>
      </w:r>
      <w:r w:rsidR="00E23E59" w:rsidRPr="007A1B49">
        <w:rPr>
          <w:rFonts w:cstheme="minorHAnsi"/>
          <w:color w:val="000000"/>
        </w:rPr>
        <w:t>closes the</w:t>
      </w:r>
      <w:r w:rsidR="00847B84">
        <w:rPr>
          <w:rFonts w:cstheme="minorHAnsi"/>
          <w:color w:val="000000"/>
        </w:rPr>
        <w:t xml:space="preserve"> stream</w:t>
      </w:r>
      <w:r w:rsidR="00AD62C0">
        <w:rPr>
          <w:rFonts w:cstheme="minorHAnsi"/>
          <w:color w:val="000000"/>
        </w:rPr>
        <w:t xml:space="preserve"> and scanner</w:t>
      </w:r>
      <w:r w:rsidR="008A77E9">
        <w:t xml:space="preserve"> and </w:t>
      </w:r>
      <w:r>
        <w:t>returns.</w:t>
      </w:r>
    </w:p>
    <w:p w:rsidR="007A1B49" w:rsidRDefault="007A1B49" w:rsidP="007D531F">
      <w:pPr>
        <w:spacing w:after="0" w:line="240" w:lineRule="auto"/>
        <w:rPr>
          <w:rFonts w:cstheme="minorHAnsi"/>
          <w:color w:val="000000"/>
        </w:rPr>
      </w:pPr>
    </w:p>
    <w:p w:rsidR="00B4224D" w:rsidRDefault="00680C55" w:rsidP="00005518">
      <w:pPr>
        <w:spacing w:after="0" w:line="240" w:lineRule="auto"/>
      </w:pPr>
      <w:r>
        <w:rPr>
          <w:rFonts w:cstheme="minorHAnsi"/>
          <w:color w:val="000000"/>
        </w:rPr>
        <w:t xml:space="preserve">In order to </w:t>
      </w:r>
      <w:r>
        <w:t>verify that this method is working correctly</w:t>
      </w:r>
      <w:r w:rsidR="009C7308">
        <w:t>,</w:t>
      </w:r>
      <w:r>
        <w:t xml:space="preserve"> </w:t>
      </w:r>
      <w:r w:rsidR="00FE5D83">
        <w:t>you’</w:t>
      </w:r>
      <w:r w:rsidR="009C7308">
        <w:t xml:space="preserve">ll need to expand the </w:t>
      </w:r>
      <w:r w:rsidR="009C7308" w:rsidRPr="009C7308">
        <w:rPr>
          <w:rFonts w:ascii="Courier New" w:hAnsi="Courier New" w:cs="Courier New"/>
        </w:rPr>
        <w:t>run</w:t>
      </w:r>
      <w:r w:rsidR="009C7308">
        <w:t xml:space="preserve"> </w:t>
      </w:r>
      <w:r w:rsidR="00FE5D83">
        <w:t xml:space="preserve">method in the </w:t>
      </w:r>
      <w:r w:rsidR="005A5FCA">
        <w:t>driver</w:t>
      </w:r>
      <w:r w:rsidR="00FE5D83">
        <w:t xml:space="preserve"> program to </w:t>
      </w:r>
      <w:r w:rsidR="0019732F">
        <w:t>accomplish</w:t>
      </w:r>
      <w:r w:rsidR="001928BC">
        <w:t xml:space="preserve"> the following (P</w:t>
      </w:r>
      <w:r w:rsidR="00FE5D83">
        <w:t>art 2 in the method</w:t>
      </w:r>
      <w:r w:rsidR="005617B7">
        <w:t>’</w:t>
      </w:r>
      <w:r w:rsidR="00FE5D83">
        <w:t>s Javadoc)</w:t>
      </w:r>
      <w:r w:rsidR="009B76B8">
        <w:t xml:space="preserve">: </w:t>
      </w:r>
      <w:r w:rsidR="00C627E3" w:rsidRPr="00C627E3">
        <w:rPr>
          <w:i/>
        </w:rPr>
        <w:t>Get the name of an object file from the user, and c</w:t>
      </w:r>
      <w:r w:rsidR="00C627E3">
        <w:rPr>
          <w:i/>
        </w:rPr>
        <w:t xml:space="preserve">all method </w:t>
      </w:r>
      <w:r w:rsidR="00C627E3" w:rsidRPr="00947633">
        <w:rPr>
          <w:rFonts w:ascii="Courier New" w:hAnsi="Courier New" w:cs="Courier New"/>
          <w:i/>
        </w:rPr>
        <w:t>textFile2ObjectFile</w:t>
      </w:r>
      <w:r w:rsidR="00C627E3">
        <w:rPr>
          <w:i/>
        </w:rPr>
        <w:t xml:space="preserve"> </w:t>
      </w:r>
      <w:r w:rsidR="00C627E3" w:rsidRPr="00C627E3">
        <w:rPr>
          <w:i/>
        </w:rPr>
        <w:t xml:space="preserve">on the same </w:t>
      </w:r>
      <w:r w:rsidR="00C627E3" w:rsidRPr="00947633">
        <w:rPr>
          <w:rFonts w:ascii="Courier New" w:hAnsi="Courier New" w:cs="Courier New"/>
          <w:i/>
        </w:rPr>
        <w:t>CityNameStreams</w:t>
      </w:r>
      <w:r w:rsidR="00C627E3" w:rsidRPr="00C627E3">
        <w:rPr>
          <w:i/>
        </w:rPr>
        <w:t xml:space="preserve"> instance </w:t>
      </w:r>
      <w:r w:rsidR="0032475B">
        <w:rPr>
          <w:i/>
        </w:rPr>
        <w:t>passing the</w:t>
      </w:r>
      <w:r w:rsidR="00D23C77" w:rsidRPr="00D23C77">
        <w:rPr>
          <w:i/>
        </w:rPr>
        <w:t xml:space="preserve"> </w:t>
      </w:r>
      <w:r w:rsidR="00D23C77">
        <w:rPr>
          <w:i/>
        </w:rPr>
        <w:t>existing</w:t>
      </w:r>
      <w:r w:rsidR="0032475B">
        <w:rPr>
          <w:i/>
        </w:rPr>
        <w:t xml:space="preserve"> text file name</w:t>
      </w:r>
      <w:r w:rsidR="00C627E3">
        <w:rPr>
          <w:i/>
        </w:rPr>
        <w:t xml:space="preserve"> and object file </w:t>
      </w:r>
      <w:r w:rsidR="00C627E3" w:rsidRPr="00C627E3">
        <w:rPr>
          <w:i/>
        </w:rPr>
        <w:t>name as parameter</w:t>
      </w:r>
      <w:r w:rsidR="00D36CD7">
        <w:rPr>
          <w:i/>
        </w:rPr>
        <w:t>s</w:t>
      </w:r>
      <w:r w:rsidR="00C627E3">
        <w:t>.</w:t>
      </w:r>
      <w:r w:rsidR="00433121">
        <w:t xml:space="preserve"> </w:t>
      </w:r>
    </w:p>
    <w:p w:rsidR="00B4224D" w:rsidRDefault="00B4224D" w:rsidP="00005518">
      <w:pPr>
        <w:spacing w:after="0" w:line="240" w:lineRule="auto"/>
      </w:pPr>
    </w:p>
    <w:p w:rsidR="009B76B8" w:rsidRDefault="00005518" w:rsidP="00680C55">
      <w:pPr>
        <w:spacing w:after="0" w:line="240" w:lineRule="auto"/>
      </w:pPr>
      <w:r>
        <w:t xml:space="preserve">If your method is working correctly, it will generate an object file, but you </w:t>
      </w:r>
      <w:r w:rsidR="00FE1C84">
        <w:t>will not</w:t>
      </w:r>
      <w:r>
        <w:t xml:space="preserve"> be able to see the contents of the object file</w:t>
      </w:r>
      <w:r w:rsidR="00BA145A">
        <w:t>;</w:t>
      </w:r>
      <w:r>
        <w:t xml:space="preserve"> </w:t>
      </w:r>
      <w:r w:rsidR="00F81E09">
        <w:t>you will</w:t>
      </w:r>
      <w:r w:rsidR="00D47EAC">
        <w:t xml:space="preserve"> complete your testing of this part</w:t>
      </w:r>
      <w:r>
        <w:t xml:space="preserve"> </w:t>
      </w:r>
      <w:r w:rsidR="00C07808">
        <w:t>in the next one</w:t>
      </w:r>
      <w:r w:rsidR="00D47EAC">
        <w:t>.</w:t>
      </w:r>
    </w:p>
    <w:p w:rsidR="003D7687" w:rsidRDefault="003D7687" w:rsidP="00680C55">
      <w:pPr>
        <w:spacing w:after="0" w:line="240" w:lineRule="auto"/>
      </w:pPr>
    </w:p>
    <w:p w:rsidR="007A1B49" w:rsidRPr="00A9203C" w:rsidRDefault="00024823" w:rsidP="007D531F">
      <w:pPr>
        <w:spacing w:after="0" w:line="240" w:lineRule="auto"/>
        <w:rPr>
          <w:rFonts w:cstheme="minorHAnsi"/>
          <w:b/>
          <w:i/>
          <w:color w:val="000000"/>
        </w:rPr>
      </w:pPr>
      <w:r>
        <w:rPr>
          <w:rFonts w:cstheme="minorHAnsi"/>
          <w:b/>
          <w:i/>
          <w:color w:val="000000"/>
        </w:rPr>
        <w:t>Part</w:t>
      </w:r>
      <w:r w:rsidRPr="00C56621">
        <w:rPr>
          <w:rFonts w:cstheme="minorHAnsi"/>
          <w:b/>
          <w:i/>
          <w:color w:val="000000"/>
        </w:rPr>
        <w:t xml:space="preserve"> </w:t>
      </w:r>
      <w:r w:rsidR="00795E23">
        <w:rPr>
          <w:rFonts w:cstheme="minorHAnsi"/>
          <w:b/>
          <w:i/>
          <w:color w:val="000000"/>
        </w:rPr>
        <w:t>2.</w:t>
      </w:r>
      <w:r w:rsidR="00F51188">
        <w:rPr>
          <w:rFonts w:cstheme="minorHAnsi"/>
          <w:b/>
          <w:i/>
          <w:color w:val="000000"/>
        </w:rPr>
        <w:t>3</w:t>
      </w:r>
      <w:r w:rsidR="00CF3A71">
        <w:rPr>
          <w:rFonts w:cstheme="minorHAnsi"/>
          <w:b/>
          <w:i/>
          <w:color w:val="000000"/>
        </w:rPr>
        <w:t>: Reading a</w:t>
      </w:r>
      <w:r w:rsidR="007A1B49" w:rsidRPr="00A9203C">
        <w:rPr>
          <w:rFonts w:cstheme="minorHAnsi"/>
          <w:b/>
          <w:i/>
          <w:color w:val="000000"/>
        </w:rPr>
        <w:t xml:space="preserve"> </w:t>
      </w:r>
      <w:r w:rsidR="007A1B49" w:rsidRPr="00572ECF">
        <w:rPr>
          <w:rFonts w:ascii="Courier New" w:hAnsi="Courier New" w:cs="Courier New"/>
          <w:b/>
          <w:i/>
          <w:color w:val="000000"/>
        </w:rPr>
        <w:t>List</w:t>
      </w:r>
      <w:r w:rsidR="007A1B49" w:rsidRPr="00A9203C">
        <w:rPr>
          <w:rFonts w:cstheme="minorHAnsi"/>
          <w:b/>
          <w:i/>
          <w:color w:val="000000"/>
        </w:rPr>
        <w:t xml:space="preserve"> from an object file and writing the result to standard output.</w:t>
      </w:r>
    </w:p>
    <w:p w:rsidR="00956B5A" w:rsidRDefault="007A1B49" w:rsidP="007D531F">
      <w:pPr>
        <w:spacing w:after="0" w:line="240" w:lineRule="auto"/>
        <w:rPr>
          <w:rFonts w:cstheme="minorHAnsi"/>
          <w:color w:val="000000"/>
        </w:rPr>
      </w:pPr>
      <w:r w:rsidRPr="007A1B49">
        <w:rPr>
          <w:rFonts w:cstheme="minorHAnsi"/>
          <w:color w:val="000000"/>
        </w:rPr>
        <w:t xml:space="preserve">The third </w:t>
      </w:r>
      <w:r w:rsidR="007D5C26">
        <w:rPr>
          <w:rFonts w:cstheme="minorHAnsi"/>
          <w:color w:val="000000"/>
        </w:rPr>
        <w:t>method</w:t>
      </w:r>
      <w:r w:rsidRPr="007A1B49">
        <w:rPr>
          <w:rFonts w:cstheme="minorHAnsi"/>
          <w:color w:val="000000"/>
        </w:rPr>
        <w:t xml:space="preserve"> should be called </w:t>
      </w:r>
      <w:r w:rsidR="007D5C26" w:rsidRPr="00021A90">
        <w:rPr>
          <w:rFonts w:ascii="Courier New" w:hAnsi="Courier New" w:cs="Courier New"/>
        </w:rPr>
        <w:t>objectFile2Output</w:t>
      </w:r>
      <w:r w:rsidRPr="007A1B49">
        <w:rPr>
          <w:rFonts w:cstheme="minorHAnsi"/>
          <w:color w:val="000000"/>
        </w:rPr>
        <w:t xml:space="preserve">; use the other two </w:t>
      </w:r>
      <w:r w:rsidR="0007030F">
        <w:rPr>
          <w:rFonts w:cstheme="minorHAnsi"/>
          <w:color w:val="000000"/>
        </w:rPr>
        <w:t xml:space="preserve">methods </w:t>
      </w:r>
      <w:r w:rsidRPr="007A1B49">
        <w:rPr>
          <w:rFonts w:cstheme="minorHAnsi"/>
          <w:color w:val="000000"/>
        </w:rPr>
        <w:t>as template</w:t>
      </w:r>
      <w:r w:rsidR="0007030F">
        <w:rPr>
          <w:rFonts w:cstheme="minorHAnsi"/>
          <w:color w:val="000000"/>
        </w:rPr>
        <w:t>s</w:t>
      </w:r>
      <w:r w:rsidR="00956B5A">
        <w:rPr>
          <w:rFonts w:cstheme="minorHAnsi"/>
          <w:color w:val="000000"/>
        </w:rPr>
        <w:t xml:space="preserve">. </w:t>
      </w:r>
    </w:p>
    <w:p w:rsidR="00956B5A" w:rsidRDefault="00956B5A" w:rsidP="007D531F">
      <w:pPr>
        <w:spacing w:after="0" w:line="240" w:lineRule="auto"/>
        <w:rPr>
          <w:rFonts w:cstheme="minorHAnsi"/>
          <w:color w:val="000000"/>
        </w:rPr>
      </w:pPr>
    </w:p>
    <w:p w:rsidR="007A1B49" w:rsidRPr="007A1B49" w:rsidRDefault="00956B5A" w:rsidP="007D531F">
      <w:pPr>
        <w:spacing w:after="0" w:line="240" w:lineRule="auto"/>
        <w:rPr>
          <w:rFonts w:cstheme="minorHAnsi"/>
          <w:color w:val="000000"/>
        </w:rPr>
      </w:pPr>
      <w:r>
        <w:rPr>
          <w:rFonts w:cstheme="minorHAnsi"/>
          <w:color w:val="000000"/>
        </w:rPr>
        <w:t>This</w:t>
      </w:r>
      <w:r w:rsidR="007A1B49" w:rsidRPr="007A1B49">
        <w:rPr>
          <w:rFonts w:cstheme="minorHAnsi"/>
          <w:color w:val="000000"/>
        </w:rPr>
        <w:t xml:space="preserve"> </w:t>
      </w:r>
      <w:r w:rsidR="0019732F">
        <w:rPr>
          <w:rFonts w:cstheme="minorHAnsi"/>
          <w:color w:val="000000"/>
        </w:rPr>
        <w:t>method</w:t>
      </w:r>
      <w:r w:rsidR="007A1B49" w:rsidRPr="007A1B49">
        <w:rPr>
          <w:rFonts w:cstheme="minorHAnsi"/>
          <w:color w:val="000000"/>
        </w:rPr>
        <w:t xml:space="preserve"> takes the name of an existing object file as </w:t>
      </w:r>
      <w:r w:rsidR="00A43505">
        <w:rPr>
          <w:rFonts w:cstheme="minorHAnsi"/>
          <w:color w:val="000000"/>
        </w:rPr>
        <w:t xml:space="preserve">a </w:t>
      </w:r>
      <w:r w:rsidR="00A43505" w:rsidRPr="00AE5E87">
        <w:rPr>
          <w:rFonts w:ascii="Courier New" w:hAnsi="Courier New" w:cs="Courier New"/>
          <w:color w:val="000000"/>
        </w:rPr>
        <w:t>String</w:t>
      </w:r>
      <w:r w:rsidR="007A1B49" w:rsidRPr="007A1B49">
        <w:rPr>
          <w:rFonts w:cstheme="minorHAnsi"/>
          <w:color w:val="000000"/>
        </w:rPr>
        <w:t xml:space="preserve"> parameter</w:t>
      </w:r>
      <w:r w:rsidR="007A050A">
        <w:rPr>
          <w:rFonts w:cstheme="minorHAnsi"/>
          <w:color w:val="000000"/>
        </w:rPr>
        <w:t xml:space="preserve"> and</w:t>
      </w:r>
      <w:r w:rsidR="00600F16">
        <w:rPr>
          <w:rFonts w:cstheme="minorHAnsi"/>
          <w:color w:val="000000"/>
        </w:rPr>
        <w:t xml:space="preserve"> </w:t>
      </w:r>
      <w:r w:rsidR="007A1B49" w:rsidRPr="007A1B49">
        <w:rPr>
          <w:rFonts w:cstheme="minorHAnsi"/>
          <w:color w:val="000000"/>
        </w:rPr>
        <w:t>creates a</w:t>
      </w:r>
      <w:r w:rsidR="007A050A">
        <w:rPr>
          <w:rFonts w:cstheme="minorHAnsi"/>
          <w:color w:val="000000"/>
        </w:rPr>
        <w:t>n</w:t>
      </w:r>
      <w:r w:rsidR="007A1B49" w:rsidRPr="007A1B49">
        <w:rPr>
          <w:rFonts w:cstheme="minorHAnsi"/>
          <w:color w:val="000000"/>
        </w:rPr>
        <w:t xml:space="preserve"> </w:t>
      </w:r>
      <w:r w:rsidR="007A1B49" w:rsidRPr="00AE5E87">
        <w:rPr>
          <w:rFonts w:ascii="Courier New" w:hAnsi="Courier New" w:cs="Courier New"/>
          <w:color w:val="000000"/>
        </w:rPr>
        <w:t>ObjectInputStream</w:t>
      </w:r>
      <w:r w:rsidR="007A1B49" w:rsidRPr="007A1B49">
        <w:rPr>
          <w:rFonts w:cstheme="minorHAnsi"/>
          <w:color w:val="000000"/>
        </w:rPr>
        <w:t xml:space="preserve"> wrapped around a </w:t>
      </w:r>
      <w:r w:rsidR="007A1B49" w:rsidRPr="00AE5E87">
        <w:rPr>
          <w:rFonts w:ascii="Courier New" w:hAnsi="Courier New" w:cs="Courier New"/>
          <w:color w:val="000000"/>
        </w:rPr>
        <w:t>FileInputStream</w:t>
      </w:r>
      <w:r w:rsidR="007A050A">
        <w:rPr>
          <w:rFonts w:cstheme="minorHAnsi"/>
          <w:color w:val="000000"/>
        </w:rPr>
        <w:t xml:space="preserve"> for the </w:t>
      </w:r>
      <w:r w:rsidR="006958FD">
        <w:rPr>
          <w:rFonts w:cstheme="minorHAnsi"/>
          <w:color w:val="000000"/>
        </w:rPr>
        <w:t>parameter</w:t>
      </w:r>
      <w:r w:rsidR="007A050A">
        <w:rPr>
          <w:rFonts w:cstheme="minorHAnsi"/>
          <w:color w:val="000000"/>
        </w:rPr>
        <w:t xml:space="preserve">. </w:t>
      </w:r>
      <w:r w:rsidR="0019732F">
        <w:rPr>
          <w:rFonts w:cstheme="minorHAnsi"/>
          <w:color w:val="000000"/>
        </w:rPr>
        <w:t xml:space="preserve">It then reads </w:t>
      </w:r>
      <w:r w:rsidR="00E23E59">
        <w:rPr>
          <w:rFonts w:cstheme="minorHAnsi"/>
          <w:color w:val="000000"/>
        </w:rPr>
        <w:t xml:space="preserve">the </w:t>
      </w:r>
      <w:r w:rsidR="00E23E59" w:rsidRPr="00AE5E87">
        <w:rPr>
          <w:rFonts w:ascii="Courier New" w:hAnsi="Courier New" w:cs="Courier New"/>
          <w:color w:val="000000"/>
        </w:rPr>
        <w:t>List</w:t>
      </w:r>
      <w:r w:rsidR="00E23E59" w:rsidRPr="007A1B49">
        <w:rPr>
          <w:rFonts w:cstheme="minorHAnsi"/>
          <w:color w:val="000000"/>
        </w:rPr>
        <w:t xml:space="preserve"> </w:t>
      </w:r>
      <w:r w:rsidR="007A1B49" w:rsidRPr="007A1B49">
        <w:rPr>
          <w:rFonts w:cstheme="minorHAnsi"/>
          <w:color w:val="000000"/>
        </w:rPr>
        <w:t>from the</w:t>
      </w:r>
      <w:r w:rsidR="00BF339B">
        <w:rPr>
          <w:rFonts w:cstheme="minorHAnsi"/>
          <w:color w:val="000000"/>
        </w:rPr>
        <w:t xml:space="preserve"> stream</w:t>
      </w:r>
      <w:r w:rsidR="007A1B49" w:rsidRPr="007A1B49">
        <w:rPr>
          <w:rFonts w:cstheme="minorHAnsi"/>
          <w:color w:val="000000"/>
        </w:rPr>
        <w:t xml:space="preserve"> and casts </w:t>
      </w:r>
      <w:r w:rsidR="006958FD">
        <w:rPr>
          <w:rFonts w:cstheme="minorHAnsi"/>
          <w:color w:val="000000"/>
        </w:rPr>
        <w:t>it properly</w:t>
      </w:r>
      <w:r w:rsidR="002B51BE">
        <w:rPr>
          <w:rFonts w:cstheme="minorHAnsi"/>
          <w:color w:val="000000"/>
        </w:rPr>
        <w:t>,</w:t>
      </w:r>
      <w:r w:rsidR="00C4668D">
        <w:rPr>
          <w:rFonts w:cstheme="minorHAnsi"/>
          <w:color w:val="000000"/>
        </w:rPr>
        <w:t xml:space="preserve"> which </w:t>
      </w:r>
      <w:r w:rsidR="006958FD">
        <w:rPr>
          <w:rFonts w:cstheme="minorHAnsi"/>
          <w:color w:val="000000"/>
        </w:rPr>
        <w:t xml:space="preserve">might </w:t>
      </w:r>
      <w:r w:rsidR="007A1B49" w:rsidRPr="007A1B49">
        <w:rPr>
          <w:rFonts w:cstheme="minorHAnsi"/>
          <w:color w:val="000000"/>
        </w:rPr>
        <w:t xml:space="preserve">throw a </w:t>
      </w:r>
      <w:r w:rsidR="007A1B49" w:rsidRPr="00AE5E87">
        <w:rPr>
          <w:rFonts w:ascii="Courier New" w:hAnsi="Courier New" w:cs="Courier New"/>
          <w:color w:val="000000"/>
        </w:rPr>
        <w:t>Class</w:t>
      </w:r>
      <w:r w:rsidR="00F52C79">
        <w:rPr>
          <w:rFonts w:ascii="Courier New" w:hAnsi="Courier New" w:cs="Courier New"/>
          <w:color w:val="000000"/>
        </w:rPr>
        <w:t>NotFound</w:t>
      </w:r>
      <w:r w:rsidR="007A1B49" w:rsidRPr="00AE5E87">
        <w:rPr>
          <w:rFonts w:ascii="Courier New" w:hAnsi="Courier New" w:cs="Courier New"/>
          <w:color w:val="000000"/>
        </w:rPr>
        <w:t>Exception</w:t>
      </w:r>
      <w:r w:rsidR="00546DAA">
        <w:rPr>
          <w:rFonts w:cstheme="minorHAnsi"/>
          <w:color w:val="000000"/>
        </w:rPr>
        <w:t>.</w:t>
      </w:r>
      <w:r w:rsidR="007A1B49" w:rsidRPr="007A1B49">
        <w:rPr>
          <w:rFonts w:cstheme="minorHAnsi"/>
          <w:color w:val="000000"/>
        </w:rPr>
        <w:t xml:space="preserve"> </w:t>
      </w:r>
      <w:r w:rsidR="0019732F">
        <w:rPr>
          <w:rFonts w:cstheme="minorHAnsi"/>
          <w:color w:val="000000"/>
        </w:rPr>
        <w:t xml:space="preserve">The </w:t>
      </w:r>
      <w:r w:rsidR="007A1B49" w:rsidRPr="007A1B49">
        <w:rPr>
          <w:rFonts w:cstheme="minorHAnsi"/>
          <w:color w:val="000000"/>
        </w:rPr>
        <w:t xml:space="preserve">method then displays the elements of the </w:t>
      </w:r>
      <w:r w:rsidR="007A1B49" w:rsidRPr="00AE5E87">
        <w:rPr>
          <w:rFonts w:ascii="Courier New" w:hAnsi="Courier New" w:cs="Courier New"/>
          <w:color w:val="000000"/>
        </w:rPr>
        <w:t>List</w:t>
      </w:r>
      <w:r w:rsidR="007A1B49" w:rsidRPr="007A1B49">
        <w:rPr>
          <w:rFonts w:cstheme="minorHAnsi"/>
          <w:color w:val="000000"/>
        </w:rPr>
        <w:t xml:space="preserve"> to the console using </w:t>
      </w:r>
      <w:r w:rsidR="007A1B49" w:rsidRPr="00AE5E87">
        <w:rPr>
          <w:rFonts w:ascii="Courier New" w:hAnsi="Courier New" w:cs="Courier New"/>
          <w:color w:val="000000"/>
        </w:rPr>
        <w:t>System.out</w:t>
      </w:r>
      <w:r w:rsidR="007A1B49" w:rsidRPr="007A1B49">
        <w:rPr>
          <w:rFonts w:cstheme="minorHAnsi"/>
          <w:color w:val="000000"/>
        </w:rPr>
        <w:t>, closes the</w:t>
      </w:r>
      <w:r w:rsidR="002B51BE">
        <w:rPr>
          <w:rFonts w:cstheme="minorHAnsi"/>
          <w:color w:val="000000"/>
        </w:rPr>
        <w:t xml:space="preserve"> stream, </w:t>
      </w:r>
      <w:r w:rsidR="007A1B49" w:rsidRPr="007A1B49">
        <w:rPr>
          <w:rFonts w:cstheme="minorHAnsi"/>
          <w:color w:val="000000"/>
        </w:rPr>
        <w:t>and returns.</w:t>
      </w:r>
      <w:r w:rsidR="00600F16">
        <w:rPr>
          <w:rFonts w:cstheme="minorHAnsi"/>
          <w:color w:val="000000"/>
        </w:rPr>
        <w:t xml:space="preserve"> </w:t>
      </w:r>
    </w:p>
    <w:p w:rsidR="007A1B49" w:rsidRPr="007A1B49" w:rsidRDefault="00024823" w:rsidP="007D531F">
      <w:pPr>
        <w:spacing w:after="0" w:line="240" w:lineRule="auto"/>
        <w:rPr>
          <w:rFonts w:cstheme="minorHAnsi"/>
          <w:color w:val="000000"/>
        </w:rPr>
      </w:pPr>
      <w:r>
        <w:rPr>
          <w:rFonts w:cstheme="minorHAnsi"/>
          <w:color w:val="000000"/>
        </w:rPr>
        <w:t xml:space="preserve"> </w:t>
      </w:r>
    </w:p>
    <w:p w:rsidR="003D7801" w:rsidRDefault="00172A33" w:rsidP="003D7801">
      <w:pPr>
        <w:spacing w:after="0" w:line="240" w:lineRule="auto"/>
      </w:pPr>
      <w:r>
        <w:rPr>
          <w:rFonts w:cstheme="minorHAnsi"/>
          <w:color w:val="000000"/>
        </w:rPr>
        <w:t xml:space="preserve">In order to </w:t>
      </w:r>
      <w:r>
        <w:t xml:space="preserve">verify that this method is working correctly you’ll need to expand the </w:t>
      </w:r>
      <w:r w:rsidR="007949C4" w:rsidRPr="009C7308">
        <w:rPr>
          <w:rFonts w:ascii="Courier New" w:hAnsi="Courier New" w:cs="Courier New"/>
        </w:rPr>
        <w:t>run</w:t>
      </w:r>
      <w:r w:rsidR="007949C4">
        <w:t xml:space="preserve"> </w:t>
      </w:r>
      <w:r>
        <w:t xml:space="preserve">method in the </w:t>
      </w:r>
      <w:r w:rsidR="005A5FCA">
        <w:t xml:space="preserve">driver </w:t>
      </w:r>
      <w:r>
        <w:t>program to accomplish the following (</w:t>
      </w:r>
      <w:r w:rsidR="00B15DBF">
        <w:t>P</w:t>
      </w:r>
      <w:bookmarkStart w:id="0" w:name="_GoBack"/>
      <w:bookmarkEnd w:id="0"/>
      <w:r>
        <w:t xml:space="preserve">art </w:t>
      </w:r>
      <w:r w:rsidR="005A5FCA">
        <w:t>3</w:t>
      </w:r>
      <w:r>
        <w:t xml:space="preserve"> in the method</w:t>
      </w:r>
      <w:r w:rsidR="005617B7">
        <w:t>’</w:t>
      </w:r>
      <w:r>
        <w:t xml:space="preserve">s Javadoc): </w:t>
      </w:r>
      <w:r w:rsidR="003D7801" w:rsidRPr="003D7801">
        <w:rPr>
          <w:i/>
        </w:rPr>
        <w:t xml:space="preserve">Call method objectFile2Output on the same </w:t>
      </w:r>
      <w:r w:rsidR="003D7801" w:rsidRPr="00050BAF">
        <w:rPr>
          <w:rFonts w:ascii="Courier New" w:hAnsi="Courier New" w:cs="Courier New"/>
          <w:i/>
        </w:rPr>
        <w:t>CityNameStreams</w:t>
      </w:r>
      <w:r w:rsidR="003D7801" w:rsidRPr="003D7801">
        <w:rPr>
          <w:i/>
        </w:rPr>
        <w:t xml:space="preserve"> instance passing the </w:t>
      </w:r>
      <w:r w:rsidR="00D23C77">
        <w:rPr>
          <w:i/>
        </w:rPr>
        <w:t>existing</w:t>
      </w:r>
      <w:r w:rsidR="00DA79A4">
        <w:rPr>
          <w:i/>
        </w:rPr>
        <w:t xml:space="preserve"> </w:t>
      </w:r>
      <w:r w:rsidR="003D7801" w:rsidRPr="003D7801">
        <w:rPr>
          <w:i/>
        </w:rPr>
        <w:t>object file name as a parameter.</w:t>
      </w:r>
      <w:r w:rsidR="00DA79A4">
        <w:rPr>
          <w:i/>
        </w:rPr>
        <w:t xml:space="preserve"> </w:t>
      </w:r>
    </w:p>
    <w:p w:rsidR="003D363D" w:rsidRDefault="003D363D" w:rsidP="007D531F">
      <w:pPr>
        <w:spacing w:after="0" w:line="240" w:lineRule="auto"/>
      </w:pPr>
    </w:p>
    <w:p w:rsidR="007A1B49" w:rsidRPr="007A1B49" w:rsidRDefault="007A1B49" w:rsidP="007D531F">
      <w:pPr>
        <w:spacing w:after="0" w:line="240" w:lineRule="auto"/>
        <w:rPr>
          <w:rFonts w:cstheme="minorHAnsi"/>
          <w:color w:val="000000"/>
        </w:rPr>
      </w:pPr>
      <w:r w:rsidRPr="007A1B49">
        <w:rPr>
          <w:rFonts w:cstheme="minorHAnsi"/>
          <w:color w:val="000000"/>
        </w:rPr>
        <w:t xml:space="preserve">Verify that </w:t>
      </w:r>
      <w:r w:rsidR="00771A6A">
        <w:rPr>
          <w:rFonts w:cstheme="minorHAnsi"/>
          <w:b/>
          <w:i/>
          <w:color w:val="000000"/>
        </w:rPr>
        <w:t>Parts</w:t>
      </w:r>
      <w:r w:rsidR="00771A6A" w:rsidRPr="00C56621">
        <w:rPr>
          <w:rFonts w:cstheme="minorHAnsi"/>
          <w:b/>
          <w:i/>
          <w:color w:val="000000"/>
        </w:rPr>
        <w:t xml:space="preserve"> </w:t>
      </w:r>
      <w:r w:rsidR="002B4476">
        <w:rPr>
          <w:rFonts w:cstheme="minorHAnsi"/>
          <w:b/>
          <w:i/>
          <w:color w:val="000000"/>
        </w:rPr>
        <w:t>2.</w:t>
      </w:r>
      <w:r w:rsidR="00A8315E" w:rsidRPr="00BD41A6">
        <w:rPr>
          <w:rFonts w:cstheme="minorHAnsi"/>
          <w:b/>
          <w:i/>
          <w:color w:val="000000"/>
        </w:rPr>
        <w:t>2</w:t>
      </w:r>
      <w:r w:rsidRPr="007A1B49">
        <w:rPr>
          <w:rFonts w:cstheme="minorHAnsi"/>
          <w:color w:val="000000"/>
        </w:rPr>
        <w:t xml:space="preserve"> and </w:t>
      </w:r>
      <w:r w:rsidR="00A564CF">
        <w:rPr>
          <w:rFonts w:cstheme="minorHAnsi"/>
          <w:b/>
          <w:i/>
          <w:color w:val="000000"/>
        </w:rPr>
        <w:t>2.3</w:t>
      </w:r>
      <w:r w:rsidRPr="00BD41A6">
        <w:rPr>
          <w:rFonts w:cstheme="minorHAnsi"/>
          <w:b/>
          <w:i/>
          <w:color w:val="000000"/>
        </w:rPr>
        <w:t xml:space="preserve"> </w:t>
      </w:r>
      <w:r w:rsidRPr="007A1B49">
        <w:rPr>
          <w:rFonts w:cstheme="minorHAnsi"/>
          <w:color w:val="000000"/>
        </w:rPr>
        <w:t>are working correctly by running</w:t>
      </w:r>
      <w:r w:rsidR="003D363D">
        <w:rPr>
          <w:rFonts w:cstheme="minorHAnsi"/>
          <w:color w:val="000000"/>
        </w:rPr>
        <w:t xml:space="preserve"> the completed driver class.</w:t>
      </w:r>
      <w:r w:rsidRPr="007A1B49">
        <w:rPr>
          <w:rFonts w:cstheme="minorHAnsi"/>
          <w:color w:val="000000"/>
        </w:rPr>
        <w:t xml:space="preserve"> </w:t>
      </w:r>
      <w:r w:rsidR="000317EF">
        <w:rPr>
          <w:rFonts w:cstheme="minorHAnsi"/>
          <w:color w:val="000000"/>
        </w:rPr>
        <w:t>O</w:t>
      </w:r>
      <w:r w:rsidRPr="007A1B49">
        <w:rPr>
          <w:rFonts w:cstheme="minorHAnsi"/>
          <w:color w:val="000000"/>
        </w:rPr>
        <w:t xml:space="preserve">utput from </w:t>
      </w:r>
      <w:r w:rsidR="00B274D8">
        <w:rPr>
          <w:rFonts w:cstheme="minorHAnsi"/>
          <w:b/>
          <w:i/>
          <w:color w:val="000000"/>
        </w:rPr>
        <w:t>Part</w:t>
      </w:r>
      <w:r w:rsidR="00B274D8" w:rsidRPr="00C56621">
        <w:rPr>
          <w:rFonts w:cstheme="minorHAnsi"/>
          <w:b/>
          <w:i/>
          <w:color w:val="000000"/>
        </w:rPr>
        <w:t xml:space="preserve"> </w:t>
      </w:r>
      <w:r w:rsidR="000C03C8">
        <w:rPr>
          <w:rFonts w:cstheme="minorHAnsi"/>
          <w:b/>
          <w:i/>
          <w:color w:val="000000"/>
        </w:rPr>
        <w:t>2.</w:t>
      </w:r>
      <w:r w:rsidR="005A070D">
        <w:rPr>
          <w:rFonts w:cstheme="minorHAnsi"/>
          <w:b/>
          <w:i/>
          <w:color w:val="000000"/>
        </w:rPr>
        <w:t>3</w:t>
      </w:r>
      <w:r w:rsidR="005A070D" w:rsidRPr="007A1B49">
        <w:rPr>
          <w:rFonts w:cstheme="minorHAnsi"/>
          <w:color w:val="000000"/>
        </w:rPr>
        <w:t xml:space="preserve"> </w:t>
      </w:r>
      <w:r w:rsidRPr="007A1B49">
        <w:rPr>
          <w:rFonts w:cstheme="minorHAnsi"/>
          <w:color w:val="000000"/>
        </w:rPr>
        <w:t>should exactly match the original input</w:t>
      </w:r>
      <w:r w:rsidR="00FE1753" w:rsidRPr="00FE1753">
        <w:rPr>
          <w:rFonts w:cstheme="minorHAnsi"/>
          <w:color w:val="000000"/>
        </w:rPr>
        <w:t xml:space="preserve"> </w:t>
      </w:r>
      <w:r w:rsidR="00FE1753">
        <w:rPr>
          <w:rFonts w:cstheme="minorHAnsi"/>
          <w:color w:val="000000"/>
        </w:rPr>
        <w:t xml:space="preserve">from </w:t>
      </w:r>
      <w:r w:rsidR="00FE1753" w:rsidRPr="003500C5">
        <w:rPr>
          <w:rFonts w:cstheme="minorHAnsi"/>
          <w:b/>
          <w:i/>
          <w:color w:val="000000"/>
        </w:rPr>
        <w:t xml:space="preserve">Part </w:t>
      </w:r>
      <w:r w:rsidR="006D24B2">
        <w:rPr>
          <w:rFonts w:cstheme="minorHAnsi"/>
          <w:b/>
          <w:i/>
          <w:color w:val="000000"/>
        </w:rPr>
        <w:t>2.1</w:t>
      </w:r>
      <w:r w:rsidRPr="007A1B49">
        <w:rPr>
          <w:rFonts w:cstheme="minorHAnsi"/>
          <w:color w:val="000000"/>
        </w:rPr>
        <w:t>, (except that the last line with only t</w:t>
      </w:r>
      <w:r w:rsidR="003500C5">
        <w:rPr>
          <w:rFonts w:cstheme="minorHAnsi"/>
          <w:color w:val="000000"/>
        </w:rPr>
        <w:t>h</w:t>
      </w:r>
      <w:r w:rsidR="00FE1753">
        <w:rPr>
          <w:rFonts w:cstheme="minorHAnsi"/>
          <w:color w:val="000000"/>
        </w:rPr>
        <w:t>e period character is missing).</w:t>
      </w:r>
    </w:p>
    <w:p w:rsidR="007A1B49" w:rsidRPr="007A1B49" w:rsidRDefault="005720D5" w:rsidP="007D531F">
      <w:pPr>
        <w:spacing w:after="0" w:line="240" w:lineRule="auto"/>
        <w:rPr>
          <w:rFonts w:cstheme="minorHAnsi"/>
          <w:color w:val="000000"/>
        </w:rPr>
      </w:pPr>
      <w:r>
        <w:rPr>
          <w:rFonts w:cstheme="minorHAnsi"/>
          <w:color w:val="000000"/>
        </w:rPr>
        <w:t xml:space="preserve"> </w:t>
      </w:r>
    </w:p>
    <w:p w:rsidR="00801F42" w:rsidRPr="00570CE7" w:rsidRDefault="00801F42" w:rsidP="007D531F">
      <w:pPr>
        <w:spacing w:after="0" w:line="240" w:lineRule="auto"/>
        <w:rPr>
          <w:rFonts w:cstheme="minorHAnsi"/>
          <w:color w:val="000000"/>
        </w:rPr>
      </w:pPr>
    </w:p>
    <w:sectPr w:rsidR="00801F42" w:rsidRPr="00570CE7" w:rsidSect="00753B24">
      <w:pgSz w:w="12240" w:h="15840"/>
      <w:pgMar w:top="450" w:right="63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38F6"/>
    <w:multiLevelType w:val="multilevel"/>
    <w:tmpl w:val="E67CD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05526"/>
    <w:multiLevelType w:val="multilevel"/>
    <w:tmpl w:val="B88A3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42E42"/>
    <w:multiLevelType w:val="multilevel"/>
    <w:tmpl w:val="AD06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15D08"/>
    <w:multiLevelType w:val="multilevel"/>
    <w:tmpl w:val="83BA0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70228"/>
    <w:multiLevelType w:val="hybridMultilevel"/>
    <w:tmpl w:val="AC920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636E49"/>
    <w:multiLevelType w:val="multilevel"/>
    <w:tmpl w:val="6824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B360F7"/>
    <w:multiLevelType w:val="hybridMultilevel"/>
    <w:tmpl w:val="781C4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A941AE"/>
    <w:multiLevelType w:val="hybridMultilevel"/>
    <w:tmpl w:val="DFB2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22521"/>
    <w:multiLevelType w:val="multilevel"/>
    <w:tmpl w:val="1820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2"/>
  </w:num>
  <w:num w:numId="6">
    <w:abstractNumId w:val="8"/>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30B"/>
    <w:rsid w:val="00000ED4"/>
    <w:rsid w:val="00002170"/>
    <w:rsid w:val="00005518"/>
    <w:rsid w:val="0000584E"/>
    <w:rsid w:val="00006372"/>
    <w:rsid w:val="00013982"/>
    <w:rsid w:val="00021A90"/>
    <w:rsid w:val="00024823"/>
    <w:rsid w:val="000317EF"/>
    <w:rsid w:val="000419DD"/>
    <w:rsid w:val="00042507"/>
    <w:rsid w:val="00043281"/>
    <w:rsid w:val="00046CB5"/>
    <w:rsid w:val="00046D31"/>
    <w:rsid w:val="00050091"/>
    <w:rsid w:val="00050A00"/>
    <w:rsid w:val="00050BAF"/>
    <w:rsid w:val="00052D68"/>
    <w:rsid w:val="00053986"/>
    <w:rsid w:val="00054079"/>
    <w:rsid w:val="0006349A"/>
    <w:rsid w:val="00064B6E"/>
    <w:rsid w:val="00065F2A"/>
    <w:rsid w:val="00066667"/>
    <w:rsid w:val="0007030F"/>
    <w:rsid w:val="000708E8"/>
    <w:rsid w:val="000710D2"/>
    <w:rsid w:val="000725C1"/>
    <w:rsid w:val="00074712"/>
    <w:rsid w:val="00075C19"/>
    <w:rsid w:val="00076166"/>
    <w:rsid w:val="00076A35"/>
    <w:rsid w:val="00076D6F"/>
    <w:rsid w:val="0007767A"/>
    <w:rsid w:val="0007795B"/>
    <w:rsid w:val="000807E1"/>
    <w:rsid w:val="00084442"/>
    <w:rsid w:val="00084959"/>
    <w:rsid w:val="00095559"/>
    <w:rsid w:val="000A1EB1"/>
    <w:rsid w:val="000A1F39"/>
    <w:rsid w:val="000A3D99"/>
    <w:rsid w:val="000A4801"/>
    <w:rsid w:val="000B3178"/>
    <w:rsid w:val="000B5933"/>
    <w:rsid w:val="000B6B33"/>
    <w:rsid w:val="000C01CC"/>
    <w:rsid w:val="000C03C8"/>
    <w:rsid w:val="000C0985"/>
    <w:rsid w:val="000C11D7"/>
    <w:rsid w:val="000C2523"/>
    <w:rsid w:val="000D5101"/>
    <w:rsid w:val="000D6DFA"/>
    <w:rsid w:val="000E16E3"/>
    <w:rsid w:val="000E1ABF"/>
    <w:rsid w:val="000E4FE3"/>
    <w:rsid w:val="000E51B5"/>
    <w:rsid w:val="000E7BDC"/>
    <w:rsid w:val="000F43BD"/>
    <w:rsid w:val="000F7447"/>
    <w:rsid w:val="000F7C34"/>
    <w:rsid w:val="00103E85"/>
    <w:rsid w:val="001120AC"/>
    <w:rsid w:val="001201DD"/>
    <w:rsid w:val="0012083B"/>
    <w:rsid w:val="00123784"/>
    <w:rsid w:val="00126213"/>
    <w:rsid w:val="0013373E"/>
    <w:rsid w:val="00135F14"/>
    <w:rsid w:val="001405EF"/>
    <w:rsid w:val="00140602"/>
    <w:rsid w:val="00140621"/>
    <w:rsid w:val="001407E0"/>
    <w:rsid w:val="0014141B"/>
    <w:rsid w:val="00142442"/>
    <w:rsid w:val="00143693"/>
    <w:rsid w:val="001479FB"/>
    <w:rsid w:val="00156C26"/>
    <w:rsid w:val="0015794E"/>
    <w:rsid w:val="00161AA9"/>
    <w:rsid w:val="00162460"/>
    <w:rsid w:val="00171913"/>
    <w:rsid w:val="00172275"/>
    <w:rsid w:val="001729A0"/>
    <w:rsid w:val="00172A33"/>
    <w:rsid w:val="00176FED"/>
    <w:rsid w:val="0018658D"/>
    <w:rsid w:val="00192482"/>
    <w:rsid w:val="001928BC"/>
    <w:rsid w:val="00192B28"/>
    <w:rsid w:val="00196200"/>
    <w:rsid w:val="0019732F"/>
    <w:rsid w:val="001A24CF"/>
    <w:rsid w:val="001B08CD"/>
    <w:rsid w:val="001B119A"/>
    <w:rsid w:val="001B26DD"/>
    <w:rsid w:val="001B30AC"/>
    <w:rsid w:val="001B473A"/>
    <w:rsid w:val="001B6382"/>
    <w:rsid w:val="001C06A4"/>
    <w:rsid w:val="001D0848"/>
    <w:rsid w:val="001D68EF"/>
    <w:rsid w:val="001D6F24"/>
    <w:rsid w:val="001E16CB"/>
    <w:rsid w:val="001E4B9F"/>
    <w:rsid w:val="001E5C8D"/>
    <w:rsid w:val="001E7CB7"/>
    <w:rsid w:val="001F066F"/>
    <w:rsid w:val="001F2D77"/>
    <w:rsid w:val="001F36FB"/>
    <w:rsid w:val="001F39A7"/>
    <w:rsid w:val="001F476E"/>
    <w:rsid w:val="001F78AF"/>
    <w:rsid w:val="00203111"/>
    <w:rsid w:val="0020514E"/>
    <w:rsid w:val="00205726"/>
    <w:rsid w:val="00211E1A"/>
    <w:rsid w:val="002165EE"/>
    <w:rsid w:val="0022286E"/>
    <w:rsid w:val="0022505A"/>
    <w:rsid w:val="00230677"/>
    <w:rsid w:val="00232E21"/>
    <w:rsid w:val="00233A7A"/>
    <w:rsid w:val="002342D1"/>
    <w:rsid w:val="00234F37"/>
    <w:rsid w:val="00237795"/>
    <w:rsid w:val="00240386"/>
    <w:rsid w:val="00240EBA"/>
    <w:rsid w:val="0024100F"/>
    <w:rsid w:val="00242258"/>
    <w:rsid w:val="002444CF"/>
    <w:rsid w:val="00253B0A"/>
    <w:rsid w:val="00254A81"/>
    <w:rsid w:val="00255347"/>
    <w:rsid w:val="00256A84"/>
    <w:rsid w:val="00261B66"/>
    <w:rsid w:val="00263569"/>
    <w:rsid w:val="0027541E"/>
    <w:rsid w:val="0027770D"/>
    <w:rsid w:val="00280AF8"/>
    <w:rsid w:val="00280C80"/>
    <w:rsid w:val="00284190"/>
    <w:rsid w:val="0028504C"/>
    <w:rsid w:val="002852E2"/>
    <w:rsid w:val="0029081B"/>
    <w:rsid w:val="0029416F"/>
    <w:rsid w:val="00295322"/>
    <w:rsid w:val="0029535C"/>
    <w:rsid w:val="0029576F"/>
    <w:rsid w:val="0029622C"/>
    <w:rsid w:val="002A027C"/>
    <w:rsid w:val="002A11A5"/>
    <w:rsid w:val="002A60CE"/>
    <w:rsid w:val="002A7183"/>
    <w:rsid w:val="002B0BA3"/>
    <w:rsid w:val="002B1401"/>
    <w:rsid w:val="002B30C2"/>
    <w:rsid w:val="002B4476"/>
    <w:rsid w:val="002B51BE"/>
    <w:rsid w:val="002D205C"/>
    <w:rsid w:val="002D2129"/>
    <w:rsid w:val="002E1C15"/>
    <w:rsid w:val="002E2D1E"/>
    <w:rsid w:val="002E2EEE"/>
    <w:rsid w:val="002E5751"/>
    <w:rsid w:val="002E6468"/>
    <w:rsid w:val="002E6BB4"/>
    <w:rsid w:val="002F0BC0"/>
    <w:rsid w:val="002F425E"/>
    <w:rsid w:val="002F48AD"/>
    <w:rsid w:val="002F7730"/>
    <w:rsid w:val="00306BEF"/>
    <w:rsid w:val="003121E6"/>
    <w:rsid w:val="0031357F"/>
    <w:rsid w:val="00314DB7"/>
    <w:rsid w:val="0032475B"/>
    <w:rsid w:val="00324BC9"/>
    <w:rsid w:val="0032682F"/>
    <w:rsid w:val="00341BE3"/>
    <w:rsid w:val="00342751"/>
    <w:rsid w:val="003429EC"/>
    <w:rsid w:val="0034304B"/>
    <w:rsid w:val="00343C68"/>
    <w:rsid w:val="0034436F"/>
    <w:rsid w:val="00345248"/>
    <w:rsid w:val="003500C5"/>
    <w:rsid w:val="0036445D"/>
    <w:rsid w:val="00367BF7"/>
    <w:rsid w:val="0038308E"/>
    <w:rsid w:val="0038418E"/>
    <w:rsid w:val="00385D4F"/>
    <w:rsid w:val="00391207"/>
    <w:rsid w:val="0039344E"/>
    <w:rsid w:val="00395E68"/>
    <w:rsid w:val="003A162E"/>
    <w:rsid w:val="003A1B41"/>
    <w:rsid w:val="003A2248"/>
    <w:rsid w:val="003A388B"/>
    <w:rsid w:val="003A4124"/>
    <w:rsid w:val="003A716E"/>
    <w:rsid w:val="003B1710"/>
    <w:rsid w:val="003B24E8"/>
    <w:rsid w:val="003B2D16"/>
    <w:rsid w:val="003B6397"/>
    <w:rsid w:val="003C37B1"/>
    <w:rsid w:val="003C5616"/>
    <w:rsid w:val="003C676A"/>
    <w:rsid w:val="003D363D"/>
    <w:rsid w:val="003D7687"/>
    <w:rsid w:val="003D7801"/>
    <w:rsid w:val="003D7C16"/>
    <w:rsid w:val="003E2136"/>
    <w:rsid w:val="003E2E0E"/>
    <w:rsid w:val="003E668B"/>
    <w:rsid w:val="003E6BE1"/>
    <w:rsid w:val="003F0D8D"/>
    <w:rsid w:val="003F3735"/>
    <w:rsid w:val="003F4C0A"/>
    <w:rsid w:val="00403793"/>
    <w:rsid w:val="00415A1E"/>
    <w:rsid w:val="004228F9"/>
    <w:rsid w:val="00430237"/>
    <w:rsid w:val="0043040B"/>
    <w:rsid w:val="004314AE"/>
    <w:rsid w:val="00433121"/>
    <w:rsid w:val="00441C0E"/>
    <w:rsid w:val="00445C99"/>
    <w:rsid w:val="004511C8"/>
    <w:rsid w:val="00451A47"/>
    <w:rsid w:val="004601E7"/>
    <w:rsid w:val="0046307F"/>
    <w:rsid w:val="00465805"/>
    <w:rsid w:val="00465E96"/>
    <w:rsid w:val="004661A9"/>
    <w:rsid w:val="004710C9"/>
    <w:rsid w:val="00473086"/>
    <w:rsid w:val="0047430B"/>
    <w:rsid w:val="00474EDE"/>
    <w:rsid w:val="004807CD"/>
    <w:rsid w:val="00485EEA"/>
    <w:rsid w:val="00493869"/>
    <w:rsid w:val="004A18C9"/>
    <w:rsid w:val="004A1D08"/>
    <w:rsid w:val="004A3115"/>
    <w:rsid w:val="004A39B9"/>
    <w:rsid w:val="004A4ADF"/>
    <w:rsid w:val="004A7478"/>
    <w:rsid w:val="004B033C"/>
    <w:rsid w:val="004B2FAB"/>
    <w:rsid w:val="004C496F"/>
    <w:rsid w:val="004D0397"/>
    <w:rsid w:val="004D5713"/>
    <w:rsid w:val="004D5E7F"/>
    <w:rsid w:val="004D5EE0"/>
    <w:rsid w:val="004D604B"/>
    <w:rsid w:val="004F00EA"/>
    <w:rsid w:val="004F0C78"/>
    <w:rsid w:val="004F48C3"/>
    <w:rsid w:val="004F5A71"/>
    <w:rsid w:val="004F6483"/>
    <w:rsid w:val="004F6E17"/>
    <w:rsid w:val="005066FC"/>
    <w:rsid w:val="00506C97"/>
    <w:rsid w:val="005075B2"/>
    <w:rsid w:val="00507CD2"/>
    <w:rsid w:val="005149FA"/>
    <w:rsid w:val="00515042"/>
    <w:rsid w:val="0051683C"/>
    <w:rsid w:val="00521E47"/>
    <w:rsid w:val="00535286"/>
    <w:rsid w:val="00536FFC"/>
    <w:rsid w:val="00543C56"/>
    <w:rsid w:val="00546DAA"/>
    <w:rsid w:val="005478BE"/>
    <w:rsid w:val="005527DC"/>
    <w:rsid w:val="005561F0"/>
    <w:rsid w:val="0056088F"/>
    <w:rsid w:val="005613C3"/>
    <w:rsid w:val="005617B7"/>
    <w:rsid w:val="00567175"/>
    <w:rsid w:val="00570CE7"/>
    <w:rsid w:val="005720D5"/>
    <w:rsid w:val="00572ECF"/>
    <w:rsid w:val="005732BC"/>
    <w:rsid w:val="00577D4E"/>
    <w:rsid w:val="005828CF"/>
    <w:rsid w:val="005839A1"/>
    <w:rsid w:val="00586C32"/>
    <w:rsid w:val="005918F3"/>
    <w:rsid w:val="00592DF4"/>
    <w:rsid w:val="005A070D"/>
    <w:rsid w:val="005A0BDE"/>
    <w:rsid w:val="005A0C5C"/>
    <w:rsid w:val="005A19D9"/>
    <w:rsid w:val="005A5B5A"/>
    <w:rsid w:val="005A5FCA"/>
    <w:rsid w:val="005A7DAE"/>
    <w:rsid w:val="005B6345"/>
    <w:rsid w:val="005C267C"/>
    <w:rsid w:val="005C32C5"/>
    <w:rsid w:val="005C5FF1"/>
    <w:rsid w:val="005D5A53"/>
    <w:rsid w:val="005D5A8F"/>
    <w:rsid w:val="005D79C1"/>
    <w:rsid w:val="005E0B90"/>
    <w:rsid w:val="005E3808"/>
    <w:rsid w:val="005E72B1"/>
    <w:rsid w:val="005E79EE"/>
    <w:rsid w:val="005F3DD7"/>
    <w:rsid w:val="005F69F5"/>
    <w:rsid w:val="005F703E"/>
    <w:rsid w:val="00600F16"/>
    <w:rsid w:val="006019E6"/>
    <w:rsid w:val="006162B4"/>
    <w:rsid w:val="00622F16"/>
    <w:rsid w:val="0062437B"/>
    <w:rsid w:val="00624D0E"/>
    <w:rsid w:val="00633B0A"/>
    <w:rsid w:val="00637211"/>
    <w:rsid w:val="00640651"/>
    <w:rsid w:val="00644E2A"/>
    <w:rsid w:val="00645409"/>
    <w:rsid w:val="00645F92"/>
    <w:rsid w:val="006475C3"/>
    <w:rsid w:val="006511EA"/>
    <w:rsid w:val="00651581"/>
    <w:rsid w:val="00654CE0"/>
    <w:rsid w:val="006720EF"/>
    <w:rsid w:val="0067220D"/>
    <w:rsid w:val="00673B7E"/>
    <w:rsid w:val="00674413"/>
    <w:rsid w:val="00677ECB"/>
    <w:rsid w:val="00680C55"/>
    <w:rsid w:val="0068514B"/>
    <w:rsid w:val="00687AE4"/>
    <w:rsid w:val="006922FA"/>
    <w:rsid w:val="00693903"/>
    <w:rsid w:val="00694C7B"/>
    <w:rsid w:val="006958FD"/>
    <w:rsid w:val="0069615F"/>
    <w:rsid w:val="006A0E70"/>
    <w:rsid w:val="006A2150"/>
    <w:rsid w:val="006A298D"/>
    <w:rsid w:val="006A3F01"/>
    <w:rsid w:val="006A468E"/>
    <w:rsid w:val="006A5459"/>
    <w:rsid w:val="006B1DD5"/>
    <w:rsid w:val="006C7EAF"/>
    <w:rsid w:val="006D0842"/>
    <w:rsid w:val="006D14C0"/>
    <w:rsid w:val="006D2263"/>
    <w:rsid w:val="006D24B2"/>
    <w:rsid w:val="006D499B"/>
    <w:rsid w:val="006D49E8"/>
    <w:rsid w:val="006D4B4D"/>
    <w:rsid w:val="006E0FF1"/>
    <w:rsid w:val="006E483A"/>
    <w:rsid w:val="006F096B"/>
    <w:rsid w:val="006F2A4B"/>
    <w:rsid w:val="0070539B"/>
    <w:rsid w:val="0070712D"/>
    <w:rsid w:val="00710FE5"/>
    <w:rsid w:val="007159A4"/>
    <w:rsid w:val="007167B9"/>
    <w:rsid w:val="00722F77"/>
    <w:rsid w:val="00723D87"/>
    <w:rsid w:val="00725191"/>
    <w:rsid w:val="007305E7"/>
    <w:rsid w:val="00732087"/>
    <w:rsid w:val="00742632"/>
    <w:rsid w:val="00742D4A"/>
    <w:rsid w:val="00746C92"/>
    <w:rsid w:val="0074725F"/>
    <w:rsid w:val="00751357"/>
    <w:rsid w:val="00753B24"/>
    <w:rsid w:val="00753FD5"/>
    <w:rsid w:val="007647A5"/>
    <w:rsid w:val="0076545F"/>
    <w:rsid w:val="00766252"/>
    <w:rsid w:val="00771A6A"/>
    <w:rsid w:val="00771E43"/>
    <w:rsid w:val="007806D5"/>
    <w:rsid w:val="00782F35"/>
    <w:rsid w:val="00783999"/>
    <w:rsid w:val="00783A07"/>
    <w:rsid w:val="00793F27"/>
    <w:rsid w:val="007949C4"/>
    <w:rsid w:val="00795E23"/>
    <w:rsid w:val="00797B26"/>
    <w:rsid w:val="007A050A"/>
    <w:rsid w:val="007A1B49"/>
    <w:rsid w:val="007A68E4"/>
    <w:rsid w:val="007A7B73"/>
    <w:rsid w:val="007B52A2"/>
    <w:rsid w:val="007B5715"/>
    <w:rsid w:val="007D4F9F"/>
    <w:rsid w:val="007D531F"/>
    <w:rsid w:val="007D5C26"/>
    <w:rsid w:val="007D5C5F"/>
    <w:rsid w:val="007E12C2"/>
    <w:rsid w:val="007E18DA"/>
    <w:rsid w:val="007E6257"/>
    <w:rsid w:val="007E6A86"/>
    <w:rsid w:val="007E7407"/>
    <w:rsid w:val="007E7DAD"/>
    <w:rsid w:val="007F3E4B"/>
    <w:rsid w:val="007F457B"/>
    <w:rsid w:val="007F55FA"/>
    <w:rsid w:val="0080067E"/>
    <w:rsid w:val="00801F42"/>
    <w:rsid w:val="00802667"/>
    <w:rsid w:val="00803DA7"/>
    <w:rsid w:val="0081012B"/>
    <w:rsid w:val="0081215A"/>
    <w:rsid w:val="008122A3"/>
    <w:rsid w:val="008142A1"/>
    <w:rsid w:val="00814B3A"/>
    <w:rsid w:val="00814EF1"/>
    <w:rsid w:val="008152A9"/>
    <w:rsid w:val="00816603"/>
    <w:rsid w:val="0081709E"/>
    <w:rsid w:val="00823499"/>
    <w:rsid w:val="00825655"/>
    <w:rsid w:val="008279C0"/>
    <w:rsid w:val="00830F52"/>
    <w:rsid w:val="00846D9F"/>
    <w:rsid w:val="00847B84"/>
    <w:rsid w:val="00850550"/>
    <w:rsid w:val="00851C38"/>
    <w:rsid w:val="00853C61"/>
    <w:rsid w:val="00856AF8"/>
    <w:rsid w:val="00863C5B"/>
    <w:rsid w:val="00873A76"/>
    <w:rsid w:val="0087426F"/>
    <w:rsid w:val="008743C3"/>
    <w:rsid w:val="00876E25"/>
    <w:rsid w:val="00877D64"/>
    <w:rsid w:val="0088539F"/>
    <w:rsid w:val="0088597E"/>
    <w:rsid w:val="00885DA8"/>
    <w:rsid w:val="00892082"/>
    <w:rsid w:val="00893C32"/>
    <w:rsid w:val="008A0A5F"/>
    <w:rsid w:val="008A2530"/>
    <w:rsid w:val="008A4C26"/>
    <w:rsid w:val="008A6E36"/>
    <w:rsid w:val="008A77E9"/>
    <w:rsid w:val="008A788E"/>
    <w:rsid w:val="008A796E"/>
    <w:rsid w:val="008B09A6"/>
    <w:rsid w:val="008B2CE6"/>
    <w:rsid w:val="008B6E98"/>
    <w:rsid w:val="008D07F2"/>
    <w:rsid w:val="008D356D"/>
    <w:rsid w:val="008D6397"/>
    <w:rsid w:val="008E0865"/>
    <w:rsid w:val="008E45A0"/>
    <w:rsid w:val="008F0F3B"/>
    <w:rsid w:val="008F2382"/>
    <w:rsid w:val="008F3F2C"/>
    <w:rsid w:val="008F7E80"/>
    <w:rsid w:val="0090176C"/>
    <w:rsid w:val="009035FF"/>
    <w:rsid w:val="00906A42"/>
    <w:rsid w:val="00911947"/>
    <w:rsid w:val="0091462E"/>
    <w:rsid w:val="00917B80"/>
    <w:rsid w:val="00920A28"/>
    <w:rsid w:val="009252E5"/>
    <w:rsid w:val="00934632"/>
    <w:rsid w:val="00937958"/>
    <w:rsid w:val="009425D4"/>
    <w:rsid w:val="0094441D"/>
    <w:rsid w:val="0094543E"/>
    <w:rsid w:val="00947633"/>
    <w:rsid w:val="00951917"/>
    <w:rsid w:val="00956B5A"/>
    <w:rsid w:val="00964689"/>
    <w:rsid w:val="0097118F"/>
    <w:rsid w:val="00973067"/>
    <w:rsid w:val="00973D9B"/>
    <w:rsid w:val="00975B75"/>
    <w:rsid w:val="00976BF4"/>
    <w:rsid w:val="00977F8F"/>
    <w:rsid w:val="009807A2"/>
    <w:rsid w:val="00985655"/>
    <w:rsid w:val="00985D0F"/>
    <w:rsid w:val="00995E64"/>
    <w:rsid w:val="0099654D"/>
    <w:rsid w:val="009A17E6"/>
    <w:rsid w:val="009A2A45"/>
    <w:rsid w:val="009A3984"/>
    <w:rsid w:val="009A3B08"/>
    <w:rsid w:val="009B3DBF"/>
    <w:rsid w:val="009B76B8"/>
    <w:rsid w:val="009C2A09"/>
    <w:rsid w:val="009C3953"/>
    <w:rsid w:val="009C634C"/>
    <w:rsid w:val="009C7102"/>
    <w:rsid w:val="009C7308"/>
    <w:rsid w:val="009D2F50"/>
    <w:rsid w:val="009D67ED"/>
    <w:rsid w:val="009E081C"/>
    <w:rsid w:val="009E67B0"/>
    <w:rsid w:val="009F07C5"/>
    <w:rsid w:val="009F1004"/>
    <w:rsid w:val="009F585D"/>
    <w:rsid w:val="009F6EAE"/>
    <w:rsid w:val="00A03061"/>
    <w:rsid w:val="00A1168B"/>
    <w:rsid w:val="00A126B6"/>
    <w:rsid w:val="00A13A6A"/>
    <w:rsid w:val="00A215CB"/>
    <w:rsid w:val="00A21A92"/>
    <w:rsid w:val="00A25ED0"/>
    <w:rsid w:val="00A27370"/>
    <w:rsid w:val="00A31EA6"/>
    <w:rsid w:val="00A32828"/>
    <w:rsid w:val="00A355D7"/>
    <w:rsid w:val="00A35885"/>
    <w:rsid w:val="00A4262D"/>
    <w:rsid w:val="00A43505"/>
    <w:rsid w:val="00A4416B"/>
    <w:rsid w:val="00A564CF"/>
    <w:rsid w:val="00A60AC9"/>
    <w:rsid w:val="00A61219"/>
    <w:rsid w:val="00A61FA5"/>
    <w:rsid w:val="00A62A10"/>
    <w:rsid w:val="00A6458E"/>
    <w:rsid w:val="00A66BD6"/>
    <w:rsid w:val="00A70018"/>
    <w:rsid w:val="00A71FB3"/>
    <w:rsid w:val="00A74AF0"/>
    <w:rsid w:val="00A77F77"/>
    <w:rsid w:val="00A822FA"/>
    <w:rsid w:val="00A82A56"/>
    <w:rsid w:val="00A82DDC"/>
    <w:rsid w:val="00A83015"/>
    <w:rsid w:val="00A8315E"/>
    <w:rsid w:val="00A85082"/>
    <w:rsid w:val="00A85AD9"/>
    <w:rsid w:val="00A9203C"/>
    <w:rsid w:val="00AA46B9"/>
    <w:rsid w:val="00AA71BF"/>
    <w:rsid w:val="00AB53C5"/>
    <w:rsid w:val="00AB6672"/>
    <w:rsid w:val="00AB7813"/>
    <w:rsid w:val="00AC31CD"/>
    <w:rsid w:val="00AC75AC"/>
    <w:rsid w:val="00AD2D22"/>
    <w:rsid w:val="00AD62C0"/>
    <w:rsid w:val="00AE166E"/>
    <w:rsid w:val="00AE2153"/>
    <w:rsid w:val="00AE5E87"/>
    <w:rsid w:val="00AE67DB"/>
    <w:rsid w:val="00AE7DA0"/>
    <w:rsid w:val="00AF7EFE"/>
    <w:rsid w:val="00B037DD"/>
    <w:rsid w:val="00B03FA5"/>
    <w:rsid w:val="00B075C4"/>
    <w:rsid w:val="00B1078C"/>
    <w:rsid w:val="00B12A17"/>
    <w:rsid w:val="00B12B87"/>
    <w:rsid w:val="00B1500B"/>
    <w:rsid w:val="00B15DBF"/>
    <w:rsid w:val="00B216BB"/>
    <w:rsid w:val="00B2203E"/>
    <w:rsid w:val="00B2524E"/>
    <w:rsid w:val="00B263BA"/>
    <w:rsid w:val="00B274D8"/>
    <w:rsid w:val="00B34FFB"/>
    <w:rsid w:val="00B35AA9"/>
    <w:rsid w:val="00B35C4D"/>
    <w:rsid w:val="00B402A5"/>
    <w:rsid w:val="00B4224D"/>
    <w:rsid w:val="00B428A5"/>
    <w:rsid w:val="00B43CD5"/>
    <w:rsid w:val="00B450E7"/>
    <w:rsid w:val="00B52ACC"/>
    <w:rsid w:val="00B60ECE"/>
    <w:rsid w:val="00B7015E"/>
    <w:rsid w:val="00B71757"/>
    <w:rsid w:val="00B738E6"/>
    <w:rsid w:val="00B74E82"/>
    <w:rsid w:val="00B76674"/>
    <w:rsid w:val="00B80B71"/>
    <w:rsid w:val="00B815E9"/>
    <w:rsid w:val="00B83B44"/>
    <w:rsid w:val="00B9298B"/>
    <w:rsid w:val="00B94B5F"/>
    <w:rsid w:val="00B95A0A"/>
    <w:rsid w:val="00BA145A"/>
    <w:rsid w:val="00BA7513"/>
    <w:rsid w:val="00BB1229"/>
    <w:rsid w:val="00BB288C"/>
    <w:rsid w:val="00BB32C6"/>
    <w:rsid w:val="00BB40F4"/>
    <w:rsid w:val="00BB4459"/>
    <w:rsid w:val="00BC512E"/>
    <w:rsid w:val="00BD3B7D"/>
    <w:rsid w:val="00BD41A6"/>
    <w:rsid w:val="00BD4A65"/>
    <w:rsid w:val="00BD7346"/>
    <w:rsid w:val="00BE1EAB"/>
    <w:rsid w:val="00BE36E3"/>
    <w:rsid w:val="00BE6E08"/>
    <w:rsid w:val="00BF339B"/>
    <w:rsid w:val="00BF4C10"/>
    <w:rsid w:val="00BF54AD"/>
    <w:rsid w:val="00C06250"/>
    <w:rsid w:val="00C07808"/>
    <w:rsid w:val="00C11146"/>
    <w:rsid w:val="00C114C4"/>
    <w:rsid w:val="00C149DE"/>
    <w:rsid w:val="00C165AF"/>
    <w:rsid w:val="00C24ACC"/>
    <w:rsid w:val="00C33CA0"/>
    <w:rsid w:val="00C401AB"/>
    <w:rsid w:val="00C43F46"/>
    <w:rsid w:val="00C4668D"/>
    <w:rsid w:val="00C51961"/>
    <w:rsid w:val="00C52FF6"/>
    <w:rsid w:val="00C56621"/>
    <w:rsid w:val="00C56C9C"/>
    <w:rsid w:val="00C571B6"/>
    <w:rsid w:val="00C574D4"/>
    <w:rsid w:val="00C57A54"/>
    <w:rsid w:val="00C627E3"/>
    <w:rsid w:val="00C70955"/>
    <w:rsid w:val="00C70D0F"/>
    <w:rsid w:val="00C74C4B"/>
    <w:rsid w:val="00C77923"/>
    <w:rsid w:val="00C82456"/>
    <w:rsid w:val="00C82D11"/>
    <w:rsid w:val="00C86C87"/>
    <w:rsid w:val="00C90A2E"/>
    <w:rsid w:val="00C91ABA"/>
    <w:rsid w:val="00C92AF8"/>
    <w:rsid w:val="00C93C68"/>
    <w:rsid w:val="00C94811"/>
    <w:rsid w:val="00C96A9D"/>
    <w:rsid w:val="00CA1736"/>
    <w:rsid w:val="00CB0C6A"/>
    <w:rsid w:val="00CB1E22"/>
    <w:rsid w:val="00CC0D41"/>
    <w:rsid w:val="00CD22AC"/>
    <w:rsid w:val="00CE0D6D"/>
    <w:rsid w:val="00CE165A"/>
    <w:rsid w:val="00CF2395"/>
    <w:rsid w:val="00CF393B"/>
    <w:rsid w:val="00CF3A71"/>
    <w:rsid w:val="00D13E3D"/>
    <w:rsid w:val="00D14547"/>
    <w:rsid w:val="00D14760"/>
    <w:rsid w:val="00D14917"/>
    <w:rsid w:val="00D16DB4"/>
    <w:rsid w:val="00D23C77"/>
    <w:rsid w:val="00D2497C"/>
    <w:rsid w:val="00D26AFE"/>
    <w:rsid w:val="00D27064"/>
    <w:rsid w:val="00D33145"/>
    <w:rsid w:val="00D35813"/>
    <w:rsid w:val="00D35AEC"/>
    <w:rsid w:val="00D36CD7"/>
    <w:rsid w:val="00D41A4A"/>
    <w:rsid w:val="00D46563"/>
    <w:rsid w:val="00D47EAC"/>
    <w:rsid w:val="00D532F9"/>
    <w:rsid w:val="00D54695"/>
    <w:rsid w:val="00D54A09"/>
    <w:rsid w:val="00D57787"/>
    <w:rsid w:val="00D72C3C"/>
    <w:rsid w:val="00D73DA7"/>
    <w:rsid w:val="00D815FD"/>
    <w:rsid w:val="00D92762"/>
    <w:rsid w:val="00D931D4"/>
    <w:rsid w:val="00D95B32"/>
    <w:rsid w:val="00DA04BB"/>
    <w:rsid w:val="00DA79A4"/>
    <w:rsid w:val="00DB00E4"/>
    <w:rsid w:val="00DB0FC9"/>
    <w:rsid w:val="00DB147C"/>
    <w:rsid w:val="00DB31BF"/>
    <w:rsid w:val="00DB3952"/>
    <w:rsid w:val="00DB5195"/>
    <w:rsid w:val="00DB5322"/>
    <w:rsid w:val="00DB5DAE"/>
    <w:rsid w:val="00DB6955"/>
    <w:rsid w:val="00DC397E"/>
    <w:rsid w:val="00DC39AE"/>
    <w:rsid w:val="00DC4F16"/>
    <w:rsid w:val="00DC695A"/>
    <w:rsid w:val="00DC7A06"/>
    <w:rsid w:val="00DD10B5"/>
    <w:rsid w:val="00DD3A58"/>
    <w:rsid w:val="00DD4038"/>
    <w:rsid w:val="00DE04A8"/>
    <w:rsid w:val="00DE14F2"/>
    <w:rsid w:val="00DF0F9F"/>
    <w:rsid w:val="00DF4B9E"/>
    <w:rsid w:val="00DF4BE3"/>
    <w:rsid w:val="00DF52B6"/>
    <w:rsid w:val="00E01999"/>
    <w:rsid w:val="00E13D11"/>
    <w:rsid w:val="00E13E25"/>
    <w:rsid w:val="00E15991"/>
    <w:rsid w:val="00E170B9"/>
    <w:rsid w:val="00E175F1"/>
    <w:rsid w:val="00E17F0A"/>
    <w:rsid w:val="00E23E59"/>
    <w:rsid w:val="00E25E34"/>
    <w:rsid w:val="00E26D2E"/>
    <w:rsid w:val="00E323EF"/>
    <w:rsid w:val="00E3292C"/>
    <w:rsid w:val="00E36409"/>
    <w:rsid w:val="00E40890"/>
    <w:rsid w:val="00E408E7"/>
    <w:rsid w:val="00E409AE"/>
    <w:rsid w:val="00E422A0"/>
    <w:rsid w:val="00E42C5C"/>
    <w:rsid w:val="00E44126"/>
    <w:rsid w:val="00E46926"/>
    <w:rsid w:val="00E54257"/>
    <w:rsid w:val="00E60CA9"/>
    <w:rsid w:val="00E65853"/>
    <w:rsid w:val="00E700F8"/>
    <w:rsid w:val="00E7556D"/>
    <w:rsid w:val="00E7758A"/>
    <w:rsid w:val="00E812A3"/>
    <w:rsid w:val="00E85D68"/>
    <w:rsid w:val="00E86454"/>
    <w:rsid w:val="00E9174A"/>
    <w:rsid w:val="00EA62F2"/>
    <w:rsid w:val="00EA7260"/>
    <w:rsid w:val="00EA7BC4"/>
    <w:rsid w:val="00EB1761"/>
    <w:rsid w:val="00EB63BC"/>
    <w:rsid w:val="00EC71B1"/>
    <w:rsid w:val="00ED0370"/>
    <w:rsid w:val="00ED395E"/>
    <w:rsid w:val="00ED3DCC"/>
    <w:rsid w:val="00ED73A4"/>
    <w:rsid w:val="00EE5CC2"/>
    <w:rsid w:val="00EE5DC9"/>
    <w:rsid w:val="00EE6A5D"/>
    <w:rsid w:val="00EF024A"/>
    <w:rsid w:val="00EF23E0"/>
    <w:rsid w:val="00EF6B32"/>
    <w:rsid w:val="00EF7508"/>
    <w:rsid w:val="00F000E6"/>
    <w:rsid w:val="00F05533"/>
    <w:rsid w:val="00F10452"/>
    <w:rsid w:val="00F1070F"/>
    <w:rsid w:val="00F33BF8"/>
    <w:rsid w:val="00F34ACC"/>
    <w:rsid w:val="00F412AA"/>
    <w:rsid w:val="00F41AA1"/>
    <w:rsid w:val="00F4590E"/>
    <w:rsid w:val="00F51188"/>
    <w:rsid w:val="00F51DD9"/>
    <w:rsid w:val="00F52C79"/>
    <w:rsid w:val="00F54C41"/>
    <w:rsid w:val="00F572F3"/>
    <w:rsid w:val="00F6272F"/>
    <w:rsid w:val="00F6336A"/>
    <w:rsid w:val="00F64379"/>
    <w:rsid w:val="00F773CA"/>
    <w:rsid w:val="00F81E09"/>
    <w:rsid w:val="00F82131"/>
    <w:rsid w:val="00F8573D"/>
    <w:rsid w:val="00F916C6"/>
    <w:rsid w:val="00F9215C"/>
    <w:rsid w:val="00F92370"/>
    <w:rsid w:val="00F92EA1"/>
    <w:rsid w:val="00FA2045"/>
    <w:rsid w:val="00FA2849"/>
    <w:rsid w:val="00FB13CD"/>
    <w:rsid w:val="00FB1F45"/>
    <w:rsid w:val="00FB31B1"/>
    <w:rsid w:val="00FB392B"/>
    <w:rsid w:val="00FB3980"/>
    <w:rsid w:val="00FB50A5"/>
    <w:rsid w:val="00FB635A"/>
    <w:rsid w:val="00FB67F8"/>
    <w:rsid w:val="00FC0A1A"/>
    <w:rsid w:val="00FC2AFC"/>
    <w:rsid w:val="00FC3743"/>
    <w:rsid w:val="00FC42AB"/>
    <w:rsid w:val="00FC5732"/>
    <w:rsid w:val="00FD2796"/>
    <w:rsid w:val="00FD2BD5"/>
    <w:rsid w:val="00FD41B8"/>
    <w:rsid w:val="00FD551B"/>
    <w:rsid w:val="00FE07E4"/>
    <w:rsid w:val="00FE0A5C"/>
    <w:rsid w:val="00FE1753"/>
    <w:rsid w:val="00FE1A53"/>
    <w:rsid w:val="00FE1C84"/>
    <w:rsid w:val="00FE3CB4"/>
    <w:rsid w:val="00FE48B1"/>
    <w:rsid w:val="00FE5AF2"/>
    <w:rsid w:val="00FE5D83"/>
    <w:rsid w:val="00FE6EA1"/>
    <w:rsid w:val="00FE7149"/>
    <w:rsid w:val="00FE7A63"/>
    <w:rsid w:val="00FF2036"/>
    <w:rsid w:val="00FF3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34828"/>
  <w15:chartTrackingRefBased/>
  <w15:docId w15:val="{8A63FABF-F0AC-4AC7-85D7-3111F20C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F55FA"/>
  </w:style>
  <w:style w:type="character" w:styleId="HTMLCode">
    <w:name w:val="HTML Code"/>
    <w:basedOn w:val="DefaultParagraphFont"/>
    <w:uiPriority w:val="99"/>
    <w:semiHidden/>
    <w:unhideWhenUsed/>
    <w:rsid w:val="007F55FA"/>
    <w:rPr>
      <w:rFonts w:ascii="Courier New" w:eastAsia="Times New Roman" w:hAnsi="Courier New" w:cs="Courier New"/>
      <w:sz w:val="20"/>
      <w:szCs w:val="20"/>
    </w:rPr>
  </w:style>
  <w:style w:type="paragraph" w:styleId="ListParagraph">
    <w:name w:val="List Paragraph"/>
    <w:basedOn w:val="Normal"/>
    <w:uiPriority w:val="34"/>
    <w:qFormat/>
    <w:rsid w:val="002E2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898536">
      <w:bodyDiv w:val="1"/>
      <w:marLeft w:val="0"/>
      <w:marRight w:val="0"/>
      <w:marTop w:val="0"/>
      <w:marBottom w:val="0"/>
      <w:divBdr>
        <w:top w:val="none" w:sz="0" w:space="0" w:color="auto"/>
        <w:left w:val="none" w:sz="0" w:space="0" w:color="auto"/>
        <w:bottom w:val="none" w:sz="0" w:space="0" w:color="auto"/>
        <w:right w:val="none" w:sz="0" w:space="0" w:color="auto"/>
      </w:divBdr>
    </w:div>
    <w:div w:id="204440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21FF641B.dotm</Template>
  <TotalTime>678</TotalTime>
  <Pages>3</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Rahal, Imad</dc:creator>
  <cp:keywords/>
  <dc:description/>
  <cp:lastModifiedBy>Rahal, Imad</cp:lastModifiedBy>
  <cp:revision>811</cp:revision>
  <dcterms:created xsi:type="dcterms:W3CDTF">2014-04-25T15:18:00Z</dcterms:created>
  <dcterms:modified xsi:type="dcterms:W3CDTF">2017-09-01T19:50:00Z</dcterms:modified>
</cp:coreProperties>
</file>