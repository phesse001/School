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458" w:rsidRDefault="00EC7458" w:rsidP="009E6F34">
      <w:pPr>
        <w:pStyle w:val="NormalWeb"/>
        <w:spacing w:before="0" w:beforeAutospacing="0" w:after="120" w:afterAutospacing="0"/>
        <w:rPr>
          <w:rFonts w:asciiTheme="minorHAnsi" w:hAnsiTheme="minorHAnsi" w:cstheme="minorHAnsi"/>
          <w:b/>
          <w:bCs/>
          <w:sz w:val="32"/>
        </w:rPr>
      </w:pPr>
      <w:r w:rsidRPr="002205F0">
        <w:rPr>
          <w:rFonts w:asciiTheme="minorHAnsi" w:hAnsiTheme="minorHAnsi" w:cstheme="minorHAnsi"/>
          <w:b/>
          <w:bCs/>
          <w:sz w:val="32"/>
        </w:rPr>
        <w:t xml:space="preserve">Lab </w:t>
      </w:r>
      <w:r w:rsidR="00946A8E" w:rsidRPr="002205F0">
        <w:rPr>
          <w:rFonts w:asciiTheme="minorHAnsi" w:hAnsiTheme="minorHAnsi" w:cstheme="minorHAnsi"/>
          <w:b/>
          <w:bCs/>
          <w:sz w:val="32"/>
        </w:rPr>
        <w:t>5b</w:t>
      </w:r>
      <w:r w:rsidR="00DB1EA5" w:rsidRPr="002205F0">
        <w:rPr>
          <w:rFonts w:asciiTheme="minorHAnsi" w:hAnsiTheme="minorHAnsi" w:cstheme="minorHAnsi"/>
          <w:b/>
          <w:bCs/>
          <w:sz w:val="32"/>
        </w:rPr>
        <w:t xml:space="preserve"> – </w:t>
      </w:r>
      <w:r w:rsidR="00EF258E" w:rsidRPr="002205F0">
        <w:rPr>
          <w:rFonts w:asciiTheme="minorHAnsi" w:hAnsiTheme="minorHAnsi" w:cstheme="minorHAnsi"/>
          <w:b/>
          <w:bCs/>
          <w:sz w:val="32"/>
        </w:rPr>
        <w:t>A</w:t>
      </w:r>
      <w:r w:rsidRPr="002205F0">
        <w:rPr>
          <w:rFonts w:asciiTheme="minorHAnsi" w:hAnsiTheme="minorHAnsi" w:cstheme="minorHAnsi"/>
          <w:b/>
          <w:bCs/>
          <w:sz w:val="32"/>
        </w:rPr>
        <w:t xml:space="preserve"> </w:t>
      </w:r>
      <w:r w:rsidR="00EF258E" w:rsidRPr="002205F0">
        <w:rPr>
          <w:rFonts w:asciiTheme="minorHAnsi" w:hAnsiTheme="minorHAnsi" w:cstheme="minorHAnsi"/>
          <w:b/>
          <w:bCs/>
          <w:sz w:val="32"/>
        </w:rPr>
        <w:t>Bank Simulation</w:t>
      </w:r>
    </w:p>
    <w:p w:rsidR="00EF258E" w:rsidRPr="002205F0" w:rsidRDefault="00EF258E" w:rsidP="009E6F34">
      <w:pPr>
        <w:pStyle w:val="NormalWeb"/>
        <w:spacing w:before="0" w:beforeAutospacing="0" w:after="120" w:afterAutospacing="0"/>
        <w:rPr>
          <w:rFonts w:asciiTheme="minorHAnsi" w:hAnsiTheme="minorHAnsi" w:cstheme="minorHAnsi"/>
        </w:rPr>
      </w:pPr>
      <w:r w:rsidRPr="002205F0">
        <w:rPr>
          <w:rFonts w:asciiTheme="minorHAnsi" w:hAnsiTheme="minorHAnsi" w:cstheme="minorHAnsi"/>
        </w:rPr>
        <w:t xml:space="preserve">In this lab, you will </w:t>
      </w:r>
      <w:r w:rsidR="006439CF" w:rsidRPr="002205F0">
        <w:rPr>
          <w:rFonts w:asciiTheme="minorHAnsi" w:hAnsiTheme="minorHAnsi" w:cstheme="minorHAnsi"/>
        </w:rPr>
        <w:t xml:space="preserve">be creating </w:t>
      </w:r>
      <w:r w:rsidRPr="002205F0">
        <w:rPr>
          <w:rFonts w:asciiTheme="minorHAnsi" w:hAnsiTheme="minorHAnsi" w:cstheme="minorHAnsi"/>
        </w:rPr>
        <w:t>a program simulating the operation of a bank: Customers enter the bank, and there are one or more tellers; if a teller is free, that teller serves the customer</w:t>
      </w:r>
      <w:r w:rsidR="001D2B3B" w:rsidRPr="002205F0">
        <w:rPr>
          <w:rFonts w:asciiTheme="minorHAnsi" w:hAnsiTheme="minorHAnsi" w:cstheme="minorHAnsi"/>
        </w:rPr>
        <w:t>.</w:t>
      </w:r>
      <w:r w:rsidRPr="002205F0">
        <w:rPr>
          <w:rFonts w:asciiTheme="minorHAnsi" w:hAnsiTheme="minorHAnsi" w:cstheme="minorHAnsi"/>
        </w:rPr>
        <w:t xml:space="preserve"> </w:t>
      </w:r>
      <w:r w:rsidR="001D2B3B" w:rsidRPr="002205F0">
        <w:rPr>
          <w:rFonts w:asciiTheme="minorHAnsi" w:hAnsiTheme="minorHAnsi" w:cstheme="minorHAnsi"/>
        </w:rPr>
        <w:t>O</w:t>
      </w:r>
      <w:r w:rsidRPr="002205F0">
        <w:rPr>
          <w:rFonts w:asciiTheme="minorHAnsi" w:hAnsiTheme="minorHAnsi" w:cstheme="minorHAnsi"/>
        </w:rPr>
        <w:t>therwise, the customer enters the queue and waits until a teller is free. Your program should accept the following inputs:</w:t>
      </w:r>
    </w:p>
    <w:p w:rsidR="00EF258E" w:rsidRPr="00292924" w:rsidRDefault="00931AD2" w:rsidP="009E6F34">
      <w:pPr>
        <w:pStyle w:val="ListParagraph"/>
        <w:numPr>
          <w:ilvl w:val="0"/>
          <w:numId w:val="14"/>
        </w:numPr>
        <w:spacing w:after="120" w:line="240" w:lineRule="auto"/>
        <w:contextualSpacing w:val="0"/>
        <w:rPr>
          <w:rFonts w:cstheme="minorHAnsi"/>
          <w:sz w:val="24"/>
          <w:szCs w:val="24"/>
        </w:rPr>
      </w:pPr>
      <w:r w:rsidRPr="00292924">
        <w:rPr>
          <w:rFonts w:cstheme="minorHAnsi"/>
          <w:sz w:val="24"/>
          <w:szCs w:val="24"/>
        </w:rPr>
        <w:t>T</w:t>
      </w:r>
      <w:r w:rsidR="00EF258E" w:rsidRPr="00292924">
        <w:rPr>
          <w:rFonts w:cstheme="minorHAnsi"/>
          <w:sz w:val="24"/>
          <w:szCs w:val="24"/>
        </w:rPr>
        <w:t>he total simulation time</w:t>
      </w:r>
      <w:r w:rsidR="00D305B9" w:rsidRPr="00292924">
        <w:rPr>
          <w:rFonts w:cstheme="minorHAnsi"/>
          <w:sz w:val="24"/>
          <w:szCs w:val="24"/>
        </w:rPr>
        <w:t xml:space="preserve"> as an </w:t>
      </w:r>
      <w:r w:rsidR="00D305B9" w:rsidRPr="00BE62B6">
        <w:rPr>
          <w:rFonts w:cstheme="minorHAnsi"/>
          <w:i/>
          <w:sz w:val="24"/>
          <w:szCs w:val="24"/>
        </w:rPr>
        <w:t>integer</w:t>
      </w:r>
    </w:p>
    <w:p w:rsidR="00EF258E" w:rsidRPr="002205F0" w:rsidRDefault="00931AD2" w:rsidP="009E6F34">
      <w:pPr>
        <w:pStyle w:val="ListParagraph"/>
        <w:numPr>
          <w:ilvl w:val="0"/>
          <w:numId w:val="14"/>
        </w:numPr>
        <w:spacing w:after="120" w:line="240" w:lineRule="auto"/>
        <w:contextualSpacing w:val="0"/>
        <w:rPr>
          <w:rFonts w:cstheme="minorHAnsi"/>
          <w:sz w:val="24"/>
          <w:szCs w:val="24"/>
        </w:rPr>
      </w:pPr>
      <w:r w:rsidRPr="002205F0">
        <w:rPr>
          <w:rFonts w:cstheme="minorHAnsi"/>
          <w:sz w:val="24"/>
          <w:szCs w:val="24"/>
        </w:rPr>
        <w:t>T</w:t>
      </w:r>
      <w:r w:rsidR="00EF258E" w:rsidRPr="002205F0">
        <w:rPr>
          <w:rFonts w:cstheme="minorHAnsi"/>
          <w:sz w:val="24"/>
          <w:szCs w:val="24"/>
        </w:rPr>
        <w:t xml:space="preserve">he </w:t>
      </w:r>
      <w:r w:rsidR="005B287F" w:rsidRPr="002205F0">
        <w:rPr>
          <w:rFonts w:cstheme="minorHAnsi"/>
          <w:sz w:val="24"/>
          <w:szCs w:val="24"/>
        </w:rPr>
        <w:t>average</w:t>
      </w:r>
      <w:r w:rsidR="00EF258E" w:rsidRPr="002205F0">
        <w:rPr>
          <w:rFonts w:cstheme="minorHAnsi"/>
          <w:sz w:val="24"/>
          <w:szCs w:val="24"/>
        </w:rPr>
        <w:t xml:space="preserve"> processing time for a customer</w:t>
      </w:r>
      <w:r w:rsidR="00D305B9" w:rsidRPr="002205F0">
        <w:rPr>
          <w:rFonts w:cstheme="minorHAnsi"/>
          <w:sz w:val="24"/>
          <w:szCs w:val="24"/>
        </w:rPr>
        <w:t xml:space="preserve"> </w:t>
      </w:r>
      <w:r w:rsidR="004B7CBB" w:rsidRPr="002205F0">
        <w:rPr>
          <w:rFonts w:cstheme="minorHAnsi"/>
          <w:sz w:val="24"/>
          <w:szCs w:val="24"/>
        </w:rPr>
        <w:t xml:space="preserve">as an </w:t>
      </w:r>
      <w:r w:rsidR="004B7CBB" w:rsidRPr="00BE62B6">
        <w:rPr>
          <w:rFonts w:cstheme="minorHAnsi"/>
          <w:i/>
          <w:sz w:val="24"/>
          <w:szCs w:val="24"/>
        </w:rPr>
        <w:t>integer</w:t>
      </w:r>
      <w:r w:rsidR="004B7CBB" w:rsidRPr="002205F0">
        <w:rPr>
          <w:rFonts w:cstheme="minorHAnsi"/>
          <w:sz w:val="24"/>
          <w:szCs w:val="24"/>
        </w:rPr>
        <w:t xml:space="preserve">. </w:t>
      </w:r>
      <w:r w:rsidR="00EF258E" w:rsidRPr="002205F0">
        <w:rPr>
          <w:rFonts w:cstheme="minorHAnsi"/>
          <w:sz w:val="24"/>
          <w:szCs w:val="24"/>
        </w:rPr>
        <w:t xml:space="preserve">You </w:t>
      </w:r>
      <w:r w:rsidR="00A0654A" w:rsidRPr="002205F0">
        <w:rPr>
          <w:rFonts w:cstheme="minorHAnsi"/>
          <w:sz w:val="24"/>
          <w:szCs w:val="24"/>
        </w:rPr>
        <w:t>may</w:t>
      </w:r>
      <w:r w:rsidR="00EF258E" w:rsidRPr="002205F0">
        <w:rPr>
          <w:rFonts w:cstheme="minorHAnsi"/>
          <w:sz w:val="24"/>
          <w:szCs w:val="24"/>
        </w:rPr>
        <w:t xml:space="preserve"> assume that a given customer will take anywhere from 40% to 160% of the average time at the wi</w:t>
      </w:r>
      <w:r w:rsidR="004B7CBB" w:rsidRPr="002205F0">
        <w:rPr>
          <w:rFonts w:cstheme="minorHAnsi"/>
          <w:sz w:val="24"/>
          <w:szCs w:val="24"/>
        </w:rPr>
        <w:t>ndow/teller.</w:t>
      </w:r>
    </w:p>
    <w:p w:rsidR="00EF258E" w:rsidRPr="002205F0" w:rsidRDefault="00931AD2" w:rsidP="009E6F34">
      <w:pPr>
        <w:pStyle w:val="ListParagraph"/>
        <w:numPr>
          <w:ilvl w:val="0"/>
          <w:numId w:val="14"/>
        </w:numPr>
        <w:spacing w:after="120" w:line="240" w:lineRule="auto"/>
        <w:contextualSpacing w:val="0"/>
        <w:rPr>
          <w:rFonts w:cstheme="minorHAnsi"/>
          <w:sz w:val="24"/>
          <w:szCs w:val="24"/>
        </w:rPr>
      </w:pPr>
      <w:r w:rsidRPr="002205F0">
        <w:rPr>
          <w:rFonts w:cstheme="minorHAnsi"/>
          <w:sz w:val="24"/>
          <w:szCs w:val="24"/>
        </w:rPr>
        <w:t>T</w:t>
      </w:r>
      <w:r w:rsidR="00EF258E" w:rsidRPr="002205F0">
        <w:rPr>
          <w:rFonts w:cstheme="minorHAnsi"/>
          <w:sz w:val="24"/>
          <w:szCs w:val="24"/>
        </w:rPr>
        <w:t xml:space="preserve">he </w:t>
      </w:r>
      <w:r w:rsidRPr="002205F0">
        <w:rPr>
          <w:rFonts w:cstheme="minorHAnsi"/>
          <w:sz w:val="24"/>
          <w:szCs w:val="24"/>
        </w:rPr>
        <w:t xml:space="preserve">arrival rate for customers which is </w:t>
      </w:r>
      <w:r w:rsidR="00EF258E" w:rsidRPr="002205F0">
        <w:rPr>
          <w:rFonts w:cstheme="minorHAnsi"/>
          <w:sz w:val="24"/>
          <w:szCs w:val="24"/>
        </w:rPr>
        <w:t xml:space="preserve">a </w:t>
      </w:r>
      <w:r w:rsidR="00EF258E" w:rsidRPr="00BE62B6">
        <w:rPr>
          <w:rFonts w:cstheme="minorHAnsi"/>
          <w:i/>
          <w:sz w:val="24"/>
          <w:szCs w:val="24"/>
        </w:rPr>
        <w:t>double</w:t>
      </w:r>
      <w:r w:rsidR="00EF258E" w:rsidRPr="002205F0">
        <w:rPr>
          <w:rFonts w:cstheme="minorHAnsi"/>
          <w:sz w:val="24"/>
          <w:szCs w:val="24"/>
        </w:rPr>
        <w:t xml:space="preserve"> value indicating the expected number of customer arrivals per unit of time. E.g., </w:t>
      </w:r>
      <w:r w:rsidR="007C7BD0" w:rsidRPr="002205F0">
        <w:rPr>
          <w:rFonts w:cstheme="minorHAnsi"/>
          <w:sz w:val="24"/>
          <w:szCs w:val="24"/>
        </w:rPr>
        <w:t xml:space="preserve">a rate of </w:t>
      </w:r>
      <w:r w:rsidR="00EF258E" w:rsidRPr="002205F0">
        <w:rPr>
          <w:rFonts w:cstheme="minorHAnsi"/>
          <w:sz w:val="24"/>
          <w:szCs w:val="24"/>
        </w:rPr>
        <w:t>1 means a new customer arrives every unit of time, 2 means that two new customers arrive every unit of time, 0.5 means 1 new customer arrives every two units of time (i.e., half a customer arrives every unit of time, etc...)</w:t>
      </w:r>
    </w:p>
    <w:p w:rsidR="00436A8C" w:rsidRPr="002205F0" w:rsidRDefault="00EF53E4" w:rsidP="009E6F34">
      <w:pPr>
        <w:pStyle w:val="ListParagraph"/>
        <w:numPr>
          <w:ilvl w:val="0"/>
          <w:numId w:val="14"/>
        </w:numPr>
        <w:spacing w:after="120" w:line="240" w:lineRule="auto"/>
        <w:contextualSpacing w:val="0"/>
        <w:rPr>
          <w:rFonts w:cstheme="minorHAnsi"/>
          <w:sz w:val="24"/>
          <w:szCs w:val="24"/>
        </w:rPr>
      </w:pPr>
      <w:r w:rsidRPr="002205F0">
        <w:rPr>
          <w:rFonts w:cstheme="minorHAnsi"/>
          <w:sz w:val="24"/>
          <w:szCs w:val="24"/>
        </w:rPr>
        <w:t>T</w:t>
      </w:r>
      <w:r w:rsidR="00436A8C" w:rsidRPr="002205F0">
        <w:rPr>
          <w:rFonts w:cstheme="minorHAnsi"/>
          <w:sz w:val="24"/>
          <w:szCs w:val="24"/>
        </w:rPr>
        <w:t>he number of tellers</w:t>
      </w:r>
      <w:r w:rsidR="008837B4" w:rsidRPr="002205F0">
        <w:rPr>
          <w:rFonts w:cstheme="minorHAnsi"/>
          <w:sz w:val="24"/>
          <w:szCs w:val="24"/>
        </w:rPr>
        <w:t xml:space="preserve"> at the bank</w:t>
      </w:r>
      <w:r w:rsidR="000C7665" w:rsidRPr="002205F0">
        <w:rPr>
          <w:rFonts w:cstheme="minorHAnsi"/>
          <w:sz w:val="24"/>
          <w:szCs w:val="24"/>
        </w:rPr>
        <w:t xml:space="preserve"> as an </w:t>
      </w:r>
      <w:r w:rsidR="00B51BBB" w:rsidRPr="00BE62B6">
        <w:rPr>
          <w:rFonts w:cstheme="minorHAnsi"/>
          <w:i/>
          <w:sz w:val="24"/>
          <w:szCs w:val="24"/>
        </w:rPr>
        <w:t>integer</w:t>
      </w:r>
    </w:p>
    <w:p w:rsidR="009F12E1" w:rsidRDefault="00D305B9" w:rsidP="009E6F34">
      <w:pPr>
        <w:spacing w:after="120" w:line="240" w:lineRule="auto"/>
        <w:rPr>
          <w:sz w:val="24"/>
          <w:szCs w:val="24"/>
        </w:rPr>
      </w:pPr>
      <w:r w:rsidRPr="00BE62B6">
        <w:rPr>
          <w:rFonts w:cstheme="minorHAnsi"/>
          <w:sz w:val="24"/>
          <w:szCs w:val="24"/>
        </w:rPr>
        <w:t xml:space="preserve">In </w:t>
      </w:r>
      <w:r w:rsidR="00896123" w:rsidRPr="00BE62B6">
        <w:rPr>
          <w:rFonts w:cstheme="minorHAnsi"/>
          <w:sz w:val="24"/>
          <w:szCs w:val="24"/>
        </w:rPr>
        <w:t>a later</w:t>
      </w:r>
      <w:r w:rsidR="00313A05" w:rsidRPr="00BE62B6">
        <w:rPr>
          <w:rFonts w:cstheme="minorHAnsi"/>
          <w:sz w:val="24"/>
          <w:szCs w:val="24"/>
        </w:rPr>
        <w:t xml:space="preserve"> lab,</w:t>
      </w:r>
      <w:r w:rsidR="007427A8" w:rsidRPr="00BE62B6">
        <w:rPr>
          <w:rFonts w:cstheme="minorHAnsi"/>
          <w:sz w:val="24"/>
          <w:szCs w:val="24"/>
        </w:rPr>
        <w:t xml:space="preserve"> you’ll modify your created</w:t>
      </w:r>
      <w:r w:rsidR="009F12E1" w:rsidRPr="00BE62B6">
        <w:rPr>
          <w:rFonts w:cstheme="minorHAnsi"/>
          <w:sz w:val="24"/>
          <w:szCs w:val="24"/>
        </w:rPr>
        <w:t xml:space="preserve"> simulation to </w:t>
      </w:r>
      <w:r w:rsidR="009F12E1" w:rsidRPr="00BE62B6">
        <w:rPr>
          <w:sz w:val="24"/>
          <w:szCs w:val="24"/>
        </w:rPr>
        <w:t xml:space="preserve">explore how data structures might help in serving </w:t>
      </w:r>
      <w:r w:rsidR="00A6495E" w:rsidRPr="00BE62B6">
        <w:rPr>
          <w:sz w:val="24"/>
          <w:szCs w:val="24"/>
        </w:rPr>
        <w:t>“</w:t>
      </w:r>
      <w:r w:rsidR="009F12E1" w:rsidRPr="00BE62B6">
        <w:rPr>
          <w:sz w:val="24"/>
          <w:szCs w:val="24"/>
        </w:rPr>
        <w:t xml:space="preserve">more important” customers before “less important” </w:t>
      </w:r>
      <w:r w:rsidRPr="00BE62B6">
        <w:rPr>
          <w:sz w:val="24"/>
          <w:szCs w:val="24"/>
        </w:rPr>
        <w:t>ones</w:t>
      </w:r>
      <w:r w:rsidR="009F12E1" w:rsidRPr="00BE62B6">
        <w:rPr>
          <w:sz w:val="24"/>
          <w:szCs w:val="24"/>
        </w:rPr>
        <w:t>.</w:t>
      </w:r>
      <w:r w:rsidR="004D4EF6" w:rsidRPr="00BE62B6">
        <w:rPr>
          <w:sz w:val="24"/>
          <w:szCs w:val="24"/>
        </w:rPr>
        <w:t xml:space="preserve"> So p</w:t>
      </w:r>
      <w:r w:rsidR="00313A05" w:rsidRPr="00BE62B6">
        <w:rPr>
          <w:sz w:val="24"/>
          <w:szCs w:val="24"/>
        </w:rPr>
        <w:t>lease make sure you</w:t>
      </w:r>
      <w:r w:rsidR="004D4EF6" w:rsidRPr="00BE62B6">
        <w:rPr>
          <w:sz w:val="24"/>
          <w:szCs w:val="24"/>
        </w:rPr>
        <w:t xml:space="preserve"> complete you</w:t>
      </w:r>
      <w:r w:rsidR="005F1AEE" w:rsidRPr="00BE62B6">
        <w:rPr>
          <w:sz w:val="24"/>
          <w:szCs w:val="24"/>
        </w:rPr>
        <w:t>r simulation soon</w:t>
      </w:r>
      <w:r w:rsidR="00616C3F" w:rsidRPr="00BE62B6">
        <w:rPr>
          <w:sz w:val="24"/>
          <w:szCs w:val="24"/>
        </w:rPr>
        <w:t>.</w:t>
      </w:r>
    </w:p>
    <w:p w:rsidR="00AA4D44" w:rsidRPr="002205F0" w:rsidRDefault="00436A8C" w:rsidP="009E6F34">
      <w:pPr>
        <w:pStyle w:val="Heading3"/>
        <w:spacing w:before="0" w:beforeAutospacing="0" w:after="120" w:afterAutospacing="0"/>
        <w:rPr>
          <w:rFonts w:asciiTheme="minorHAnsi" w:hAnsiTheme="minorHAnsi" w:cstheme="minorHAnsi"/>
          <w:i/>
          <w:sz w:val="28"/>
          <w:szCs w:val="24"/>
        </w:rPr>
      </w:pPr>
      <w:r w:rsidRPr="002205F0">
        <w:rPr>
          <w:rFonts w:asciiTheme="minorHAnsi" w:hAnsiTheme="minorHAnsi" w:cstheme="minorHAnsi"/>
          <w:i/>
          <w:sz w:val="28"/>
          <w:szCs w:val="24"/>
        </w:rPr>
        <w:t>Part 1:</w:t>
      </w:r>
      <w:r w:rsidR="00C13983" w:rsidRPr="002205F0">
        <w:rPr>
          <w:rFonts w:asciiTheme="minorHAnsi" w:hAnsiTheme="minorHAnsi" w:cstheme="minorHAnsi"/>
          <w:i/>
          <w:sz w:val="28"/>
          <w:szCs w:val="24"/>
        </w:rPr>
        <w:t xml:space="preserve"> Studying the </w:t>
      </w:r>
      <w:r w:rsidR="009E2079" w:rsidRPr="002205F0">
        <w:rPr>
          <w:rFonts w:asciiTheme="minorHAnsi" w:hAnsiTheme="minorHAnsi" w:cstheme="minorHAnsi"/>
          <w:i/>
          <w:sz w:val="28"/>
          <w:szCs w:val="24"/>
        </w:rPr>
        <w:t>a</w:t>
      </w:r>
      <w:r w:rsidR="00C13983" w:rsidRPr="002205F0">
        <w:rPr>
          <w:rFonts w:asciiTheme="minorHAnsi" w:hAnsiTheme="minorHAnsi" w:cstheme="minorHAnsi"/>
          <w:i/>
          <w:sz w:val="28"/>
          <w:szCs w:val="24"/>
        </w:rPr>
        <w:t xml:space="preserve">irport </w:t>
      </w:r>
      <w:r w:rsidR="009E2079" w:rsidRPr="002205F0">
        <w:rPr>
          <w:rFonts w:asciiTheme="minorHAnsi" w:hAnsiTheme="minorHAnsi" w:cstheme="minorHAnsi"/>
          <w:i/>
          <w:sz w:val="28"/>
          <w:szCs w:val="24"/>
        </w:rPr>
        <w:t>s</w:t>
      </w:r>
      <w:r w:rsidR="00C13983" w:rsidRPr="002205F0">
        <w:rPr>
          <w:rFonts w:asciiTheme="minorHAnsi" w:hAnsiTheme="minorHAnsi" w:cstheme="minorHAnsi"/>
          <w:i/>
          <w:sz w:val="28"/>
          <w:szCs w:val="24"/>
        </w:rPr>
        <w:t xml:space="preserve">ervice </w:t>
      </w:r>
      <w:r w:rsidR="009E2079" w:rsidRPr="002205F0">
        <w:rPr>
          <w:rFonts w:asciiTheme="minorHAnsi" w:hAnsiTheme="minorHAnsi" w:cstheme="minorHAnsi"/>
          <w:i/>
          <w:sz w:val="28"/>
          <w:szCs w:val="24"/>
        </w:rPr>
        <w:t>c</w:t>
      </w:r>
      <w:r w:rsidR="00C13983" w:rsidRPr="002205F0">
        <w:rPr>
          <w:rFonts w:asciiTheme="minorHAnsi" w:hAnsiTheme="minorHAnsi" w:cstheme="minorHAnsi"/>
          <w:i/>
          <w:sz w:val="28"/>
          <w:szCs w:val="24"/>
        </w:rPr>
        <w:t xml:space="preserve">ounter </w:t>
      </w:r>
      <w:r w:rsidR="009E2079" w:rsidRPr="002205F0">
        <w:rPr>
          <w:rFonts w:asciiTheme="minorHAnsi" w:hAnsiTheme="minorHAnsi" w:cstheme="minorHAnsi"/>
          <w:i/>
          <w:sz w:val="28"/>
          <w:szCs w:val="24"/>
        </w:rPr>
        <w:t>s</w:t>
      </w:r>
      <w:r w:rsidR="00C13983" w:rsidRPr="002205F0">
        <w:rPr>
          <w:rFonts w:asciiTheme="minorHAnsi" w:hAnsiTheme="minorHAnsi" w:cstheme="minorHAnsi"/>
          <w:i/>
          <w:sz w:val="28"/>
          <w:szCs w:val="24"/>
        </w:rPr>
        <w:t xml:space="preserve">imulation </w:t>
      </w:r>
      <w:r w:rsidR="009E2079" w:rsidRPr="002205F0">
        <w:rPr>
          <w:rFonts w:asciiTheme="minorHAnsi" w:hAnsiTheme="minorHAnsi" w:cstheme="minorHAnsi"/>
          <w:i/>
          <w:sz w:val="28"/>
          <w:szCs w:val="24"/>
        </w:rPr>
        <w:t>p</w:t>
      </w:r>
      <w:r w:rsidR="00C13983" w:rsidRPr="002205F0">
        <w:rPr>
          <w:rFonts w:asciiTheme="minorHAnsi" w:hAnsiTheme="minorHAnsi" w:cstheme="minorHAnsi"/>
          <w:i/>
          <w:sz w:val="28"/>
          <w:szCs w:val="24"/>
        </w:rPr>
        <w:t>rogram</w:t>
      </w:r>
      <w:r w:rsidR="00AA4D44" w:rsidRPr="002205F0">
        <w:rPr>
          <w:rFonts w:asciiTheme="minorHAnsi" w:hAnsiTheme="minorHAnsi" w:cstheme="minorHAnsi"/>
          <w:i/>
          <w:sz w:val="28"/>
          <w:szCs w:val="24"/>
        </w:rPr>
        <w:t xml:space="preserve"> </w:t>
      </w:r>
    </w:p>
    <w:p w:rsidR="005568D4" w:rsidRDefault="009F6621" w:rsidP="005568D4">
      <w:pPr>
        <w:pStyle w:val="Heading3"/>
        <w:spacing w:before="0" w:beforeAutospacing="0" w:after="120" w:afterAutospacing="0"/>
        <w:rPr>
          <w:rFonts w:asciiTheme="minorHAnsi" w:hAnsiTheme="minorHAnsi" w:cstheme="minorHAnsi"/>
          <w:b w:val="0"/>
          <w:bCs w:val="0"/>
          <w:sz w:val="24"/>
          <w:szCs w:val="24"/>
        </w:rPr>
      </w:pPr>
      <w:r w:rsidRPr="002205F0">
        <w:rPr>
          <w:rFonts w:asciiTheme="minorHAnsi" w:hAnsiTheme="minorHAnsi" w:cstheme="minorHAnsi"/>
          <w:b w:val="0"/>
          <w:bCs w:val="0"/>
          <w:sz w:val="24"/>
          <w:szCs w:val="24"/>
        </w:rPr>
        <w:t xml:space="preserve">There are three Java files </w:t>
      </w:r>
      <w:r w:rsidR="00EF258E" w:rsidRPr="002205F0">
        <w:rPr>
          <w:rFonts w:asciiTheme="minorHAnsi" w:hAnsiTheme="minorHAnsi" w:cstheme="minorHAnsi"/>
          <w:b w:val="0"/>
          <w:bCs w:val="0"/>
          <w:sz w:val="24"/>
          <w:szCs w:val="24"/>
        </w:rPr>
        <w:t xml:space="preserve">in </w:t>
      </w:r>
      <w:r w:rsidR="00DA16F8" w:rsidRPr="002205F0">
        <w:rPr>
          <w:rFonts w:asciiTheme="minorHAnsi" w:hAnsiTheme="minorHAnsi" w:cstheme="minorHAnsi"/>
          <w:b w:val="0"/>
          <w:bCs w:val="0"/>
          <w:sz w:val="24"/>
          <w:szCs w:val="24"/>
        </w:rPr>
        <w:t>your</w:t>
      </w:r>
      <w:r w:rsidR="002948F3" w:rsidRPr="002205F0">
        <w:rPr>
          <w:rFonts w:asciiTheme="minorHAnsi" w:hAnsiTheme="minorHAnsi" w:cstheme="minorHAnsi"/>
          <w:b w:val="0"/>
          <w:bCs w:val="0"/>
          <w:sz w:val="24"/>
          <w:szCs w:val="24"/>
        </w:rPr>
        <w:t xml:space="preserve"> lab</w:t>
      </w:r>
      <w:r w:rsidR="00EF258E" w:rsidRPr="002205F0">
        <w:rPr>
          <w:rFonts w:asciiTheme="minorHAnsi" w:hAnsiTheme="minorHAnsi" w:cstheme="minorHAnsi"/>
          <w:b w:val="0"/>
          <w:bCs w:val="0"/>
          <w:sz w:val="24"/>
          <w:szCs w:val="24"/>
        </w:rPr>
        <w:t xml:space="preserve"> folder that </w:t>
      </w:r>
      <w:r w:rsidR="00684EDC" w:rsidRPr="002205F0">
        <w:rPr>
          <w:rFonts w:asciiTheme="minorHAnsi" w:hAnsiTheme="minorHAnsi" w:cstheme="minorHAnsi"/>
          <w:b w:val="0"/>
          <w:bCs w:val="0"/>
          <w:sz w:val="24"/>
          <w:szCs w:val="24"/>
        </w:rPr>
        <w:t>make up</w:t>
      </w:r>
      <w:r w:rsidR="00EF258E" w:rsidRPr="002205F0">
        <w:rPr>
          <w:rFonts w:asciiTheme="minorHAnsi" w:hAnsiTheme="minorHAnsi" w:cstheme="minorHAnsi"/>
          <w:b w:val="0"/>
          <w:bCs w:val="0"/>
          <w:sz w:val="24"/>
          <w:szCs w:val="24"/>
        </w:rPr>
        <w:t xml:space="preserve"> a complete </w:t>
      </w:r>
      <w:r w:rsidR="003E0BB6">
        <w:rPr>
          <w:rFonts w:asciiTheme="minorHAnsi" w:hAnsiTheme="minorHAnsi" w:cstheme="minorHAnsi"/>
          <w:b w:val="0"/>
          <w:bCs w:val="0"/>
          <w:sz w:val="24"/>
          <w:szCs w:val="24"/>
        </w:rPr>
        <w:t>airport</w:t>
      </w:r>
      <w:r w:rsidR="00EF258E" w:rsidRPr="002205F0">
        <w:rPr>
          <w:rFonts w:asciiTheme="minorHAnsi" w:hAnsiTheme="minorHAnsi" w:cstheme="minorHAnsi"/>
          <w:b w:val="0"/>
          <w:bCs w:val="0"/>
          <w:sz w:val="24"/>
          <w:szCs w:val="24"/>
        </w:rPr>
        <w:t xml:space="preserve"> service counter simulation. Use these files </w:t>
      </w:r>
      <w:r w:rsidR="00EF258E" w:rsidRPr="00BE62B6">
        <w:rPr>
          <w:rFonts w:asciiTheme="minorHAnsi" w:hAnsiTheme="minorHAnsi" w:cstheme="minorHAnsi"/>
          <w:b w:val="0"/>
          <w:bCs w:val="0"/>
          <w:sz w:val="24"/>
          <w:szCs w:val="24"/>
        </w:rPr>
        <w:t xml:space="preserve">as a model for </w:t>
      </w:r>
      <w:r w:rsidR="00616C3F" w:rsidRPr="00BE62B6">
        <w:rPr>
          <w:rFonts w:asciiTheme="minorHAnsi" w:hAnsiTheme="minorHAnsi" w:cstheme="minorHAnsi"/>
          <w:b w:val="0"/>
          <w:bCs w:val="0"/>
          <w:sz w:val="24"/>
          <w:szCs w:val="24"/>
        </w:rPr>
        <w:t>your</w:t>
      </w:r>
      <w:r w:rsidR="00EF258E" w:rsidRPr="00BE62B6">
        <w:rPr>
          <w:rFonts w:asciiTheme="minorHAnsi" w:hAnsiTheme="minorHAnsi" w:cstheme="minorHAnsi"/>
          <w:b w:val="0"/>
          <w:bCs w:val="0"/>
          <w:sz w:val="24"/>
          <w:szCs w:val="24"/>
        </w:rPr>
        <w:t xml:space="preserve"> bank simulation program. </w:t>
      </w:r>
      <w:r w:rsidR="00EF258E" w:rsidRPr="00BE62B6">
        <w:rPr>
          <w:rFonts w:asciiTheme="minorHAnsi" w:hAnsiTheme="minorHAnsi" w:cstheme="minorHAnsi"/>
          <w:b w:val="0"/>
          <w:bCs w:val="0"/>
          <w:i/>
          <w:sz w:val="24"/>
          <w:szCs w:val="24"/>
        </w:rPr>
        <w:t xml:space="preserve">The most challenging part of this lab is understanding the </w:t>
      </w:r>
      <w:r w:rsidR="00BF41D0" w:rsidRPr="00BE62B6">
        <w:rPr>
          <w:rFonts w:asciiTheme="minorHAnsi" w:hAnsiTheme="minorHAnsi" w:cstheme="minorHAnsi"/>
          <w:b w:val="0"/>
          <w:bCs w:val="0"/>
          <w:i/>
          <w:sz w:val="24"/>
          <w:szCs w:val="24"/>
        </w:rPr>
        <w:t>provide</w:t>
      </w:r>
      <w:r w:rsidR="000208C3">
        <w:rPr>
          <w:rFonts w:asciiTheme="minorHAnsi" w:hAnsiTheme="minorHAnsi" w:cstheme="minorHAnsi"/>
          <w:b w:val="0"/>
          <w:bCs w:val="0"/>
          <w:i/>
          <w:sz w:val="24"/>
          <w:szCs w:val="24"/>
        </w:rPr>
        <w:t>d</w:t>
      </w:r>
      <w:r w:rsidR="00BF41D0" w:rsidRPr="00BE62B6">
        <w:rPr>
          <w:rFonts w:asciiTheme="minorHAnsi" w:hAnsiTheme="minorHAnsi" w:cstheme="minorHAnsi"/>
          <w:b w:val="0"/>
          <w:bCs w:val="0"/>
          <w:i/>
          <w:sz w:val="24"/>
          <w:szCs w:val="24"/>
        </w:rPr>
        <w:t xml:space="preserve"> </w:t>
      </w:r>
      <w:r w:rsidR="00110ADA" w:rsidRPr="00BE62B6">
        <w:rPr>
          <w:rFonts w:asciiTheme="minorHAnsi" w:hAnsiTheme="minorHAnsi" w:cstheme="minorHAnsi"/>
          <w:b w:val="0"/>
          <w:bCs w:val="0"/>
          <w:i/>
          <w:sz w:val="24"/>
          <w:szCs w:val="24"/>
        </w:rPr>
        <w:t>simulation</w:t>
      </w:r>
      <w:r w:rsidR="00EF258E" w:rsidRPr="00BE62B6">
        <w:rPr>
          <w:rFonts w:asciiTheme="minorHAnsi" w:hAnsiTheme="minorHAnsi" w:cstheme="minorHAnsi"/>
          <w:b w:val="0"/>
          <w:bCs w:val="0"/>
          <w:i/>
          <w:sz w:val="24"/>
          <w:szCs w:val="24"/>
        </w:rPr>
        <w:t xml:space="preserve"> so</w:t>
      </w:r>
      <w:r w:rsidR="00A17F7E">
        <w:rPr>
          <w:rFonts w:asciiTheme="minorHAnsi" w:hAnsiTheme="minorHAnsi" w:cstheme="minorHAnsi"/>
          <w:b w:val="0"/>
          <w:bCs w:val="0"/>
          <w:i/>
          <w:sz w:val="24"/>
          <w:szCs w:val="24"/>
        </w:rPr>
        <w:t>,</w:t>
      </w:r>
      <w:r w:rsidR="00A17F7E" w:rsidRPr="00A17F7E">
        <w:rPr>
          <w:rFonts w:asciiTheme="minorHAnsi" w:hAnsiTheme="minorHAnsi" w:cstheme="minorHAnsi"/>
          <w:b w:val="0"/>
          <w:bCs w:val="0"/>
          <w:i/>
          <w:sz w:val="24"/>
          <w:szCs w:val="24"/>
        </w:rPr>
        <w:t xml:space="preserve"> </w:t>
      </w:r>
      <w:r w:rsidR="00A17F7E" w:rsidRPr="00BE62B6">
        <w:rPr>
          <w:rFonts w:asciiTheme="minorHAnsi" w:hAnsiTheme="minorHAnsi" w:cstheme="minorHAnsi"/>
          <w:b w:val="0"/>
          <w:bCs w:val="0"/>
          <w:i/>
          <w:sz w:val="24"/>
          <w:szCs w:val="24"/>
        </w:rPr>
        <w:t>before you start working on this lab</w:t>
      </w:r>
      <w:r w:rsidR="00A17F7E">
        <w:rPr>
          <w:rFonts w:asciiTheme="minorHAnsi" w:hAnsiTheme="minorHAnsi" w:cstheme="minorHAnsi"/>
          <w:b w:val="0"/>
          <w:bCs w:val="0"/>
          <w:i/>
          <w:sz w:val="24"/>
          <w:szCs w:val="24"/>
        </w:rPr>
        <w:t>,</w:t>
      </w:r>
      <w:r w:rsidR="00EF258E" w:rsidRPr="00BE62B6">
        <w:rPr>
          <w:rFonts w:asciiTheme="minorHAnsi" w:hAnsiTheme="minorHAnsi" w:cstheme="minorHAnsi"/>
          <w:b w:val="0"/>
          <w:bCs w:val="0"/>
          <w:i/>
          <w:sz w:val="24"/>
          <w:szCs w:val="24"/>
        </w:rPr>
        <w:t xml:space="preserve"> make sure you </w:t>
      </w:r>
      <w:r w:rsidR="00D41F88" w:rsidRPr="00BE62B6">
        <w:rPr>
          <w:rFonts w:asciiTheme="minorHAnsi" w:hAnsiTheme="minorHAnsi" w:cstheme="minorHAnsi"/>
          <w:b w:val="0"/>
          <w:bCs w:val="0"/>
          <w:i/>
          <w:sz w:val="24"/>
          <w:szCs w:val="24"/>
        </w:rPr>
        <w:t xml:space="preserve">run </w:t>
      </w:r>
      <w:r w:rsidR="00A61117">
        <w:rPr>
          <w:rFonts w:asciiTheme="minorHAnsi" w:hAnsiTheme="minorHAnsi" w:cstheme="minorHAnsi"/>
          <w:b w:val="0"/>
          <w:bCs w:val="0"/>
          <w:i/>
          <w:sz w:val="24"/>
          <w:szCs w:val="24"/>
        </w:rPr>
        <w:t>it</w:t>
      </w:r>
      <w:r w:rsidR="00D41F88" w:rsidRPr="00BE62B6">
        <w:rPr>
          <w:rFonts w:asciiTheme="minorHAnsi" w:hAnsiTheme="minorHAnsi" w:cstheme="minorHAnsi"/>
          <w:b w:val="0"/>
          <w:bCs w:val="0"/>
          <w:i/>
          <w:sz w:val="24"/>
          <w:szCs w:val="24"/>
        </w:rPr>
        <w:t xml:space="preserve"> many times with a variety of inputs</w:t>
      </w:r>
      <w:r w:rsidR="006C4632">
        <w:rPr>
          <w:rFonts w:asciiTheme="minorHAnsi" w:hAnsiTheme="minorHAnsi" w:cstheme="minorHAnsi"/>
          <w:b w:val="0"/>
          <w:bCs w:val="0"/>
          <w:sz w:val="24"/>
          <w:szCs w:val="24"/>
        </w:rPr>
        <w:t xml:space="preserve"> </w:t>
      </w:r>
      <w:r w:rsidR="006C4632" w:rsidRPr="00723D3B">
        <w:rPr>
          <w:rFonts w:asciiTheme="minorHAnsi" w:hAnsiTheme="minorHAnsi" w:cstheme="minorHAnsi"/>
          <w:b w:val="0"/>
          <w:bCs w:val="0"/>
          <w:i/>
          <w:sz w:val="24"/>
          <w:szCs w:val="24"/>
        </w:rPr>
        <w:t xml:space="preserve">and </w:t>
      </w:r>
      <w:r w:rsidR="00EF258E" w:rsidRPr="00BE62B6">
        <w:rPr>
          <w:rFonts w:asciiTheme="minorHAnsi" w:hAnsiTheme="minorHAnsi" w:cstheme="minorHAnsi"/>
          <w:b w:val="0"/>
          <w:bCs w:val="0"/>
          <w:i/>
          <w:sz w:val="24"/>
          <w:szCs w:val="24"/>
        </w:rPr>
        <w:t xml:space="preserve">dedicate </w:t>
      </w:r>
      <w:r w:rsidR="00CE3DAA" w:rsidRPr="00BE62B6">
        <w:rPr>
          <w:rFonts w:asciiTheme="minorHAnsi" w:hAnsiTheme="minorHAnsi" w:cstheme="minorHAnsi"/>
          <w:b w:val="0"/>
          <w:bCs w:val="0"/>
          <w:i/>
          <w:sz w:val="24"/>
          <w:szCs w:val="24"/>
        </w:rPr>
        <w:t xml:space="preserve">PLENTY </w:t>
      </w:r>
      <w:r w:rsidR="00EF258E" w:rsidRPr="00BE62B6">
        <w:rPr>
          <w:rFonts w:asciiTheme="minorHAnsi" w:hAnsiTheme="minorHAnsi" w:cstheme="minorHAnsi"/>
          <w:b w:val="0"/>
          <w:bCs w:val="0"/>
          <w:i/>
          <w:sz w:val="24"/>
          <w:szCs w:val="24"/>
        </w:rPr>
        <w:t xml:space="preserve">of time to </w:t>
      </w:r>
      <w:r w:rsidR="00CE7156" w:rsidRPr="00BE62B6">
        <w:rPr>
          <w:rFonts w:asciiTheme="minorHAnsi" w:hAnsiTheme="minorHAnsi" w:cstheme="minorHAnsi"/>
          <w:b w:val="0"/>
          <w:bCs w:val="0"/>
          <w:i/>
          <w:sz w:val="24"/>
          <w:szCs w:val="24"/>
        </w:rPr>
        <w:t>understanding</w:t>
      </w:r>
      <w:r w:rsidR="00EF258E" w:rsidRPr="00BE62B6">
        <w:rPr>
          <w:rFonts w:asciiTheme="minorHAnsi" w:hAnsiTheme="minorHAnsi" w:cstheme="minorHAnsi"/>
          <w:b w:val="0"/>
          <w:bCs w:val="0"/>
          <w:i/>
          <w:sz w:val="24"/>
          <w:szCs w:val="24"/>
        </w:rPr>
        <w:t xml:space="preserve"> the code.</w:t>
      </w:r>
    </w:p>
    <w:p w:rsidR="0022392D" w:rsidRPr="002205F0" w:rsidRDefault="004F4542" w:rsidP="005568D4">
      <w:pPr>
        <w:pStyle w:val="Heading3"/>
        <w:spacing w:before="0" w:beforeAutospacing="0" w:after="120" w:afterAutospacing="0"/>
        <w:rPr>
          <w:rFonts w:asciiTheme="minorHAnsi" w:hAnsiTheme="minorHAnsi" w:cstheme="minorHAnsi"/>
          <w:i/>
          <w:sz w:val="28"/>
        </w:rPr>
      </w:pPr>
      <w:r w:rsidRPr="002205F0">
        <w:rPr>
          <w:rFonts w:asciiTheme="minorHAnsi" w:hAnsiTheme="minorHAnsi" w:cstheme="minorHAnsi"/>
          <w:i/>
          <w:sz w:val="28"/>
        </w:rPr>
        <w:t>Part 2</w:t>
      </w:r>
      <w:r w:rsidR="00B83F0D" w:rsidRPr="002205F0">
        <w:rPr>
          <w:rFonts w:asciiTheme="minorHAnsi" w:hAnsiTheme="minorHAnsi" w:cstheme="minorHAnsi"/>
          <w:i/>
          <w:sz w:val="28"/>
        </w:rPr>
        <w:t xml:space="preserve">: </w:t>
      </w:r>
      <w:r w:rsidR="003B6901" w:rsidRPr="002205F0">
        <w:rPr>
          <w:rFonts w:asciiTheme="minorHAnsi" w:hAnsiTheme="minorHAnsi" w:cstheme="minorHAnsi"/>
          <w:i/>
          <w:sz w:val="28"/>
        </w:rPr>
        <w:t xml:space="preserve">Creating the Customer and </w:t>
      </w:r>
      <w:proofErr w:type="spellStart"/>
      <w:r w:rsidR="00340FB1" w:rsidRPr="002205F0">
        <w:rPr>
          <w:rFonts w:asciiTheme="minorHAnsi" w:hAnsiTheme="minorHAnsi" w:cstheme="minorHAnsi"/>
          <w:i/>
          <w:iCs/>
          <w:sz w:val="28"/>
        </w:rPr>
        <w:t>CustomerQueue</w:t>
      </w:r>
      <w:proofErr w:type="spellEnd"/>
      <w:r w:rsidR="00340FB1" w:rsidRPr="002205F0">
        <w:rPr>
          <w:rFonts w:asciiTheme="minorHAnsi" w:hAnsiTheme="minorHAnsi" w:cstheme="minorHAnsi"/>
          <w:i/>
          <w:sz w:val="28"/>
        </w:rPr>
        <w:t xml:space="preserve"> classes </w:t>
      </w:r>
    </w:p>
    <w:p w:rsidR="00937F97" w:rsidRDefault="00EF258E" w:rsidP="009E6F34">
      <w:pPr>
        <w:pStyle w:val="NormalWeb"/>
        <w:spacing w:before="0" w:beforeAutospacing="0" w:after="120" w:afterAutospacing="0"/>
        <w:rPr>
          <w:rFonts w:asciiTheme="minorHAnsi" w:hAnsiTheme="minorHAnsi" w:cstheme="minorHAnsi"/>
        </w:rPr>
      </w:pPr>
      <w:r w:rsidRPr="002205F0">
        <w:rPr>
          <w:rFonts w:asciiTheme="minorHAnsi" w:hAnsiTheme="minorHAnsi" w:cstheme="minorHAnsi"/>
        </w:rPr>
        <w:t xml:space="preserve">Once you've finished studying the model </w:t>
      </w:r>
      <w:r w:rsidR="00610A09" w:rsidRPr="002205F0">
        <w:rPr>
          <w:rFonts w:asciiTheme="minorHAnsi" w:hAnsiTheme="minorHAnsi" w:cstheme="minorHAnsi"/>
        </w:rPr>
        <w:t>simulation</w:t>
      </w:r>
      <w:r w:rsidRPr="002205F0">
        <w:rPr>
          <w:rFonts w:asciiTheme="minorHAnsi" w:hAnsiTheme="minorHAnsi" w:cstheme="minorHAnsi"/>
        </w:rPr>
        <w:t xml:space="preserve">, </w:t>
      </w:r>
      <w:r w:rsidR="00937F97" w:rsidRPr="002205F0">
        <w:rPr>
          <w:rFonts w:asciiTheme="minorHAnsi" w:hAnsiTheme="minorHAnsi" w:cstheme="minorHAnsi"/>
        </w:rPr>
        <w:t>create</w:t>
      </w:r>
      <w:r w:rsidRPr="002205F0">
        <w:rPr>
          <w:rFonts w:asciiTheme="minorHAnsi" w:hAnsiTheme="minorHAnsi" w:cstheme="minorHAnsi"/>
        </w:rPr>
        <w:t xml:space="preserve"> two Java files: a </w:t>
      </w:r>
      <w:r w:rsidRPr="002205F0">
        <w:rPr>
          <w:rFonts w:asciiTheme="minorHAnsi" w:hAnsiTheme="minorHAnsi" w:cstheme="minorHAnsi"/>
          <w:i/>
          <w:iCs/>
        </w:rPr>
        <w:t>Customer</w:t>
      </w:r>
      <w:r w:rsidRPr="002205F0">
        <w:rPr>
          <w:rFonts w:asciiTheme="minorHAnsi" w:hAnsiTheme="minorHAnsi" w:cstheme="minorHAnsi"/>
        </w:rPr>
        <w:t xml:space="preserve"> class modeled on the </w:t>
      </w:r>
      <w:r w:rsidRPr="002205F0">
        <w:rPr>
          <w:rFonts w:asciiTheme="minorHAnsi" w:hAnsiTheme="minorHAnsi" w:cstheme="minorHAnsi"/>
          <w:i/>
          <w:iCs/>
        </w:rPr>
        <w:t>Passenger</w:t>
      </w:r>
      <w:r w:rsidRPr="002205F0">
        <w:rPr>
          <w:rFonts w:asciiTheme="minorHAnsi" w:hAnsiTheme="minorHAnsi" w:cstheme="minorHAnsi"/>
        </w:rPr>
        <w:t xml:space="preserve"> class and a </w:t>
      </w:r>
      <w:proofErr w:type="spellStart"/>
      <w:r w:rsidRPr="002205F0">
        <w:rPr>
          <w:rFonts w:asciiTheme="minorHAnsi" w:hAnsiTheme="minorHAnsi" w:cstheme="minorHAnsi"/>
          <w:i/>
          <w:iCs/>
        </w:rPr>
        <w:t>CustomerQueue</w:t>
      </w:r>
      <w:proofErr w:type="spellEnd"/>
      <w:r w:rsidRPr="002205F0">
        <w:rPr>
          <w:rFonts w:asciiTheme="minorHAnsi" w:hAnsiTheme="minorHAnsi" w:cstheme="minorHAnsi"/>
        </w:rPr>
        <w:t xml:space="preserve"> class modeled on the </w:t>
      </w:r>
      <w:proofErr w:type="spellStart"/>
      <w:r w:rsidRPr="002205F0">
        <w:rPr>
          <w:rFonts w:asciiTheme="minorHAnsi" w:hAnsiTheme="minorHAnsi" w:cstheme="minorHAnsi"/>
          <w:i/>
          <w:iCs/>
        </w:rPr>
        <w:t>PassengerQueue</w:t>
      </w:r>
      <w:proofErr w:type="spellEnd"/>
      <w:r w:rsidRPr="002205F0">
        <w:rPr>
          <w:rFonts w:asciiTheme="minorHAnsi" w:hAnsiTheme="minorHAnsi" w:cstheme="minorHAnsi"/>
        </w:rPr>
        <w:t xml:space="preserve"> class</w:t>
      </w:r>
      <w:r w:rsidR="000C69B1" w:rsidRPr="002205F0">
        <w:rPr>
          <w:rFonts w:asciiTheme="minorHAnsi" w:hAnsiTheme="minorHAnsi" w:cstheme="minorHAnsi"/>
        </w:rPr>
        <w:t xml:space="preserve"> with all necessary changes. </w:t>
      </w:r>
      <w:r w:rsidRPr="002205F0">
        <w:rPr>
          <w:rFonts w:asciiTheme="minorHAnsi" w:hAnsiTheme="minorHAnsi" w:cstheme="minorHAnsi"/>
        </w:rPr>
        <w:t xml:space="preserve">Replace the </w:t>
      </w:r>
      <w:proofErr w:type="spellStart"/>
      <w:r w:rsidRPr="002205F0">
        <w:rPr>
          <w:rFonts w:asciiTheme="minorHAnsi" w:hAnsiTheme="minorHAnsi" w:cstheme="minorHAnsi"/>
          <w:i/>
          <w:iCs/>
        </w:rPr>
        <w:t>ZHLinkedQueue</w:t>
      </w:r>
      <w:proofErr w:type="spellEnd"/>
      <w:r w:rsidRPr="002205F0">
        <w:rPr>
          <w:rFonts w:asciiTheme="minorHAnsi" w:hAnsiTheme="minorHAnsi" w:cstheme="minorHAnsi"/>
        </w:rPr>
        <w:t xml:space="preserve"> with your own queue </w:t>
      </w:r>
      <w:r w:rsidR="005F2BF6" w:rsidRPr="002205F0">
        <w:rPr>
          <w:rFonts w:asciiTheme="minorHAnsi" w:hAnsiTheme="minorHAnsi" w:cstheme="minorHAnsi"/>
        </w:rPr>
        <w:t>implementation</w:t>
      </w:r>
      <w:r w:rsidR="00937F97" w:rsidRPr="002205F0">
        <w:rPr>
          <w:rFonts w:asciiTheme="minorHAnsi" w:hAnsiTheme="minorHAnsi" w:cstheme="minorHAnsi"/>
        </w:rPr>
        <w:t xml:space="preserve"> (or Java’</w:t>
      </w:r>
      <w:r w:rsidR="00F9511E" w:rsidRPr="002205F0">
        <w:rPr>
          <w:rFonts w:asciiTheme="minorHAnsi" w:hAnsiTheme="minorHAnsi" w:cstheme="minorHAnsi"/>
        </w:rPr>
        <w:t>s q</w:t>
      </w:r>
      <w:r w:rsidR="00937F97" w:rsidRPr="002205F0">
        <w:rPr>
          <w:rFonts w:asciiTheme="minorHAnsi" w:hAnsiTheme="minorHAnsi" w:cstheme="minorHAnsi"/>
        </w:rPr>
        <w:t>ueue implementation if you prefer)</w:t>
      </w:r>
      <w:r w:rsidRPr="002205F0">
        <w:rPr>
          <w:rFonts w:asciiTheme="minorHAnsi" w:hAnsiTheme="minorHAnsi" w:cstheme="minorHAnsi"/>
        </w:rPr>
        <w:t>. Both files should compile without errors.</w:t>
      </w:r>
    </w:p>
    <w:p w:rsidR="007D5429" w:rsidRPr="002205F0" w:rsidRDefault="007D5429" w:rsidP="009E6F34">
      <w:pPr>
        <w:pStyle w:val="NormalWeb"/>
        <w:spacing w:before="0" w:beforeAutospacing="0" w:after="120" w:afterAutospacing="0"/>
        <w:rPr>
          <w:rFonts w:asciiTheme="minorHAnsi" w:hAnsiTheme="minorHAnsi" w:cstheme="minorHAnsi"/>
          <w:i/>
          <w:sz w:val="28"/>
        </w:rPr>
      </w:pPr>
      <w:r w:rsidRPr="002205F0">
        <w:rPr>
          <w:rFonts w:asciiTheme="minorHAnsi" w:hAnsiTheme="minorHAnsi" w:cstheme="minorHAnsi"/>
          <w:b/>
          <w:bCs/>
          <w:i/>
          <w:sz w:val="28"/>
        </w:rPr>
        <w:t xml:space="preserve">Part 3: Creating the </w:t>
      </w:r>
      <w:r w:rsidR="0074061B" w:rsidRPr="002205F0">
        <w:rPr>
          <w:rFonts w:asciiTheme="minorHAnsi" w:hAnsiTheme="minorHAnsi" w:cstheme="minorHAnsi"/>
          <w:b/>
          <w:bCs/>
          <w:i/>
          <w:sz w:val="28"/>
        </w:rPr>
        <w:t>b</w:t>
      </w:r>
      <w:r w:rsidRPr="002205F0">
        <w:rPr>
          <w:rFonts w:asciiTheme="minorHAnsi" w:hAnsiTheme="minorHAnsi" w:cstheme="minorHAnsi"/>
          <w:b/>
          <w:bCs/>
          <w:i/>
          <w:sz w:val="28"/>
        </w:rPr>
        <w:t>ank simulation program</w:t>
      </w:r>
    </w:p>
    <w:p w:rsidR="0074061B" w:rsidRPr="002205F0" w:rsidRDefault="00EF258E" w:rsidP="009E6F34">
      <w:pPr>
        <w:pStyle w:val="NormalWeb"/>
        <w:spacing w:before="0" w:beforeAutospacing="0" w:after="120" w:afterAutospacing="0"/>
        <w:rPr>
          <w:rFonts w:asciiTheme="minorHAnsi" w:hAnsiTheme="minorHAnsi" w:cstheme="minorHAnsi"/>
          <w:b/>
          <w:highlight w:val="yellow"/>
        </w:rPr>
      </w:pPr>
      <w:r w:rsidRPr="002205F0">
        <w:rPr>
          <w:rFonts w:asciiTheme="minorHAnsi" w:hAnsiTheme="minorHAnsi" w:cstheme="minorHAnsi"/>
        </w:rPr>
        <w:t xml:space="preserve">Complete the bank simulation by creating an appropriate simulation class modeled on the supplied </w:t>
      </w:r>
      <w:proofErr w:type="spellStart"/>
      <w:r w:rsidRPr="002205F0">
        <w:rPr>
          <w:rFonts w:asciiTheme="minorHAnsi" w:hAnsiTheme="minorHAnsi" w:cstheme="minorHAnsi"/>
          <w:i/>
          <w:iCs/>
        </w:rPr>
        <w:t>AirlineCheckinSim</w:t>
      </w:r>
      <w:proofErr w:type="spellEnd"/>
      <w:r w:rsidRPr="002205F0">
        <w:rPr>
          <w:rFonts w:asciiTheme="minorHAnsi" w:hAnsiTheme="minorHAnsi" w:cstheme="minorHAnsi"/>
        </w:rPr>
        <w:t xml:space="preserve"> class and using the </w:t>
      </w:r>
      <w:r w:rsidRPr="002205F0">
        <w:rPr>
          <w:rFonts w:asciiTheme="minorHAnsi" w:hAnsiTheme="minorHAnsi" w:cstheme="minorHAnsi"/>
          <w:i/>
          <w:iCs/>
        </w:rPr>
        <w:t>Customer</w:t>
      </w:r>
      <w:r w:rsidRPr="002205F0">
        <w:rPr>
          <w:rFonts w:asciiTheme="minorHAnsi" w:hAnsiTheme="minorHAnsi" w:cstheme="minorHAnsi"/>
        </w:rPr>
        <w:t xml:space="preserve"> and </w:t>
      </w:r>
      <w:proofErr w:type="spellStart"/>
      <w:r w:rsidRPr="002205F0">
        <w:rPr>
          <w:rFonts w:asciiTheme="minorHAnsi" w:hAnsiTheme="minorHAnsi" w:cstheme="minorHAnsi"/>
          <w:i/>
          <w:iCs/>
        </w:rPr>
        <w:t>CustomerQueue</w:t>
      </w:r>
      <w:proofErr w:type="spellEnd"/>
      <w:r w:rsidRPr="002205F0">
        <w:rPr>
          <w:rFonts w:asciiTheme="minorHAnsi" w:hAnsiTheme="minorHAnsi" w:cstheme="minorHAnsi"/>
        </w:rPr>
        <w:t xml:space="preserve"> classes you developed </w:t>
      </w:r>
      <w:r w:rsidR="0074061B" w:rsidRPr="002205F0">
        <w:rPr>
          <w:rFonts w:asciiTheme="minorHAnsi" w:hAnsiTheme="minorHAnsi" w:cstheme="minorHAnsi"/>
        </w:rPr>
        <w:t>earlier in this lab</w:t>
      </w:r>
      <w:r w:rsidR="005A2FD8" w:rsidRPr="002205F0">
        <w:rPr>
          <w:rFonts w:asciiTheme="minorHAnsi" w:hAnsiTheme="minorHAnsi" w:cstheme="minorHAnsi"/>
        </w:rPr>
        <w:t xml:space="preserve">. </w:t>
      </w:r>
      <w:r w:rsidRPr="002205F0">
        <w:rPr>
          <w:rFonts w:asciiTheme="minorHAnsi" w:hAnsiTheme="minorHAnsi" w:cstheme="minorHAnsi"/>
        </w:rPr>
        <w:t>Follow the directions below, debug your code and run the program several times with different input values.</w:t>
      </w:r>
      <w:r w:rsidR="00B1690C" w:rsidRPr="002205F0">
        <w:rPr>
          <w:rFonts w:asciiTheme="minorHAnsi" w:hAnsiTheme="minorHAnsi" w:cstheme="minorHAnsi"/>
        </w:rPr>
        <w:t xml:space="preserve"> </w:t>
      </w:r>
      <w:r w:rsidR="00840DDD">
        <w:rPr>
          <w:rFonts w:asciiTheme="minorHAnsi" w:hAnsiTheme="minorHAnsi" w:cstheme="minorHAnsi"/>
        </w:rPr>
        <w:t>M</w:t>
      </w:r>
      <w:r w:rsidR="00B1690C" w:rsidRPr="00BE62B6">
        <w:rPr>
          <w:rFonts w:asciiTheme="minorHAnsi" w:hAnsiTheme="minorHAnsi" w:cstheme="minorHAnsi"/>
        </w:rPr>
        <w:t>ake sure to read and understand the remainder of the write</w:t>
      </w:r>
      <w:r w:rsidR="00616C3F" w:rsidRPr="00BE62B6">
        <w:rPr>
          <w:rFonts w:asciiTheme="minorHAnsi" w:hAnsiTheme="minorHAnsi" w:cstheme="minorHAnsi"/>
        </w:rPr>
        <w:t xml:space="preserve">-up </w:t>
      </w:r>
      <w:r w:rsidR="00B1690C" w:rsidRPr="00BE62B6">
        <w:rPr>
          <w:rFonts w:asciiTheme="minorHAnsi" w:hAnsiTheme="minorHAnsi" w:cstheme="minorHAnsi"/>
        </w:rPr>
        <w:t>before completing the bank simulation.</w:t>
      </w:r>
    </w:p>
    <w:p w:rsidR="00EF258E" w:rsidRPr="002205F0" w:rsidRDefault="00EF258E" w:rsidP="009E6F34">
      <w:pPr>
        <w:pStyle w:val="NormalWeb"/>
        <w:spacing w:before="0" w:beforeAutospacing="0" w:after="120" w:afterAutospacing="0"/>
        <w:rPr>
          <w:rFonts w:asciiTheme="minorHAnsi" w:hAnsiTheme="minorHAnsi" w:cstheme="minorHAnsi"/>
        </w:rPr>
      </w:pPr>
      <w:r w:rsidRPr="002205F0">
        <w:rPr>
          <w:rFonts w:asciiTheme="minorHAnsi" w:hAnsiTheme="minorHAnsi" w:cstheme="minorHAnsi"/>
        </w:rPr>
        <w:t xml:space="preserve">Note that in the bank simulation, we're requesting the user to input the </w:t>
      </w:r>
      <w:r w:rsidRPr="002205F0">
        <w:rPr>
          <w:rFonts w:asciiTheme="minorHAnsi" w:hAnsiTheme="minorHAnsi" w:cstheme="minorHAnsi"/>
          <w:i/>
          <w:iCs/>
        </w:rPr>
        <w:t>average</w:t>
      </w:r>
      <w:r w:rsidRPr="002205F0">
        <w:rPr>
          <w:rFonts w:asciiTheme="minorHAnsi" w:hAnsiTheme="minorHAnsi" w:cstheme="minorHAnsi"/>
        </w:rPr>
        <w:t xml:space="preserve"> processing time (let us call it </w:t>
      </w:r>
      <w:proofErr w:type="spellStart"/>
      <w:r w:rsidRPr="002205F0">
        <w:rPr>
          <w:rFonts w:asciiTheme="minorHAnsi" w:hAnsiTheme="minorHAnsi" w:cstheme="minorHAnsi"/>
          <w:i/>
          <w:iCs/>
        </w:rPr>
        <w:t>avgProcessingTime</w:t>
      </w:r>
      <w:proofErr w:type="spellEnd"/>
      <w:r w:rsidRPr="002205F0">
        <w:rPr>
          <w:rFonts w:asciiTheme="minorHAnsi" w:hAnsiTheme="minorHAnsi" w:cstheme="minorHAnsi"/>
        </w:rPr>
        <w:t xml:space="preserve">) and not the </w:t>
      </w:r>
      <w:r w:rsidRPr="002205F0">
        <w:rPr>
          <w:rFonts w:asciiTheme="minorHAnsi" w:hAnsiTheme="minorHAnsi" w:cstheme="minorHAnsi"/>
          <w:i/>
          <w:iCs/>
        </w:rPr>
        <w:t>maximum</w:t>
      </w:r>
      <w:r w:rsidRPr="002205F0">
        <w:rPr>
          <w:rFonts w:asciiTheme="minorHAnsi" w:hAnsiTheme="minorHAnsi" w:cstheme="minorHAnsi"/>
        </w:rPr>
        <w:t xml:space="preserve"> processing time (</w:t>
      </w:r>
      <w:proofErr w:type="spellStart"/>
      <w:r w:rsidRPr="002205F0">
        <w:rPr>
          <w:rFonts w:asciiTheme="minorHAnsi" w:hAnsiTheme="minorHAnsi" w:cstheme="minorHAnsi"/>
          <w:i/>
        </w:rPr>
        <w:t>maxProcessingTime</w:t>
      </w:r>
      <w:proofErr w:type="spellEnd"/>
      <w:r w:rsidR="005C6B3E" w:rsidRPr="002205F0">
        <w:rPr>
          <w:rFonts w:asciiTheme="minorHAnsi" w:hAnsiTheme="minorHAnsi" w:cstheme="minorHAnsi"/>
        </w:rPr>
        <w:t xml:space="preserve">) as in the airline simulation. </w:t>
      </w:r>
      <w:r w:rsidRPr="002205F0">
        <w:rPr>
          <w:rFonts w:asciiTheme="minorHAnsi" w:hAnsiTheme="minorHAnsi" w:cstheme="minorHAnsi"/>
        </w:rPr>
        <w:t xml:space="preserve">Java has a class called </w:t>
      </w:r>
      <w:r w:rsidRPr="002205F0">
        <w:rPr>
          <w:rFonts w:asciiTheme="minorHAnsi" w:hAnsiTheme="minorHAnsi" w:cstheme="minorHAnsi"/>
          <w:i/>
          <w:iCs/>
        </w:rPr>
        <w:t>Random</w:t>
      </w:r>
      <w:r w:rsidRPr="002205F0">
        <w:rPr>
          <w:rFonts w:asciiTheme="minorHAnsi" w:hAnsiTheme="minorHAnsi" w:cstheme="minorHAnsi"/>
        </w:rPr>
        <w:t xml:space="preserve"> which can generate various types of random values. (</w:t>
      </w:r>
      <w:r w:rsidR="00171037">
        <w:rPr>
          <w:rFonts w:asciiTheme="minorHAnsi" w:hAnsiTheme="minorHAnsi" w:cstheme="minorHAnsi"/>
        </w:rPr>
        <w:t>C</w:t>
      </w:r>
      <w:r w:rsidRPr="002205F0">
        <w:rPr>
          <w:rFonts w:asciiTheme="minorHAnsi" w:hAnsiTheme="minorHAnsi" w:cstheme="minorHAnsi"/>
        </w:rPr>
        <w:t xml:space="preserve">heck the Java API </w:t>
      </w:r>
      <w:r w:rsidR="00010DB2" w:rsidRPr="002205F0">
        <w:rPr>
          <w:rFonts w:asciiTheme="minorHAnsi" w:hAnsiTheme="minorHAnsi" w:cstheme="minorHAnsi"/>
        </w:rPr>
        <w:t>online</w:t>
      </w:r>
      <w:r w:rsidRPr="002205F0">
        <w:rPr>
          <w:rFonts w:asciiTheme="minorHAnsi" w:hAnsiTheme="minorHAnsi" w:cstheme="minorHAnsi"/>
        </w:rPr>
        <w:t>)</w:t>
      </w:r>
      <w:r w:rsidR="00F04CB1">
        <w:rPr>
          <w:rFonts w:asciiTheme="minorHAnsi" w:hAnsiTheme="minorHAnsi" w:cstheme="minorHAnsi"/>
        </w:rPr>
        <w:t>.</w:t>
      </w:r>
      <w:r w:rsidRPr="002205F0">
        <w:rPr>
          <w:rFonts w:asciiTheme="minorHAnsi" w:hAnsiTheme="minorHAnsi" w:cstheme="minorHAnsi"/>
        </w:rPr>
        <w:t xml:space="preserve"> In the airline simulation, we used</w:t>
      </w:r>
      <w:r w:rsidR="005A2FD8" w:rsidRPr="002205F0">
        <w:rPr>
          <w:rFonts w:asciiTheme="minorHAnsi" w:hAnsiTheme="minorHAnsi" w:cstheme="minorHAnsi"/>
        </w:rPr>
        <w:t xml:space="preserve"> the</w:t>
      </w:r>
      <w:r w:rsidRPr="002205F0">
        <w:rPr>
          <w:rFonts w:asciiTheme="minorHAnsi" w:hAnsiTheme="minorHAnsi" w:cstheme="minorHAnsi"/>
        </w:rPr>
        <w:t xml:space="preserve"> following line to generate a random processing time less than or equal to </w:t>
      </w:r>
      <w:proofErr w:type="spellStart"/>
      <w:r w:rsidRPr="002205F0">
        <w:rPr>
          <w:rFonts w:asciiTheme="minorHAnsi" w:hAnsiTheme="minorHAnsi" w:cstheme="minorHAnsi"/>
          <w:i/>
        </w:rPr>
        <w:t>maxProcessingTime</w:t>
      </w:r>
      <w:proofErr w:type="spellEnd"/>
      <w:r w:rsidRPr="002205F0">
        <w:rPr>
          <w:rFonts w:asciiTheme="minorHAnsi" w:hAnsiTheme="minorHAnsi" w:cstheme="minorHAnsi"/>
        </w:rPr>
        <w:t>:</w:t>
      </w:r>
    </w:p>
    <w:p w:rsidR="00EF258E" w:rsidRPr="00BE62B6" w:rsidRDefault="00EF258E" w:rsidP="009E6F34">
      <w:pPr>
        <w:pStyle w:val="HTMLPreformatted"/>
        <w:spacing w:after="120"/>
        <w:rPr>
          <w:rFonts w:ascii="Lucida Sans Typewriter" w:hAnsi="Lucida Sans Typewriter"/>
          <w:b/>
          <w:sz w:val="22"/>
          <w:szCs w:val="24"/>
        </w:rPr>
      </w:pPr>
      <w:r w:rsidRPr="002205F0">
        <w:rPr>
          <w:sz w:val="24"/>
          <w:szCs w:val="24"/>
        </w:rPr>
        <w:lastRenderedPageBreak/>
        <w:t xml:space="preserve">    </w:t>
      </w:r>
      <w:proofErr w:type="spellStart"/>
      <w:proofErr w:type="gramStart"/>
      <w:r w:rsidRPr="00BE62B6">
        <w:rPr>
          <w:rFonts w:ascii="Lucida Sans Typewriter" w:hAnsi="Lucida Sans Typewriter"/>
          <w:b/>
          <w:sz w:val="22"/>
          <w:szCs w:val="24"/>
        </w:rPr>
        <w:t>processingTime</w:t>
      </w:r>
      <w:proofErr w:type="spellEnd"/>
      <w:proofErr w:type="gramEnd"/>
      <w:r w:rsidRPr="00BE62B6">
        <w:rPr>
          <w:rFonts w:ascii="Lucida Sans Typewriter" w:hAnsi="Lucida Sans Typewriter"/>
          <w:b/>
          <w:sz w:val="22"/>
          <w:szCs w:val="24"/>
        </w:rPr>
        <w:t xml:space="preserve"> = 1 + (new Random()).</w:t>
      </w:r>
      <w:proofErr w:type="spellStart"/>
      <w:r w:rsidRPr="00BE62B6">
        <w:rPr>
          <w:rFonts w:ascii="Lucida Sans Typewriter" w:hAnsi="Lucida Sans Typewriter"/>
          <w:b/>
          <w:sz w:val="22"/>
          <w:szCs w:val="24"/>
        </w:rPr>
        <w:t>nextInt</w:t>
      </w:r>
      <w:proofErr w:type="spellEnd"/>
      <w:r w:rsidRPr="00BE62B6">
        <w:rPr>
          <w:rFonts w:ascii="Lucida Sans Typewriter" w:hAnsi="Lucida Sans Typewriter"/>
          <w:b/>
          <w:sz w:val="22"/>
          <w:szCs w:val="24"/>
        </w:rPr>
        <w:t>(</w:t>
      </w:r>
      <w:proofErr w:type="spellStart"/>
      <w:r w:rsidRPr="00BE62B6">
        <w:rPr>
          <w:rFonts w:ascii="Lucida Sans Typewriter" w:hAnsi="Lucida Sans Typewriter"/>
          <w:b/>
          <w:sz w:val="22"/>
          <w:szCs w:val="24"/>
        </w:rPr>
        <w:t>maxProcessingTime</w:t>
      </w:r>
      <w:proofErr w:type="spellEnd"/>
      <w:r w:rsidRPr="00BE62B6">
        <w:rPr>
          <w:rFonts w:ascii="Lucida Sans Typewriter" w:hAnsi="Lucida Sans Typewriter"/>
          <w:b/>
          <w:sz w:val="22"/>
          <w:szCs w:val="24"/>
        </w:rPr>
        <w:t>);</w:t>
      </w:r>
    </w:p>
    <w:p w:rsidR="00EF258E" w:rsidRPr="002205F0" w:rsidRDefault="00EF258E" w:rsidP="009E6F34">
      <w:pPr>
        <w:pStyle w:val="NormalWeb"/>
        <w:spacing w:before="0" w:beforeAutospacing="0" w:after="120" w:afterAutospacing="0"/>
        <w:rPr>
          <w:rFonts w:asciiTheme="minorHAnsi" w:hAnsiTheme="minorHAnsi" w:cstheme="minorHAnsi"/>
        </w:rPr>
      </w:pPr>
      <w:r w:rsidRPr="002205F0">
        <w:rPr>
          <w:rFonts w:asciiTheme="minorHAnsi" w:hAnsiTheme="minorHAnsi" w:cstheme="minorHAnsi"/>
        </w:rPr>
        <w:t xml:space="preserve">The method call </w:t>
      </w:r>
      <w:proofErr w:type="spellStart"/>
      <w:r w:rsidRPr="00BE62B6">
        <w:rPr>
          <w:rStyle w:val="HTMLCode"/>
          <w:rFonts w:ascii="Lucida Sans Typewriter" w:hAnsi="Lucida Sans Typewriter"/>
          <w:sz w:val="24"/>
          <w:szCs w:val="24"/>
        </w:rPr>
        <w:t>nextInt</w:t>
      </w:r>
      <w:proofErr w:type="spellEnd"/>
      <w:r w:rsidRPr="00BE62B6">
        <w:rPr>
          <w:rStyle w:val="HTMLCode"/>
          <w:rFonts w:ascii="Lucida Sans Typewriter" w:hAnsi="Lucida Sans Typewriter"/>
          <w:sz w:val="24"/>
          <w:szCs w:val="24"/>
        </w:rPr>
        <w:t>(</w:t>
      </w:r>
      <w:proofErr w:type="spellStart"/>
      <w:r w:rsidRPr="00BE62B6">
        <w:rPr>
          <w:rStyle w:val="HTMLCode"/>
          <w:rFonts w:ascii="Lucida Sans Typewriter" w:hAnsi="Lucida Sans Typewriter"/>
          <w:sz w:val="24"/>
          <w:szCs w:val="24"/>
        </w:rPr>
        <w:t>int</w:t>
      </w:r>
      <w:proofErr w:type="spellEnd"/>
      <w:r w:rsidRPr="00BE62B6">
        <w:rPr>
          <w:rStyle w:val="HTMLCode"/>
          <w:rFonts w:ascii="Lucida Sans Typewriter" w:hAnsi="Lucida Sans Typewriter"/>
          <w:sz w:val="24"/>
          <w:szCs w:val="24"/>
        </w:rPr>
        <w:t xml:space="preserve"> n)</w:t>
      </w:r>
      <w:r w:rsidRPr="002205F0">
        <w:rPr>
          <w:rFonts w:asciiTheme="minorHAnsi" w:hAnsiTheme="minorHAnsi" w:cstheme="minorHAnsi"/>
        </w:rPr>
        <w:t xml:space="preserve"> generates a random integer between 0 and </w:t>
      </w:r>
      <w:r w:rsidRPr="002205F0">
        <w:rPr>
          <w:rFonts w:asciiTheme="minorHAnsi" w:hAnsiTheme="minorHAnsi" w:cstheme="minorHAnsi"/>
          <w:i/>
          <w:iCs/>
        </w:rPr>
        <w:t>n</w:t>
      </w:r>
      <w:r w:rsidRPr="002205F0">
        <w:rPr>
          <w:rFonts w:asciiTheme="minorHAnsi" w:hAnsiTheme="minorHAnsi" w:cstheme="minorHAnsi"/>
        </w:rPr>
        <w:t xml:space="preserve"> − 1 (inclusive), so adding one to that makes the generated random number fall between 1 and </w:t>
      </w:r>
      <w:r w:rsidRPr="002205F0">
        <w:rPr>
          <w:rFonts w:asciiTheme="minorHAnsi" w:hAnsiTheme="minorHAnsi" w:cstheme="minorHAnsi"/>
          <w:i/>
          <w:iCs/>
        </w:rPr>
        <w:t>n</w:t>
      </w:r>
      <w:r w:rsidRPr="002205F0">
        <w:rPr>
          <w:rFonts w:asciiTheme="minorHAnsi" w:hAnsiTheme="minorHAnsi" w:cstheme="minorHAnsi"/>
        </w:rPr>
        <w:t xml:space="preserve"> (inclusive).</w:t>
      </w:r>
    </w:p>
    <w:p w:rsidR="00EF258E" w:rsidRPr="00742472" w:rsidRDefault="00EF258E" w:rsidP="009E6F34">
      <w:pPr>
        <w:pStyle w:val="NormalWeb"/>
        <w:spacing w:before="0" w:beforeAutospacing="0" w:after="120" w:afterAutospacing="0"/>
        <w:rPr>
          <w:rFonts w:asciiTheme="minorHAnsi" w:hAnsiTheme="minorHAnsi" w:cstheme="minorHAnsi"/>
        </w:rPr>
      </w:pPr>
      <w:r w:rsidRPr="00742472">
        <w:rPr>
          <w:rFonts w:asciiTheme="minorHAnsi" w:hAnsiTheme="minorHAnsi" w:cstheme="minorHAnsi"/>
        </w:rPr>
        <w:t>In the bank simulation, we need to generate a random int</w:t>
      </w:r>
      <w:r w:rsidR="00F43DDE" w:rsidRPr="00742472">
        <w:rPr>
          <w:rFonts w:asciiTheme="minorHAnsi" w:hAnsiTheme="minorHAnsi" w:cstheme="minorHAnsi"/>
        </w:rPr>
        <w:t xml:space="preserve">eger between two double values: </w:t>
      </w:r>
      <w:r w:rsidR="00616C3F" w:rsidRPr="00742472">
        <w:rPr>
          <w:rFonts w:asciiTheme="minorHAnsi" w:hAnsiTheme="minorHAnsi" w:cstheme="minorHAnsi"/>
        </w:rPr>
        <w:t xml:space="preserve">0.4 × </w:t>
      </w:r>
      <w:proofErr w:type="spellStart"/>
      <w:r w:rsidR="00616C3F" w:rsidRPr="00742472">
        <w:rPr>
          <w:rFonts w:asciiTheme="minorHAnsi" w:hAnsiTheme="minorHAnsi" w:cstheme="minorHAnsi"/>
          <w:i/>
          <w:iCs/>
        </w:rPr>
        <w:t>avgProcessingTime</w:t>
      </w:r>
      <w:proofErr w:type="spellEnd"/>
      <w:r w:rsidR="00616C3F" w:rsidRPr="00742472">
        <w:rPr>
          <w:rFonts w:asciiTheme="minorHAnsi" w:hAnsiTheme="minorHAnsi" w:cstheme="minorHAnsi"/>
        </w:rPr>
        <w:t xml:space="preserve"> </w:t>
      </w:r>
      <w:r w:rsidRPr="00742472">
        <w:rPr>
          <w:rFonts w:asciiTheme="minorHAnsi" w:hAnsiTheme="minorHAnsi" w:cstheme="minorHAnsi"/>
        </w:rPr>
        <w:t>and 1.6 × </w:t>
      </w:r>
      <w:proofErr w:type="spellStart"/>
      <w:r w:rsidRPr="00742472">
        <w:rPr>
          <w:rFonts w:asciiTheme="minorHAnsi" w:hAnsiTheme="minorHAnsi" w:cstheme="minorHAnsi"/>
          <w:i/>
          <w:iCs/>
        </w:rPr>
        <w:t>avgProcessingTime</w:t>
      </w:r>
      <w:proofErr w:type="spellEnd"/>
      <w:r w:rsidRPr="00742472">
        <w:rPr>
          <w:rFonts w:asciiTheme="minorHAnsi" w:hAnsiTheme="minorHAnsi" w:cstheme="minorHAnsi"/>
        </w:rPr>
        <w:t xml:space="preserve"> so the </w:t>
      </w:r>
      <w:proofErr w:type="spellStart"/>
      <w:r w:rsidRPr="00742472">
        <w:rPr>
          <w:rStyle w:val="HTMLCode"/>
          <w:rFonts w:ascii="Lucida Sans Typewriter" w:hAnsi="Lucida Sans Typewriter"/>
          <w:sz w:val="24"/>
          <w:szCs w:val="24"/>
        </w:rPr>
        <w:t>nextInt</w:t>
      </w:r>
      <w:proofErr w:type="spellEnd"/>
      <w:r w:rsidRPr="00742472">
        <w:rPr>
          <w:rFonts w:asciiTheme="minorHAnsi" w:hAnsiTheme="minorHAnsi" w:cstheme="minorHAnsi"/>
        </w:rPr>
        <w:t xml:space="preserve"> method won't be very helpful here. Let's refer to the range bounds </w:t>
      </w:r>
      <w:r w:rsidR="00E32FF0" w:rsidRPr="00742472">
        <w:rPr>
          <w:rFonts w:asciiTheme="minorHAnsi" w:hAnsiTheme="minorHAnsi" w:cstheme="minorHAnsi"/>
        </w:rPr>
        <w:t xml:space="preserve">as </w:t>
      </w:r>
      <w:r w:rsidRPr="00742472">
        <w:rPr>
          <w:rFonts w:asciiTheme="minorHAnsi" w:hAnsiTheme="minorHAnsi" w:cstheme="minorHAnsi"/>
          <w:i/>
          <w:iCs/>
        </w:rPr>
        <w:t>lower</w:t>
      </w:r>
      <w:r w:rsidRPr="00742472">
        <w:rPr>
          <w:rFonts w:asciiTheme="minorHAnsi" w:hAnsiTheme="minorHAnsi" w:cstheme="minorHAnsi"/>
        </w:rPr>
        <w:t xml:space="preserve"> </w:t>
      </w:r>
      <w:r w:rsidR="00E32FF0" w:rsidRPr="00742472">
        <w:rPr>
          <w:rFonts w:asciiTheme="minorHAnsi" w:hAnsiTheme="minorHAnsi" w:cstheme="minorHAnsi"/>
        </w:rPr>
        <w:t xml:space="preserve">(which is equal to 0.4 × </w:t>
      </w:r>
      <w:proofErr w:type="spellStart"/>
      <w:r w:rsidR="00E32FF0" w:rsidRPr="00742472">
        <w:rPr>
          <w:rFonts w:asciiTheme="minorHAnsi" w:hAnsiTheme="minorHAnsi" w:cstheme="minorHAnsi"/>
          <w:i/>
          <w:iCs/>
        </w:rPr>
        <w:t>avgProcessingTime</w:t>
      </w:r>
      <w:proofErr w:type="spellEnd"/>
      <w:r w:rsidR="00E32FF0" w:rsidRPr="00742472">
        <w:rPr>
          <w:rFonts w:asciiTheme="minorHAnsi" w:hAnsiTheme="minorHAnsi" w:cstheme="minorHAnsi"/>
        </w:rPr>
        <w:t xml:space="preserve">) </w:t>
      </w:r>
      <w:r w:rsidRPr="00742472">
        <w:rPr>
          <w:rFonts w:asciiTheme="minorHAnsi" w:hAnsiTheme="minorHAnsi" w:cstheme="minorHAnsi"/>
        </w:rPr>
        <w:t>and</w:t>
      </w:r>
      <w:r w:rsidR="00E32FF0" w:rsidRPr="00742472">
        <w:rPr>
          <w:rFonts w:asciiTheme="minorHAnsi" w:hAnsiTheme="minorHAnsi" w:cstheme="minorHAnsi"/>
          <w:iCs/>
        </w:rPr>
        <w:t xml:space="preserve"> </w:t>
      </w:r>
      <w:r w:rsidRPr="00742472">
        <w:rPr>
          <w:rFonts w:asciiTheme="minorHAnsi" w:hAnsiTheme="minorHAnsi" w:cstheme="minorHAnsi"/>
          <w:i/>
          <w:iCs/>
        </w:rPr>
        <w:t>upper</w:t>
      </w:r>
      <w:r w:rsidR="00E32FF0" w:rsidRPr="00742472">
        <w:rPr>
          <w:rFonts w:asciiTheme="minorHAnsi" w:hAnsiTheme="minorHAnsi" w:cstheme="minorHAnsi"/>
          <w:i/>
          <w:iCs/>
        </w:rPr>
        <w:t xml:space="preserve"> </w:t>
      </w:r>
      <w:r w:rsidR="00E32FF0" w:rsidRPr="00742472">
        <w:rPr>
          <w:rFonts w:asciiTheme="minorHAnsi" w:hAnsiTheme="minorHAnsi" w:cstheme="minorHAnsi"/>
          <w:iCs/>
        </w:rPr>
        <w:t xml:space="preserve">(which is equal </w:t>
      </w:r>
      <w:r w:rsidR="00E32FF0" w:rsidRPr="00742472">
        <w:rPr>
          <w:rFonts w:asciiTheme="minorHAnsi" w:hAnsiTheme="minorHAnsi" w:cstheme="minorHAnsi"/>
        </w:rPr>
        <w:t>1.6 × </w:t>
      </w:r>
      <w:proofErr w:type="spellStart"/>
      <w:r w:rsidR="00E32FF0" w:rsidRPr="00742472">
        <w:rPr>
          <w:rFonts w:asciiTheme="minorHAnsi" w:hAnsiTheme="minorHAnsi" w:cstheme="minorHAnsi"/>
          <w:i/>
          <w:iCs/>
        </w:rPr>
        <w:t>avgProcessingTime</w:t>
      </w:r>
      <w:proofErr w:type="spellEnd"/>
      <w:r w:rsidR="00E32FF0" w:rsidRPr="00742472">
        <w:rPr>
          <w:rFonts w:asciiTheme="minorHAnsi" w:hAnsiTheme="minorHAnsi" w:cstheme="minorHAnsi"/>
          <w:iCs/>
        </w:rPr>
        <w:t>)</w:t>
      </w:r>
      <w:r w:rsidRPr="00742472">
        <w:rPr>
          <w:rFonts w:asciiTheme="minorHAnsi" w:hAnsiTheme="minorHAnsi" w:cstheme="minorHAnsi"/>
        </w:rPr>
        <w:t xml:space="preserve">. We can use method </w:t>
      </w:r>
      <w:proofErr w:type="spellStart"/>
      <w:r w:rsidRPr="00742472">
        <w:rPr>
          <w:rStyle w:val="HTMLCode"/>
          <w:rFonts w:ascii="Lucida Sans Typewriter" w:hAnsi="Lucida Sans Typewriter"/>
          <w:sz w:val="24"/>
          <w:szCs w:val="24"/>
        </w:rPr>
        <w:t>nextDouble</w:t>
      </w:r>
      <w:proofErr w:type="spellEnd"/>
      <w:r w:rsidRPr="00742472">
        <w:rPr>
          <w:rFonts w:asciiTheme="minorHAnsi" w:hAnsiTheme="minorHAnsi" w:cstheme="minorHAnsi"/>
        </w:rPr>
        <w:t xml:space="preserve"> to generate </w:t>
      </w:r>
      <w:r w:rsidR="00EB0F5C" w:rsidRPr="00742472">
        <w:rPr>
          <w:rFonts w:asciiTheme="minorHAnsi" w:hAnsiTheme="minorHAnsi" w:cstheme="minorHAnsi"/>
        </w:rPr>
        <w:t>a value</w:t>
      </w:r>
      <w:r w:rsidRPr="00742472">
        <w:rPr>
          <w:rFonts w:asciiTheme="minorHAnsi" w:hAnsiTheme="minorHAnsi" w:cstheme="minorHAnsi"/>
        </w:rPr>
        <w:t xml:space="preserve"> between 0.0 and 1.0. If we multiply that value by the range (</w:t>
      </w:r>
      <w:r w:rsidRPr="00742472">
        <w:rPr>
          <w:rFonts w:asciiTheme="minorHAnsi" w:hAnsiTheme="minorHAnsi" w:cstheme="minorHAnsi"/>
          <w:i/>
          <w:iCs/>
        </w:rPr>
        <w:t>upper</w:t>
      </w:r>
      <w:r w:rsidRPr="00742472">
        <w:rPr>
          <w:rFonts w:asciiTheme="minorHAnsi" w:hAnsiTheme="minorHAnsi" w:cstheme="minorHAnsi"/>
        </w:rPr>
        <w:t> − </w:t>
      </w:r>
      <w:r w:rsidRPr="00742472">
        <w:rPr>
          <w:rFonts w:asciiTheme="minorHAnsi" w:hAnsiTheme="minorHAnsi" w:cstheme="minorHAnsi"/>
          <w:i/>
          <w:iCs/>
        </w:rPr>
        <w:t>lower</w:t>
      </w:r>
      <w:r w:rsidRPr="00742472">
        <w:rPr>
          <w:rFonts w:asciiTheme="minorHAnsi" w:hAnsiTheme="minorHAnsi" w:cstheme="minorHAnsi"/>
        </w:rPr>
        <w:t>) we will get a double value between 0.0 and (</w:t>
      </w:r>
      <w:r w:rsidRPr="00742472">
        <w:rPr>
          <w:rFonts w:asciiTheme="minorHAnsi" w:hAnsiTheme="minorHAnsi" w:cstheme="minorHAnsi"/>
          <w:i/>
          <w:iCs/>
        </w:rPr>
        <w:t>upper</w:t>
      </w:r>
      <w:r w:rsidRPr="00742472">
        <w:rPr>
          <w:rFonts w:asciiTheme="minorHAnsi" w:hAnsiTheme="minorHAnsi" w:cstheme="minorHAnsi"/>
        </w:rPr>
        <w:t> − </w:t>
      </w:r>
      <w:r w:rsidRPr="00742472">
        <w:rPr>
          <w:rFonts w:asciiTheme="minorHAnsi" w:hAnsiTheme="minorHAnsi" w:cstheme="minorHAnsi"/>
          <w:i/>
          <w:iCs/>
        </w:rPr>
        <w:t>lower</w:t>
      </w:r>
      <w:r w:rsidRPr="00742472">
        <w:rPr>
          <w:rFonts w:asciiTheme="minorHAnsi" w:hAnsiTheme="minorHAnsi" w:cstheme="minorHAnsi"/>
        </w:rPr>
        <w:t xml:space="preserve">); adding </w:t>
      </w:r>
      <w:r w:rsidRPr="00742472">
        <w:rPr>
          <w:rFonts w:asciiTheme="minorHAnsi" w:hAnsiTheme="minorHAnsi" w:cstheme="minorHAnsi"/>
          <w:i/>
          <w:iCs/>
        </w:rPr>
        <w:t>lower</w:t>
      </w:r>
      <w:r w:rsidRPr="00742472">
        <w:rPr>
          <w:rFonts w:asciiTheme="minorHAnsi" w:hAnsiTheme="minorHAnsi" w:cstheme="minorHAnsi"/>
        </w:rPr>
        <w:t xml:space="preserve"> to the result will finally give us a value between </w:t>
      </w:r>
      <w:r w:rsidRPr="00742472">
        <w:rPr>
          <w:rFonts w:asciiTheme="minorHAnsi" w:hAnsiTheme="minorHAnsi" w:cstheme="minorHAnsi"/>
          <w:i/>
          <w:iCs/>
        </w:rPr>
        <w:t>lower</w:t>
      </w:r>
      <w:r w:rsidRPr="00742472">
        <w:rPr>
          <w:rFonts w:asciiTheme="minorHAnsi" w:hAnsiTheme="minorHAnsi" w:cstheme="minorHAnsi"/>
        </w:rPr>
        <w:t xml:space="preserve"> and </w:t>
      </w:r>
      <w:r w:rsidRPr="00742472">
        <w:rPr>
          <w:rFonts w:asciiTheme="minorHAnsi" w:hAnsiTheme="minorHAnsi" w:cstheme="minorHAnsi"/>
          <w:i/>
          <w:iCs/>
        </w:rPr>
        <w:t>upper</w:t>
      </w:r>
      <w:r w:rsidRPr="00742472">
        <w:rPr>
          <w:rFonts w:asciiTheme="minorHAnsi" w:hAnsiTheme="minorHAnsi" w:cstheme="minorHAnsi"/>
        </w:rPr>
        <w:t>. Finally, we cast the result to integer as shown below:</w:t>
      </w:r>
    </w:p>
    <w:p w:rsidR="00EF258E" w:rsidRPr="00284C7F" w:rsidRDefault="00EF258E" w:rsidP="00DF3B61">
      <w:pPr>
        <w:pStyle w:val="HTMLPreformatted"/>
        <w:spacing w:after="120"/>
        <w:ind w:left="270"/>
        <w:rPr>
          <w:rFonts w:ascii="Lucida Sans Typewriter" w:hAnsi="Lucida Sans Typewriter"/>
          <w:b/>
          <w:sz w:val="22"/>
          <w:szCs w:val="24"/>
        </w:rPr>
      </w:pPr>
      <w:proofErr w:type="spellStart"/>
      <w:proofErr w:type="gramStart"/>
      <w:r w:rsidRPr="00284C7F">
        <w:rPr>
          <w:rFonts w:ascii="Lucida Sans Typewriter" w:hAnsi="Lucida Sans Typewriter"/>
          <w:b/>
          <w:sz w:val="22"/>
          <w:szCs w:val="24"/>
        </w:rPr>
        <w:t>processingTime</w:t>
      </w:r>
      <w:proofErr w:type="spellEnd"/>
      <w:proofErr w:type="gramEnd"/>
      <w:r w:rsidRPr="00284C7F">
        <w:rPr>
          <w:rFonts w:ascii="Lucida Sans Typewriter" w:hAnsi="Lucida Sans Typewriter"/>
          <w:b/>
          <w:sz w:val="22"/>
          <w:szCs w:val="24"/>
        </w:rPr>
        <w:t xml:space="preserve"> = (</w:t>
      </w:r>
      <w:proofErr w:type="spellStart"/>
      <w:r w:rsidRPr="00284C7F">
        <w:rPr>
          <w:rFonts w:ascii="Lucida Sans Typewriter" w:hAnsi="Lucida Sans Typewriter"/>
          <w:b/>
          <w:sz w:val="22"/>
          <w:szCs w:val="24"/>
        </w:rPr>
        <w:t>int</w:t>
      </w:r>
      <w:proofErr w:type="spellEnd"/>
      <w:r w:rsidRPr="00284C7F">
        <w:rPr>
          <w:rFonts w:ascii="Lucida Sans Typewriter" w:hAnsi="Lucida Sans Typewriter"/>
          <w:b/>
          <w:sz w:val="22"/>
          <w:szCs w:val="24"/>
        </w:rPr>
        <w:t>) ((new Random()).</w:t>
      </w:r>
      <w:proofErr w:type="spellStart"/>
      <w:r w:rsidRPr="00284C7F">
        <w:rPr>
          <w:rFonts w:ascii="Lucida Sans Typewriter" w:hAnsi="Lucida Sans Typewriter"/>
          <w:b/>
          <w:sz w:val="22"/>
          <w:szCs w:val="24"/>
        </w:rPr>
        <w:t>nextDouble</w:t>
      </w:r>
      <w:proofErr w:type="spellEnd"/>
      <w:r w:rsidRPr="00284C7F">
        <w:rPr>
          <w:rFonts w:ascii="Lucida Sans Typewriter" w:hAnsi="Lucida Sans Typewriter"/>
          <w:b/>
          <w:sz w:val="22"/>
          <w:szCs w:val="24"/>
        </w:rPr>
        <w:t>() * (upper - lower) + lower);</w:t>
      </w:r>
      <w:r w:rsidR="00EB0F5C" w:rsidRPr="00284C7F">
        <w:rPr>
          <w:rFonts w:ascii="Lucida Sans Typewriter" w:hAnsi="Lucida Sans Typewriter"/>
          <w:b/>
          <w:sz w:val="22"/>
          <w:szCs w:val="24"/>
        </w:rPr>
        <w:t xml:space="preserve"> </w:t>
      </w:r>
    </w:p>
    <w:p w:rsidR="00EF258E" w:rsidRPr="002205F0" w:rsidRDefault="00EB0F5C" w:rsidP="009E6F34">
      <w:pPr>
        <w:pStyle w:val="NormalWeb"/>
        <w:spacing w:before="0" w:beforeAutospacing="0" w:after="120" w:afterAutospacing="0"/>
        <w:rPr>
          <w:rFonts w:asciiTheme="minorHAnsi" w:hAnsiTheme="minorHAnsi" w:cstheme="minorHAnsi"/>
        </w:rPr>
      </w:pPr>
      <w:r w:rsidRPr="002205F0">
        <w:rPr>
          <w:rFonts w:asciiTheme="minorHAnsi" w:hAnsiTheme="minorHAnsi" w:cstheme="minorHAnsi"/>
        </w:rPr>
        <w:t>At the end of the simulation, y</w:t>
      </w:r>
      <w:r w:rsidR="00EF258E" w:rsidRPr="002205F0">
        <w:rPr>
          <w:rFonts w:asciiTheme="minorHAnsi" w:hAnsiTheme="minorHAnsi" w:cstheme="minorHAnsi"/>
        </w:rPr>
        <w:t>our program should print the statistics of the simulation including:</w:t>
      </w:r>
    </w:p>
    <w:p w:rsidR="00EF258E" w:rsidRPr="002205F0" w:rsidRDefault="000F4BA7" w:rsidP="009E6F34">
      <w:pPr>
        <w:spacing w:after="120" w:line="240" w:lineRule="auto"/>
        <w:ind w:firstLine="360"/>
        <w:rPr>
          <w:rFonts w:cstheme="minorHAnsi"/>
          <w:sz w:val="24"/>
          <w:szCs w:val="24"/>
        </w:rPr>
      </w:pPr>
      <w:r w:rsidRPr="002205F0">
        <w:rPr>
          <w:rFonts w:cstheme="minorHAnsi"/>
          <w:sz w:val="24"/>
          <w:szCs w:val="24"/>
        </w:rPr>
        <w:t xml:space="preserve">(1) </w:t>
      </w:r>
      <w:proofErr w:type="gramStart"/>
      <w:r w:rsidR="00EF258E" w:rsidRPr="002205F0">
        <w:rPr>
          <w:rFonts w:cstheme="minorHAnsi"/>
          <w:sz w:val="24"/>
          <w:szCs w:val="24"/>
        </w:rPr>
        <w:t>total</w:t>
      </w:r>
      <w:proofErr w:type="gramEnd"/>
      <w:r w:rsidR="00EF258E" w:rsidRPr="002205F0">
        <w:rPr>
          <w:rFonts w:cstheme="minorHAnsi"/>
          <w:sz w:val="24"/>
          <w:szCs w:val="24"/>
        </w:rPr>
        <w:t xml:space="preserve"> number of customers served</w:t>
      </w:r>
      <w:r w:rsidR="004E765C" w:rsidRPr="002205F0">
        <w:rPr>
          <w:rFonts w:cstheme="minorHAnsi"/>
          <w:sz w:val="24"/>
          <w:szCs w:val="24"/>
        </w:rPr>
        <w:t>,</w:t>
      </w:r>
    </w:p>
    <w:p w:rsidR="00EF258E" w:rsidRPr="002205F0" w:rsidRDefault="000F4BA7" w:rsidP="009E6F34">
      <w:pPr>
        <w:spacing w:after="120" w:line="240" w:lineRule="auto"/>
        <w:ind w:firstLine="360"/>
        <w:rPr>
          <w:rFonts w:cstheme="minorHAnsi"/>
          <w:sz w:val="24"/>
          <w:szCs w:val="24"/>
        </w:rPr>
      </w:pPr>
      <w:r w:rsidRPr="002205F0">
        <w:rPr>
          <w:rFonts w:cstheme="minorHAnsi"/>
          <w:sz w:val="24"/>
          <w:szCs w:val="24"/>
        </w:rPr>
        <w:t xml:space="preserve">(2) </w:t>
      </w:r>
      <w:proofErr w:type="gramStart"/>
      <w:r w:rsidR="00EF258E" w:rsidRPr="002205F0">
        <w:rPr>
          <w:rFonts w:cstheme="minorHAnsi"/>
          <w:sz w:val="24"/>
          <w:szCs w:val="24"/>
        </w:rPr>
        <w:t>average</w:t>
      </w:r>
      <w:proofErr w:type="gramEnd"/>
      <w:r w:rsidR="00EF258E" w:rsidRPr="002205F0">
        <w:rPr>
          <w:rFonts w:cstheme="minorHAnsi"/>
          <w:sz w:val="24"/>
          <w:szCs w:val="24"/>
        </w:rPr>
        <w:t xml:space="preserve"> wait time for customers</w:t>
      </w:r>
      <w:r w:rsidR="004E765C" w:rsidRPr="002205F0">
        <w:rPr>
          <w:rFonts w:cstheme="minorHAnsi"/>
          <w:sz w:val="24"/>
          <w:szCs w:val="24"/>
        </w:rPr>
        <w:t>,</w:t>
      </w:r>
    </w:p>
    <w:p w:rsidR="00EF258E" w:rsidRPr="002205F0" w:rsidRDefault="000F4BA7" w:rsidP="009E6F34">
      <w:pPr>
        <w:spacing w:after="120" w:line="240" w:lineRule="auto"/>
        <w:ind w:firstLine="360"/>
        <w:rPr>
          <w:rFonts w:cstheme="minorHAnsi"/>
          <w:sz w:val="24"/>
          <w:szCs w:val="24"/>
        </w:rPr>
      </w:pPr>
      <w:r w:rsidRPr="002205F0">
        <w:rPr>
          <w:rFonts w:cstheme="minorHAnsi"/>
          <w:sz w:val="24"/>
          <w:szCs w:val="24"/>
        </w:rPr>
        <w:t xml:space="preserve">(3) </w:t>
      </w:r>
      <w:proofErr w:type="gramStart"/>
      <w:r w:rsidR="00EF258E" w:rsidRPr="002205F0">
        <w:rPr>
          <w:rFonts w:cstheme="minorHAnsi"/>
          <w:sz w:val="24"/>
          <w:szCs w:val="24"/>
        </w:rPr>
        <w:t>number</w:t>
      </w:r>
      <w:proofErr w:type="gramEnd"/>
      <w:r w:rsidR="00EF258E" w:rsidRPr="002205F0">
        <w:rPr>
          <w:rFonts w:cstheme="minorHAnsi"/>
          <w:sz w:val="24"/>
          <w:szCs w:val="24"/>
        </w:rPr>
        <w:t xml:space="preserve"> of customers in the queue at the end of the simulation</w:t>
      </w:r>
      <w:r w:rsidR="004E765C" w:rsidRPr="002205F0">
        <w:rPr>
          <w:rFonts w:cstheme="minorHAnsi"/>
          <w:sz w:val="24"/>
          <w:szCs w:val="24"/>
        </w:rPr>
        <w:t>,</w:t>
      </w:r>
    </w:p>
    <w:p w:rsidR="00EF258E" w:rsidRPr="002205F0" w:rsidRDefault="000F4BA7" w:rsidP="009E6F34">
      <w:pPr>
        <w:spacing w:after="120" w:line="240" w:lineRule="auto"/>
        <w:ind w:firstLine="360"/>
        <w:rPr>
          <w:rFonts w:cstheme="minorHAnsi"/>
          <w:sz w:val="24"/>
          <w:szCs w:val="24"/>
        </w:rPr>
      </w:pPr>
      <w:r w:rsidRPr="002205F0">
        <w:rPr>
          <w:rFonts w:cstheme="minorHAnsi"/>
          <w:sz w:val="24"/>
          <w:szCs w:val="24"/>
        </w:rPr>
        <w:t xml:space="preserve">(4) </w:t>
      </w:r>
      <w:proofErr w:type="gramStart"/>
      <w:r w:rsidR="00EF258E" w:rsidRPr="002205F0">
        <w:rPr>
          <w:rFonts w:cstheme="minorHAnsi"/>
          <w:sz w:val="24"/>
          <w:szCs w:val="24"/>
        </w:rPr>
        <w:t>the</w:t>
      </w:r>
      <w:proofErr w:type="gramEnd"/>
      <w:r w:rsidR="00EF258E" w:rsidRPr="002205F0">
        <w:rPr>
          <w:rFonts w:cstheme="minorHAnsi"/>
          <w:sz w:val="24"/>
          <w:szCs w:val="24"/>
        </w:rPr>
        <w:t xml:space="preserve"> number of customers served by each teller</w:t>
      </w:r>
      <w:r w:rsidR="004E765C" w:rsidRPr="002205F0">
        <w:rPr>
          <w:rFonts w:cstheme="minorHAnsi"/>
          <w:sz w:val="24"/>
          <w:szCs w:val="24"/>
        </w:rPr>
        <w:t>, and</w:t>
      </w:r>
    </w:p>
    <w:p w:rsidR="00EF258E" w:rsidRPr="002205F0" w:rsidRDefault="000F4BA7" w:rsidP="009E6F34">
      <w:pPr>
        <w:spacing w:after="120" w:line="240" w:lineRule="auto"/>
        <w:ind w:firstLine="360"/>
        <w:rPr>
          <w:rFonts w:cstheme="minorHAnsi"/>
          <w:sz w:val="24"/>
          <w:szCs w:val="24"/>
        </w:rPr>
      </w:pPr>
      <w:r w:rsidRPr="002205F0">
        <w:rPr>
          <w:rFonts w:cstheme="minorHAnsi"/>
          <w:sz w:val="24"/>
          <w:szCs w:val="24"/>
        </w:rPr>
        <w:t>(</w:t>
      </w:r>
      <w:r w:rsidR="000C22F3">
        <w:rPr>
          <w:rFonts w:cstheme="minorHAnsi"/>
          <w:sz w:val="24"/>
          <w:szCs w:val="24"/>
        </w:rPr>
        <w:t>5</w:t>
      </w:r>
      <w:r w:rsidRPr="002205F0">
        <w:rPr>
          <w:rFonts w:cstheme="minorHAnsi"/>
          <w:sz w:val="24"/>
          <w:szCs w:val="24"/>
        </w:rPr>
        <w:t xml:space="preserve">) </w:t>
      </w:r>
      <w:proofErr w:type="gramStart"/>
      <w:r w:rsidR="00EF258E" w:rsidRPr="002205F0">
        <w:rPr>
          <w:rFonts w:cstheme="minorHAnsi"/>
          <w:sz w:val="24"/>
          <w:szCs w:val="24"/>
        </w:rPr>
        <w:t>the</w:t>
      </w:r>
      <w:proofErr w:type="gramEnd"/>
      <w:r w:rsidR="00EF258E" w:rsidRPr="002205F0">
        <w:rPr>
          <w:rFonts w:cstheme="minorHAnsi"/>
          <w:sz w:val="24"/>
          <w:szCs w:val="24"/>
        </w:rPr>
        <w:t xml:space="preserve"> total amount of idle time for each teller</w:t>
      </w:r>
    </w:p>
    <w:p w:rsidR="00EF258E" w:rsidRPr="002205F0" w:rsidRDefault="00EF258E" w:rsidP="009E6F34">
      <w:pPr>
        <w:pStyle w:val="NormalWeb"/>
        <w:spacing w:before="0" w:beforeAutospacing="0" w:after="120" w:afterAutospacing="0"/>
        <w:rPr>
          <w:rFonts w:asciiTheme="minorHAnsi" w:hAnsiTheme="minorHAnsi" w:cstheme="minorHAnsi"/>
        </w:rPr>
      </w:pPr>
      <w:r w:rsidRPr="002205F0">
        <w:rPr>
          <w:rFonts w:asciiTheme="minorHAnsi" w:hAnsiTheme="minorHAnsi" w:cstheme="minorHAnsi"/>
        </w:rPr>
        <w:t xml:space="preserve">As with the airport simulation program, your program should also have a </w:t>
      </w:r>
      <w:proofErr w:type="spellStart"/>
      <w:proofErr w:type="gramStart"/>
      <w:r w:rsidRPr="00DF3B61">
        <w:rPr>
          <w:rFonts w:ascii="Lucida Sans Typewriter" w:hAnsi="Lucida Sans Typewriter" w:cs="Courier New"/>
        </w:rPr>
        <w:t>boolean</w:t>
      </w:r>
      <w:proofErr w:type="spellEnd"/>
      <w:proofErr w:type="gramEnd"/>
      <w:r w:rsidRPr="002205F0">
        <w:rPr>
          <w:rFonts w:asciiTheme="minorHAnsi" w:hAnsiTheme="minorHAnsi" w:cstheme="minorHAnsi"/>
        </w:rPr>
        <w:t xml:space="preserve"> variable that will print details of the simulation if set. Note, however, that the bank simulation program requires only one queue (so you'll need to remove one of the two queues from the airport </w:t>
      </w:r>
      <w:r w:rsidR="004C119A" w:rsidRPr="002205F0">
        <w:rPr>
          <w:rFonts w:asciiTheme="minorHAnsi" w:hAnsiTheme="minorHAnsi" w:cstheme="minorHAnsi"/>
        </w:rPr>
        <w:t>simulation</w:t>
      </w:r>
      <w:r w:rsidRPr="002205F0">
        <w:rPr>
          <w:rFonts w:asciiTheme="minorHAnsi" w:hAnsiTheme="minorHAnsi" w:cstheme="minorHAnsi"/>
        </w:rPr>
        <w:t xml:space="preserve"> and modify the methods acco</w:t>
      </w:r>
      <w:r w:rsidR="00F254D6" w:rsidRPr="002205F0">
        <w:rPr>
          <w:rFonts w:asciiTheme="minorHAnsi" w:hAnsiTheme="minorHAnsi" w:cstheme="minorHAnsi"/>
        </w:rPr>
        <w:t>rdingly) but might have more than</w:t>
      </w:r>
      <w:r w:rsidRPr="002205F0">
        <w:rPr>
          <w:rFonts w:asciiTheme="minorHAnsi" w:hAnsiTheme="minorHAnsi" w:cstheme="minorHAnsi"/>
        </w:rPr>
        <w:t xml:space="preserve"> one teller to serve customers (number of tellers is input by the user).</w:t>
      </w:r>
    </w:p>
    <w:p w:rsidR="0097376F" w:rsidRPr="002205F0" w:rsidRDefault="00EF258E" w:rsidP="009E6F34">
      <w:pPr>
        <w:pStyle w:val="NormalWeb"/>
        <w:spacing w:before="0" w:beforeAutospacing="0" w:after="120" w:afterAutospacing="0"/>
        <w:rPr>
          <w:rFonts w:asciiTheme="minorHAnsi" w:hAnsiTheme="minorHAnsi" w:cstheme="minorHAnsi"/>
        </w:rPr>
      </w:pPr>
      <w:r w:rsidRPr="002205F0">
        <w:rPr>
          <w:rFonts w:asciiTheme="minorHAnsi" w:hAnsiTheme="minorHAnsi" w:cstheme="minorHAnsi"/>
        </w:rPr>
        <w:t xml:space="preserve">Try to change one thing at a time; first, rename the files and change comments and code appropriately to simulate the bank; second, change the method </w:t>
      </w:r>
      <w:proofErr w:type="spellStart"/>
      <w:r w:rsidRPr="00DF3B61">
        <w:rPr>
          <w:rStyle w:val="HTMLCode"/>
          <w:rFonts w:ascii="Lucida Sans Typewriter" w:hAnsi="Lucida Sans Typewriter"/>
          <w:sz w:val="24"/>
          <w:szCs w:val="24"/>
        </w:rPr>
        <w:t>enterData</w:t>
      </w:r>
      <w:proofErr w:type="spellEnd"/>
      <w:r w:rsidRPr="002205F0">
        <w:rPr>
          <w:rFonts w:asciiTheme="minorHAnsi" w:hAnsiTheme="minorHAnsi" w:cstheme="minorHAnsi"/>
        </w:rPr>
        <w:t xml:space="preserve"> to request the desired information from the user; third, reduce the number of queues to one; and finally, allow for multiple tellers.</w:t>
      </w:r>
      <w:r w:rsidR="00EA2644" w:rsidRPr="002205F0">
        <w:rPr>
          <w:rFonts w:asciiTheme="minorHAnsi" w:hAnsiTheme="minorHAnsi" w:cstheme="minorHAnsi"/>
        </w:rPr>
        <w:t xml:space="preserve"> </w:t>
      </w:r>
      <w:r w:rsidRPr="002205F0">
        <w:rPr>
          <w:rFonts w:asciiTheme="minorHAnsi" w:hAnsiTheme="minorHAnsi" w:cstheme="minorHAnsi"/>
        </w:rPr>
        <w:t xml:space="preserve">Make sure you finish this lab by </w:t>
      </w:r>
      <w:r w:rsidR="00463DC2" w:rsidRPr="002205F0">
        <w:rPr>
          <w:rFonts w:asciiTheme="minorHAnsi" w:hAnsiTheme="minorHAnsi" w:cstheme="minorHAnsi"/>
        </w:rPr>
        <w:t>the specific deadline</w:t>
      </w:r>
      <w:r w:rsidRPr="002205F0">
        <w:rPr>
          <w:rFonts w:asciiTheme="minorHAnsi" w:hAnsiTheme="minorHAnsi" w:cstheme="minorHAnsi"/>
        </w:rPr>
        <w:t>.</w:t>
      </w:r>
    </w:p>
    <w:p w:rsidR="00A73CA0" w:rsidRPr="002205F0" w:rsidRDefault="003C0F7E" w:rsidP="009E6F34">
      <w:pPr>
        <w:pStyle w:val="NormalWeb"/>
        <w:spacing w:before="0" w:beforeAutospacing="0" w:after="120" w:afterAutospacing="0"/>
        <w:rPr>
          <w:rFonts w:asciiTheme="minorHAnsi" w:hAnsiTheme="minorHAnsi" w:cstheme="minorHAnsi"/>
        </w:rPr>
      </w:pPr>
      <w:r w:rsidRPr="002205F0">
        <w:rPr>
          <w:rFonts w:asciiTheme="minorHAnsi" w:hAnsiTheme="minorHAnsi" w:cstheme="minorHAnsi"/>
        </w:rPr>
        <w:t xml:space="preserve">Below I am including </w:t>
      </w:r>
      <w:r w:rsidR="0036522F" w:rsidRPr="002205F0">
        <w:rPr>
          <w:rFonts w:asciiTheme="minorHAnsi" w:hAnsiTheme="minorHAnsi" w:cstheme="minorHAnsi"/>
        </w:rPr>
        <w:t xml:space="preserve">a </w:t>
      </w:r>
      <w:r w:rsidR="0033361F" w:rsidRPr="002205F0">
        <w:rPr>
          <w:rFonts w:asciiTheme="minorHAnsi" w:hAnsiTheme="minorHAnsi" w:cstheme="minorHAnsi"/>
        </w:rPr>
        <w:t xml:space="preserve">couple of </w:t>
      </w:r>
      <w:r w:rsidRPr="002205F0">
        <w:rPr>
          <w:rFonts w:asciiTheme="minorHAnsi" w:hAnsiTheme="minorHAnsi" w:cstheme="minorHAnsi"/>
        </w:rPr>
        <w:t xml:space="preserve">sample </w:t>
      </w:r>
      <w:r w:rsidR="0033361F" w:rsidRPr="002205F0">
        <w:rPr>
          <w:rFonts w:asciiTheme="minorHAnsi" w:hAnsiTheme="minorHAnsi" w:cstheme="minorHAnsi"/>
        </w:rPr>
        <w:t>input/</w:t>
      </w:r>
      <w:r w:rsidRPr="002205F0">
        <w:rPr>
          <w:rFonts w:asciiTheme="minorHAnsi" w:hAnsiTheme="minorHAnsi" w:cstheme="minorHAnsi"/>
        </w:rPr>
        <w:t>output</w:t>
      </w:r>
      <w:r w:rsidR="0033361F" w:rsidRPr="002205F0">
        <w:rPr>
          <w:rFonts w:asciiTheme="minorHAnsi" w:hAnsiTheme="minorHAnsi" w:cstheme="minorHAnsi"/>
        </w:rPr>
        <w:t>s</w:t>
      </w:r>
      <w:r w:rsidRPr="002205F0">
        <w:rPr>
          <w:rFonts w:asciiTheme="minorHAnsi" w:hAnsiTheme="minorHAnsi" w:cstheme="minorHAnsi"/>
        </w:rPr>
        <w:t xml:space="preserve"> </w:t>
      </w:r>
      <w:r w:rsidR="0033361F" w:rsidRPr="002205F0">
        <w:rPr>
          <w:rFonts w:asciiTheme="minorHAnsi" w:hAnsiTheme="minorHAnsi" w:cstheme="minorHAnsi"/>
        </w:rPr>
        <w:t xml:space="preserve">scenarios </w:t>
      </w:r>
      <w:r w:rsidR="0036522F" w:rsidRPr="002205F0">
        <w:rPr>
          <w:rFonts w:asciiTheme="minorHAnsi" w:hAnsiTheme="minorHAnsi" w:cstheme="minorHAnsi"/>
        </w:rPr>
        <w:t>(</w:t>
      </w:r>
      <w:r w:rsidRPr="002205F0">
        <w:rPr>
          <w:rFonts w:asciiTheme="minorHAnsi" w:hAnsiTheme="minorHAnsi" w:cstheme="minorHAnsi"/>
        </w:rPr>
        <w:t>with all details of the simulation printed</w:t>
      </w:r>
      <w:r w:rsidR="00651393" w:rsidRPr="002205F0">
        <w:rPr>
          <w:rFonts w:asciiTheme="minorHAnsi" w:hAnsiTheme="minorHAnsi" w:cstheme="minorHAnsi"/>
        </w:rPr>
        <w:t xml:space="preserve"> out</w:t>
      </w:r>
      <w:r w:rsidR="0036522F" w:rsidRPr="002205F0">
        <w:rPr>
          <w:rFonts w:asciiTheme="minorHAnsi" w:hAnsiTheme="minorHAnsi" w:cstheme="minorHAnsi"/>
        </w:rPr>
        <w:t>)</w:t>
      </w:r>
      <w:r w:rsidR="002B1E47" w:rsidRPr="002205F0">
        <w:rPr>
          <w:rFonts w:asciiTheme="minorHAnsi" w:hAnsiTheme="minorHAnsi" w:cstheme="minorHAnsi"/>
        </w:rPr>
        <w:t>.</w:t>
      </w:r>
      <w:r w:rsidR="00AD3A7D" w:rsidRPr="002205F0">
        <w:rPr>
          <w:rFonts w:asciiTheme="minorHAnsi" w:hAnsiTheme="minorHAnsi" w:cstheme="minorHAnsi"/>
        </w:rPr>
        <w:t xml:space="preserve"> Your output should </w:t>
      </w:r>
      <w:r w:rsidR="0064771D" w:rsidRPr="002205F0">
        <w:rPr>
          <w:rFonts w:asciiTheme="minorHAnsi" w:hAnsiTheme="minorHAnsi" w:cstheme="minorHAnsi"/>
        </w:rPr>
        <w:t>be formatted</w:t>
      </w:r>
      <w:r w:rsidR="00AD3A7D" w:rsidRPr="002205F0">
        <w:rPr>
          <w:rFonts w:asciiTheme="minorHAnsi" w:hAnsiTheme="minorHAnsi" w:cstheme="minorHAnsi"/>
        </w:rPr>
        <w:t xml:space="preserve"> exactly as shown below</w:t>
      </w:r>
      <w:r w:rsidR="0097376F" w:rsidRPr="002205F0">
        <w:rPr>
          <w:rFonts w:asciiTheme="minorHAnsi" w:hAnsiTheme="minorHAnsi" w:cstheme="minorHAnsi"/>
        </w:rPr>
        <w:t xml:space="preserve"> </w:t>
      </w:r>
      <w:r w:rsidR="00AD3A7D" w:rsidRPr="002205F0">
        <w:rPr>
          <w:rFonts w:asciiTheme="minorHAnsi" w:hAnsiTheme="minorHAnsi" w:cstheme="minorHAnsi"/>
        </w:rPr>
        <w:t>but please</w:t>
      </w:r>
      <w:r w:rsidR="002B1E47" w:rsidRPr="002205F0">
        <w:rPr>
          <w:rFonts w:asciiTheme="minorHAnsi" w:hAnsiTheme="minorHAnsi" w:cstheme="minorHAnsi"/>
        </w:rPr>
        <w:t xml:space="preserve"> </w:t>
      </w:r>
      <w:r w:rsidR="00AD3A7D" w:rsidRPr="002205F0">
        <w:rPr>
          <w:rFonts w:asciiTheme="minorHAnsi" w:hAnsiTheme="minorHAnsi" w:cstheme="minorHAnsi"/>
        </w:rPr>
        <w:t>r</w:t>
      </w:r>
      <w:r w:rsidR="002B1E47" w:rsidRPr="002205F0">
        <w:rPr>
          <w:rFonts w:asciiTheme="minorHAnsi" w:hAnsiTheme="minorHAnsi" w:cstheme="minorHAnsi"/>
        </w:rPr>
        <w:t xml:space="preserve">emember that this is a simulation </w:t>
      </w:r>
      <w:r w:rsidR="00BD312E" w:rsidRPr="002205F0">
        <w:rPr>
          <w:rFonts w:asciiTheme="minorHAnsi" w:hAnsiTheme="minorHAnsi" w:cstheme="minorHAnsi"/>
        </w:rPr>
        <w:t xml:space="preserve">which </w:t>
      </w:r>
      <w:r w:rsidR="00586DF9" w:rsidRPr="002205F0">
        <w:rPr>
          <w:rFonts w:asciiTheme="minorHAnsi" w:hAnsiTheme="minorHAnsi" w:cstheme="minorHAnsi"/>
        </w:rPr>
        <w:t>uses</w:t>
      </w:r>
      <w:r w:rsidR="00BD312E" w:rsidRPr="002205F0">
        <w:rPr>
          <w:rFonts w:asciiTheme="minorHAnsi" w:hAnsiTheme="minorHAnsi" w:cstheme="minorHAnsi"/>
        </w:rPr>
        <w:t xml:space="preserve"> random</w:t>
      </w:r>
      <w:r w:rsidR="00586DF9" w:rsidRPr="002205F0">
        <w:rPr>
          <w:rFonts w:asciiTheme="minorHAnsi" w:hAnsiTheme="minorHAnsi" w:cstheme="minorHAnsi"/>
        </w:rPr>
        <w:t xml:space="preserve"> numbers </w:t>
      </w:r>
      <w:r w:rsidR="0064771D" w:rsidRPr="002205F0">
        <w:rPr>
          <w:rFonts w:asciiTheme="minorHAnsi" w:hAnsiTheme="minorHAnsi" w:cstheme="minorHAnsi"/>
        </w:rPr>
        <w:t xml:space="preserve">so your output </w:t>
      </w:r>
      <w:r w:rsidR="002B1E47" w:rsidRPr="002205F0">
        <w:rPr>
          <w:rFonts w:asciiTheme="minorHAnsi" w:hAnsiTheme="minorHAnsi" w:cstheme="minorHAnsi"/>
        </w:rPr>
        <w:t>might differ for the same inputs.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54"/>
      </w:tblGrid>
      <w:tr w:rsidR="002205F0" w:rsidRPr="002205F0" w:rsidTr="0033361F">
        <w:tc>
          <w:tcPr>
            <w:tcW w:w="10754" w:type="dxa"/>
          </w:tcPr>
          <w:p w:rsidR="0033361F" w:rsidRPr="002205F0" w:rsidRDefault="0033361F" w:rsidP="009E6F34">
            <w:pPr>
              <w:pStyle w:val="NormalWeb"/>
              <w:spacing w:before="0" w:beforeAutospacing="0" w:after="120" w:afterAutospacing="0"/>
              <w:jc w:val="center"/>
              <w:rPr>
                <w:rFonts w:asciiTheme="minorHAnsi" w:hAnsiTheme="minorHAnsi" w:cstheme="minorHAnsi"/>
                <w:b/>
                <w:u w:val="single"/>
              </w:rPr>
            </w:pPr>
            <w:r w:rsidRPr="002205F0">
              <w:rPr>
                <w:rFonts w:asciiTheme="minorHAnsi" w:hAnsiTheme="minorHAnsi" w:cstheme="minorHAnsi"/>
                <w:b/>
                <w:u w:val="single"/>
              </w:rPr>
              <w:t>INPUT FOR SCENARIO I</w:t>
            </w:r>
          </w:p>
          <w:p w:rsidR="00754515" w:rsidRPr="002205F0" w:rsidRDefault="00097633" w:rsidP="009E6F34">
            <w:pPr>
              <w:pStyle w:val="NormalWeb"/>
              <w:spacing w:before="0" w:beforeAutospacing="0" w:after="120" w:afterAutospacing="0"/>
              <w:rPr>
                <w:rFonts w:asciiTheme="minorHAnsi" w:hAnsiTheme="minorHAnsi" w:cstheme="minorHAnsi"/>
              </w:rPr>
            </w:pPr>
            <w:r w:rsidRPr="002205F0">
              <w:rPr>
                <w:noProof/>
              </w:rPr>
              <w:drawing>
                <wp:inline distT="0" distB="0" distL="0" distR="0" wp14:anchorId="4098FCAD" wp14:editId="4822572F">
                  <wp:extent cx="66484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93" t="2397" b="3613"/>
                          <a:stretch/>
                        </pic:blipFill>
                        <pic:spPr bwMode="auto">
                          <a:xfrm>
                            <a:off x="0" y="0"/>
                            <a:ext cx="6648450" cy="1866900"/>
                          </a:xfrm>
                          <a:prstGeom prst="rect">
                            <a:avLst/>
                          </a:prstGeom>
                          <a:ln>
                            <a:noFill/>
                          </a:ln>
                          <a:extLst>
                            <a:ext uri="{53640926-AAD7-44D8-BBD7-CCE9431645EC}">
                              <a14:shadowObscured xmlns:a14="http://schemas.microsoft.com/office/drawing/2010/main"/>
                            </a:ext>
                          </a:extLst>
                        </pic:spPr>
                      </pic:pic>
                    </a:graphicData>
                  </a:graphic>
                </wp:inline>
              </w:drawing>
            </w:r>
          </w:p>
          <w:p w:rsidR="0033361F" w:rsidRDefault="0033361F" w:rsidP="009E6F34">
            <w:pPr>
              <w:pStyle w:val="NormalWeb"/>
              <w:spacing w:before="0" w:beforeAutospacing="0" w:after="120" w:afterAutospacing="0"/>
              <w:jc w:val="center"/>
              <w:rPr>
                <w:rFonts w:asciiTheme="minorHAnsi" w:hAnsiTheme="minorHAnsi" w:cstheme="minorHAnsi"/>
              </w:rPr>
            </w:pPr>
          </w:p>
          <w:p w:rsidR="00675863" w:rsidRDefault="00675863" w:rsidP="009E6F34">
            <w:pPr>
              <w:pStyle w:val="NormalWeb"/>
              <w:spacing w:before="0" w:beforeAutospacing="0" w:after="120" w:afterAutospacing="0"/>
              <w:jc w:val="center"/>
              <w:rPr>
                <w:rFonts w:asciiTheme="minorHAnsi" w:hAnsiTheme="minorHAnsi" w:cstheme="minorHAnsi"/>
              </w:rPr>
            </w:pPr>
          </w:p>
          <w:p w:rsidR="00675863" w:rsidRDefault="00675863" w:rsidP="009E6F34">
            <w:pPr>
              <w:pStyle w:val="NormalWeb"/>
              <w:spacing w:before="0" w:beforeAutospacing="0" w:after="120" w:afterAutospacing="0"/>
              <w:jc w:val="center"/>
              <w:rPr>
                <w:rFonts w:asciiTheme="minorHAnsi" w:hAnsiTheme="minorHAnsi" w:cstheme="minorHAnsi"/>
              </w:rPr>
            </w:pPr>
          </w:p>
          <w:p w:rsidR="00675863" w:rsidRPr="002205F0" w:rsidRDefault="00675863" w:rsidP="009E6F34">
            <w:pPr>
              <w:pStyle w:val="NormalWeb"/>
              <w:spacing w:before="0" w:beforeAutospacing="0" w:after="120" w:afterAutospacing="0"/>
              <w:jc w:val="center"/>
              <w:rPr>
                <w:rFonts w:asciiTheme="minorHAnsi" w:hAnsiTheme="minorHAnsi" w:cstheme="minorHAnsi"/>
              </w:rPr>
            </w:pPr>
            <w:bookmarkStart w:id="0" w:name="_GoBack"/>
            <w:bookmarkEnd w:id="0"/>
          </w:p>
          <w:p w:rsidR="006439CF" w:rsidRPr="002205F0" w:rsidRDefault="006439CF" w:rsidP="009E6F34">
            <w:pPr>
              <w:pStyle w:val="NormalWeb"/>
              <w:spacing w:before="0" w:beforeAutospacing="0" w:after="120" w:afterAutospacing="0"/>
              <w:jc w:val="center"/>
              <w:rPr>
                <w:rFonts w:asciiTheme="minorHAnsi" w:hAnsiTheme="minorHAnsi" w:cstheme="minorHAnsi"/>
                <w:u w:val="single"/>
              </w:rPr>
            </w:pPr>
            <w:r w:rsidRPr="002205F0">
              <w:rPr>
                <w:rFonts w:asciiTheme="minorHAnsi" w:hAnsiTheme="minorHAnsi" w:cstheme="minorHAnsi"/>
                <w:b/>
                <w:u w:val="single"/>
              </w:rPr>
              <w:lastRenderedPageBreak/>
              <w:t>OUTPUT FOR SCENARIO I</w:t>
            </w:r>
          </w:p>
          <w:p w:rsidR="00097633" w:rsidRDefault="00097633" w:rsidP="009E6F34">
            <w:pPr>
              <w:pStyle w:val="NormalWeb"/>
              <w:spacing w:before="0" w:beforeAutospacing="0" w:after="120" w:afterAutospacing="0"/>
              <w:ind w:left="-113"/>
              <w:rPr>
                <w:rFonts w:asciiTheme="minorHAnsi" w:hAnsiTheme="minorHAnsi" w:cstheme="minorHAnsi"/>
              </w:rPr>
            </w:pPr>
            <w:r w:rsidRPr="002205F0">
              <w:rPr>
                <w:noProof/>
              </w:rPr>
              <w:drawing>
                <wp:inline distT="0" distB="0" distL="0" distR="0" wp14:anchorId="687773D9" wp14:editId="49A43A80">
                  <wp:extent cx="5400675" cy="7419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54" b="1382"/>
                          <a:stretch/>
                        </pic:blipFill>
                        <pic:spPr bwMode="auto">
                          <a:xfrm>
                            <a:off x="0" y="0"/>
                            <a:ext cx="5400675" cy="7419975"/>
                          </a:xfrm>
                          <a:prstGeom prst="rect">
                            <a:avLst/>
                          </a:prstGeom>
                          <a:ln>
                            <a:noFill/>
                          </a:ln>
                          <a:extLst>
                            <a:ext uri="{53640926-AAD7-44D8-BBD7-CCE9431645EC}">
                              <a14:shadowObscured xmlns:a14="http://schemas.microsoft.com/office/drawing/2010/main"/>
                            </a:ext>
                          </a:extLst>
                        </pic:spPr>
                      </pic:pic>
                    </a:graphicData>
                  </a:graphic>
                </wp:inline>
              </w:drawing>
            </w:r>
          </w:p>
          <w:p w:rsidR="00F76C81" w:rsidRDefault="00F76C81" w:rsidP="009E6F34">
            <w:pPr>
              <w:pStyle w:val="NormalWeb"/>
              <w:spacing w:before="0" w:beforeAutospacing="0" w:after="120" w:afterAutospacing="0"/>
              <w:ind w:left="-113"/>
              <w:rPr>
                <w:rFonts w:asciiTheme="minorHAnsi" w:hAnsiTheme="minorHAnsi" w:cstheme="minorHAnsi"/>
              </w:rPr>
            </w:pPr>
          </w:p>
          <w:p w:rsidR="00F76C81" w:rsidRDefault="00F76C81" w:rsidP="009E6F34">
            <w:pPr>
              <w:pStyle w:val="NormalWeb"/>
              <w:spacing w:before="0" w:beforeAutospacing="0" w:after="120" w:afterAutospacing="0"/>
              <w:ind w:left="-113"/>
              <w:rPr>
                <w:rFonts w:asciiTheme="minorHAnsi" w:hAnsiTheme="minorHAnsi" w:cstheme="minorHAnsi"/>
              </w:rPr>
            </w:pPr>
          </w:p>
          <w:p w:rsidR="00F76C81" w:rsidRDefault="00F76C81" w:rsidP="009E6F34">
            <w:pPr>
              <w:pStyle w:val="NormalWeb"/>
              <w:spacing w:before="0" w:beforeAutospacing="0" w:after="120" w:afterAutospacing="0"/>
              <w:ind w:left="-113"/>
              <w:rPr>
                <w:rFonts w:asciiTheme="minorHAnsi" w:hAnsiTheme="minorHAnsi" w:cstheme="minorHAnsi"/>
              </w:rPr>
            </w:pPr>
          </w:p>
          <w:p w:rsidR="00F76C81" w:rsidRPr="002205F0" w:rsidRDefault="00F76C81" w:rsidP="00F76C81">
            <w:pPr>
              <w:pStyle w:val="NormalWeb"/>
              <w:spacing w:before="0" w:beforeAutospacing="0" w:after="120" w:afterAutospacing="0"/>
              <w:rPr>
                <w:rFonts w:asciiTheme="minorHAnsi" w:hAnsiTheme="minorHAnsi" w:cstheme="minorHAnsi"/>
              </w:rPr>
            </w:pPr>
          </w:p>
          <w:p w:rsidR="00EF0889" w:rsidRPr="002205F0" w:rsidRDefault="00EF0889" w:rsidP="009E6F34">
            <w:pPr>
              <w:pStyle w:val="NormalWeb"/>
              <w:spacing w:before="0" w:beforeAutospacing="0" w:after="120" w:afterAutospacing="0"/>
              <w:ind w:left="-113"/>
              <w:rPr>
                <w:rFonts w:asciiTheme="minorHAnsi" w:hAnsiTheme="minorHAnsi" w:cstheme="minorHAnsi"/>
              </w:rPr>
            </w:pPr>
            <w:r w:rsidRPr="002205F0">
              <w:rPr>
                <w:noProof/>
              </w:rPr>
              <w:drawing>
                <wp:inline distT="0" distB="0" distL="0" distR="0" wp14:anchorId="3C652534" wp14:editId="0F511A87">
                  <wp:extent cx="5591175" cy="751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7515225"/>
                          </a:xfrm>
                          <a:prstGeom prst="rect">
                            <a:avLst/>
                          </a:prstGeom>
                        </pic:spPr>
                      </pic:pic>
                    </a:graphicData>
                  </a:graphic>
                </wp:inline>
              </w:drawing>
            </w:r>
          </w:p>
          <w:p w:rsidR="006439CF" w:rsidRPr="002205F0" w:rsidRDefault="006439CF" w:rsidP="009E6F34">
            <w:pPr>
              <w:pStyle w:val="NormalWeb"/>
              <w:spacing w:before="0" w:beforeAutospacing="0" w:after="120" w:afterAutospacing="0"/>
              <w:ind w:left="-113"/>
              <w:rPr>
                <w:rFonts w:asciiTheme="minorHAnsi" w:hAnsiTheme="minorHAnsi" w:cstheme="minorHAnsi"/>
              </w:rPr>
            </w:pPr>
            <w:r w:rsidRPr="002205F0">
              <w:rPr>
                <w:noProof/>
              </w:rPr>
              <w:drawing>
                <wp:anchor distT="0" distB="0" distL="114300" distR="114300" simplePos="0" relativeHeight="251659264" behindDoc="1" locked="0" layoutInCell="1" allowOverlap="1" wp14:anchorId="35737054" wp14:editId="28A924B4">
                  <wp:simplePos x="0" y="0"/>
                  <wp:positionH relativeFrom="column">
                    <wp:posOffset>-73660</wp:posOffset>
                  </wp:positionH>
                  <wp:positionV relativeFrom="paragraph">
                    <wp:posOffset>6233795</wp:posOffset>
                  </wp:positionV>
                  <wp:extent cx="3495675" cy="21050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5675" cy="2105025"/>
                          </a:xfrm>
                          <a:prstGeom prst="rect">
                            <a:avLst/>
                          </a:prstGeom>
                        </pic:spPr>
                      </pic:pic>
                    </a:graphicData>
                  </a:graphic>
                </wp:anchor>
              </w:drawing>
            </w:r>
          </w:p>
          <w:p w:rsidR="00097633" w:rsidRPr="002205F0" w:rsidRDefault="00097633" w:rsidP="009E6F34">
            <w:pPr>
              <w:pStyle w:val="NormalWeb"/>
              <w:spacing w:before="0" w:beforeAutospacing="0" w:after="120" w:afterAutospacing="0"/>
              <w:rPr>
                <w:rFonts w:asciiTheme="minorHAnsi" w:hAnsiTheme="minorHAnsi" w:cstheme="minorHAnsi"/>
              </w:rPr>
            </w:pPr>
          </w:p>
          <w:p w:rsidR="00957657" w:rsidRPr="002205F0" w:rsidRDefault="00957657" w:rsidP="009E6F34">
            <w:pPr>
              <w:pStyle w:val="NormalWeb"/>
              <w:spacing w:before="0" w:beforeAutospacing="0" w:after="120" w:afterAutospacing="0"/>
              <w:rPr>
                <w:rFonts w:asciiTheme="minorHAnsi" w:hAnsiTheme="minorHAnsi" w:cstheme="minorHAnsi"/>
              </w:rPr>
            </w:pPr>
          </w:p>
        </w:tc>
      </w:tr>
      <w:tr w:rsidR="0033361F" w:rsidRPr="002205F0" w:rsidTr="0067724F">
        <w:tc>
          <w:tcPr>
            <w:tcW w:w="10754" w:type="dxa"/>
          </w:tcPr>
          <w:p w:rsidR="00F00082" w:rsidRPr="002205F0" w:rsidRDefault="00F00082" w:rsidP="009E6F34">
            <w:pPr>
              <w:pStyle w:val="NormalWeb"/>
              <w:spacing w:before="0" w:beforeAutospacing="0" w:after="120" w:afterAutospacing="0"/>
              <w:jc w:val="center"/>
              <w:rPr>
                <w:rFonts w:asciiTheme="minorHAnsi" w:hAnsiTheme="minorHAnsi" w:cstheme="minorHAnsi"/>
                <w:b/>
                <w:u w:val="single"/>
              </w:rPr>
            </w:pPr>
            <w:r w:rsidRPr="002205F0">
              <w:rPr>
                <w:rFonts w:asciiTheme="minorHAnsi" w:hAnsiTheme="minorHAnsi" w:cstheme="minorHAnsi"/>
                <w:b/>
                <w:u w:val="single"/>
              </w:rPr>
              <w:lastRenderedPageBreak/>
              <w:t>INPUT FOR SCENARIO II</w:t>
            </w:r>
          </w:p>
          <w:p w:rsidR="0033361F" w:rsidRPr="002205F0" w:rsidRDefault="001C3D1D" w:rsidP="009E6F34">
            <w:pPr>
              <w:tabs>
                <w:tab w:val="left" w:pos="1095"/>
              </w:tabs>
              <w:spacing w:after="120"/>
            </w:pPr>
            <w:r w:rsidRPr="002205F0">
              <w:rPr>
                <w:noProof/>
              </w:rPr>
              <w:drawing>
                <wp:inline distT="0" distB="0" distL="0" distR="0" wp14:anchorId="7BF1CD3A" wp14:editId="065B20FC">
                  <wp:extent cx="662940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13"/>
                          <a:stretch/>
                        </pic:blipFill>
                        <pic:spPr bwMode="auto">
                          <a:xfrm>
                            <a:off x="0" y="0"/>
                            <a:ext cx="6629400" cy="1897380"/>
                          </a:xfrm>
                          <a:prstGeom prst="rect">
                            <a:avLst/>
                          </a:prstGeom>
                          <a:ln>
                            <a:noFill/>
                          </a:ln>
                          <a:extLst>
                            <a:ext uri="{53640926-AAD7-44D8-BBD7-CCE9431645EC}">
                              <a14:shadowObscured xmlns:a14="http://schemas.microsoft.com/office/drawing/2010/main"/>
                            </a:ext>
                          </a:extLst>
                        </pic:spPr>
                      </pic:pic>
                    </a:graphicData>
                  </a:graphic>
                </wp:inline>
              </w:drawing>
            </w:r>
          </w:p>
          <w:p w:rsidR="00F00082" w:rsidRPr="002205F0" w:rsidRDefault="00F00082" w:rsidP="009E6F34">
            <w:pPr>
              <w:pStyle w:val="NormalWeb"/>
              <w:spacing w:before="0" w:beforeAutospacing="0" w:after="120" w:afterAutospacing="0"/>
              <w:jc w:val="center"/>
              <w:rPr>
                <w:rFonts w:asciiTheme="minorHAnsi" w:hAnsiTheme="minorHAnsi" w:cstheme="minorHAnsi"/>
                <w:u w:val="single"/>
              </w:rPr>
            </w:pPr>
            <w:r w:rsidRPr="002205F0">
              <w:rPr>
                <w:rFonts w:asciiTheme="minorHAnsi" w:hAnsiTheme="minorHAnsi" w:cstheme="minorHAnsi"/>
                <w:b/>
                <w:u w:val="single"/>
              </w:rPr>
              <w:t>OUTPUT FOR SCENARIO II</w:t>
            </w:r>
          </w:p>
          <w:p w:rsidR="00F00082" w:rsidRPr="002205F0" w:rsidRDefault="001C3D1D" w:rsidP="009E6F34">
            <w:pPr>
              <w:tabs>
                <w:tab w:val="left" w:pos="1095"/>
              </w:tabs>
              <w:spacing w:after="120"/>
            </w:pPr>
            <w:r w:rsidRPr="002205F0">
              <w:rPr>
                <w:noProof/>
              </w:rPr>
              <w:drawing>
                <wp:inline distT="0" distB="0" distL="0" distR="0" wp14:anchorId="710D2136" wp14:editId="1FC00144">
                  <wp:extent cx="51911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776"/>
                          <a:stretch/>
                        </pic:blipFill>
                        <pic:spPr bwMode="auto">
                          <a:xfrm>
                            <a:off x="0" y="0"/>
                            <a:ext cx="5191125" cy="3686175"/>
                          </a:xfrm>
                          <a:prstGeom prst="rect">
                            <a:avLst/>
                          </a:prstGeom>
                          <a:ln>
                            <a:noFill/>
                          </a:ln>
                          <a:extLst>
                            <a:ext uri="{53640926-AAD7-44D8-BBD7-CCE9431645EC}">
                              <a14:shadowObscured xmlns:a14="http://schemas.microsoft.com/office/drawing/2010/main"/>
                            </a:ext>
                          </a:extLst>
                        </pic:spPr>
                      </pic:pic>
                    </a:graphicData>
                  </a:graphic>
                </wp:inline>
              </w:drawing>
            </w:r>
          </w:p>
        </w:tc>
      </w:tr>
    </w:tbl>
    <w:p w:rsidR="0068726F" w:rsidRPr="002205F0" w:rsidRDefault="0068726F" w:rsidP="009E6F34">
      <w:pPr>
        <w:pStyle w:val="NormalWeb"/>
        <w:spacing w:before="0" w:beforeAutospacing="0" w:after="120" w:afterAutospacing="0"/>
        <w:rPr>
          <w:rFonts w:asciiTheme="minorHAnsi" w:hAnsiTheme="minorHAnsi" w:cstheme="minorHAnsi"/>
        </w:rPr>
      </w:pPr>
    </w:p>
    <w:p w:rsidR="003C0F7E" w:rsidRPr="002205F0" w:rsidRDefault="003C0F7E" w:rsidP="009E6F34">
      <w:pPr>
        <w:pStyle w:val="NormalWeb"/>
        <w:spacing w:before="0" w:beforeAutospacing="0" w:after="120" w:afterAutospacing="0"/>
        <w:rPr>
          <w:rFonts w:asciiTheme="minorHAnsi" w:hAnsiTheme="minorHAnsi" w:cstheme="minorHAnsi"/>
        </w:rPr>
      </w:pPr>
      <w:r w:rsidRPr="002205F0">
        <w:rPr>
          <w:noProof/>
        </w:rPr>
        <w:t xml:space="preserve"> </w:t>
      </w:r>
    </w:p>
    <w:sectPr w:rsidR="003C0F7E" w:rsidRPr="002205F0" w:rsidSect="00284C7F">
      <w:pgSz w:w="12240" w:h="15840"/>
      <w:pgMar w:top="810" w:right="630" w:bottom="11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386"/>
    <w:multiLevelType w:val="multilevel"/>
    <w:tmpl w:val="ADE6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6819"/>
    <w:multiLevelType w:val="hybridMultilevel"/>
    <w:tmpl w:val="96828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E58AB"/>
    <w:multiLevelType w:val="multilevel"/>
    <w:tmpl w:val="B6C06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427D20"/>
    <w:multiLevelType w:val="hybridMultilevel"/>
    <w:tmpl w:val="11BC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22955"/>
    <w:multiLevelType w:val="multilevel"/>
    <w:tmpl w:val="B0F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847F2"/>
    <w:multiLevelType w:val="hybridMultilevel"/>
    <w:tmpl w:val="BA9437A8"/>
    <w:lvl w:ilvl="0" w:tplc="783C10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10"/>
  </w:num>
  <w:num w:numId="5">
    <w:abstractNumId w:val="7"/>
  </w:num>
  <w:num w:numId="6">
    <w:abstractNumId w:val="13"/>
  </w:num>
  <w:num w:numId="7">
    <w:abstractNumId w:val="11"/>
  </w:num>
  <w:num w:numId="8">
    <w:abstractNumId w:val="12"/>
  </w:num>
  <w:num w:numId="9">
    <w:abstractNumId w:val="4"/>
  </w:num>
  <w:num w:numId="10">
    <w:abstractNumId w:val="5"/>
  </w:num>
  <w:num w:numId="11">
    <w:abstractNumId w:val="1"/>
  </w:num>
  <w:num w:numId="12">
    <w:abstractNumId w:val="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0B"/>
    <w:rsid w:val="00002170"/>
    <w:rsid w:val="0000217A"/>
    <w:rsid w:val="00004D57"/>
    <w:rsid w:val="00004EF9"/>
    <w:rsid w:val="00010DB2"/>
    <w:rsid w:val="00012581"/>
    <w:rsid w:val="00015ECC"/>
    <w:rsid w:val="000208C3"/>
    <w:rsid w:val="00025F50"/>
    <w:rsid w:val="000340FB"/>
    <w:rsid w:val="00034496"/>
    <w:rsid w:val="0004107C"/>
    <w:rsid w:val="00046D31"/>
    <w:rsid w:val="000473BD"/>
    <w:rsid w:val="00050A00"/>
    <w:rsid w:val="000565C9"/>
    <w:rsid w:val="00056A04"/>
    <w:rsid w:val="00062075"/>
    <w:rsid w:val="00064B6E"/>
    <w:rsid w:val="00064D8B"/>
    <w:rsid w:val="00064EE8"/>
    <w:rsid w:val="000708E8"/>
    <w:rsid w:val="000710D2"/>
    <w:rsid w:val="000725C1"/>
    <w:rsid w:val="000731B1"/>
    <w:rsid w:val="00074712"/>
    <w:rsid w:val="000748DF"/>
    <w:rsid w:val="00075606"/>
    <w:rsid w:val="00075C19"/>
    <w:rsid w:val="00076166"/>
    <w:rsid w:val="0007679A"/>
    <w:rsid w:val="0007795B"/>
    <w:rsid w:val="000845CA"/>
    <w:rsid w:val="000872E2"/>
    <w:rsid w:val="00087326"/>
    <w:rsid w:val="000876E5"/>
    <w:rsid w:val="00092572"/>
    <w:rsid w:val="00097633"/>
    <w:rsid w:val="000A1887"/>
    <w:rsid w:val="000A1F39"/>
    <w:rsid w:val="000A7385"/>
    <w:rsid w:val="000B09A3"/>
    <w:rsid w:val="000B3EB3"/>
    <w:rsid w:val="000B5805"/>
    <w:rsid w:val="000B7B58"/>
    <w:rsid w:val="000C01CC"/>
    <w:rsid w:val="000C19C9"/>
    <w:rsid w:val="000C22F3"/>
    <w:rsid w:val="000C4FAD"/>
    <w:rsid w:val="000C69B1"/>
    <w:rsid w:val="000C6E48"/>
    <w:rsid w:val="000C7665"/>
    <w:rsid w:val="000D238E"/>
    <w:rsid w:val="000D4003"/>
    <w:rsid w:val="000D4DD6"/>
    <w:rsid w:val="000D505B"/>
    <w:rsid w:val="000D5DBD"/>
    <w:rsid w:val="000D6DFA"/>
    <w:rsid w:val="000E3804"/>
    <w:rsid w:val="000E3FC2"/>
    <w:rsid w:val="000E46B3"/>
    <w:rsid w:val="000E7F79"/>
    <w:rsid w:val="000F43BD"/>
    <w:rsid w:val="000F4BA7"/>
    <w:rsid w:val="000F52CC"/>
    <w:rsid w:val="00102D71"/>
    <w:rsid w:val="00105134"/>
    <w:rsid w:val="0010676B"/>
    <w:rsid w:val="00110ADA"/>
    <w:rsid w:val="00116137"/>
    <w:rsid w:val="00116309"/>
    <w:rsid w:val="001201DD"/>
    <w:rsid w:val="00120C15"/>
    <w:rsid w:val="00134F63"/>
    <w:rsid w:val="00135F14"/>
    <w:rsid w:val="00136DB8"/>
    <w:rsid w:val="00141A9A"/>
    <w:rsid w:val="00142236"/>
    <w:rsid w:val="0014507D"/>
    <w:rsid w:val="00147C2B"/>
    <w:rsid w:val="001532CF"/>
    <w:rsid w:val="00153F63"/>
    <w:rsid w:val="00162460"/>
    <w:rsid w:val="0016652E"/>
    <w:rsid w:val="00170EA0"/>
    <w:rsid w:val="00171037"/>
    <w:rsid w:val="001729E5"/>
    <w:rsid w:val="0017384C"/>
    <w:rsid w:val="00180144"/>
    <w:rsid w:val="00180A81"/>
    <w:rsid w:val="00184BE2"/>
    <w:rsid w:val="00194BB9"/>
    <w:rsid w:val="00194FC2"/>
    <w:rsid w:val="001A3122"/>
    <w:rsid w:val="001A610A"/>
    <w:rsid w:val="001B181D"/>
    <w:rsid w:val="001B3821"/>
    <w:rsid w:val="001C3095"/>
    <w:rsid w:val="001C3D1D"/>
    <w:rsid w:val="001C6B0E"/>
    <w:rsid w:val="001D2B3B"/>
    <w:rsid w:val="001E2FD7"/>
    <w:rsid w:val="001E332D"/>
    <w:rsid w:val="001E5C8D"/>
    <w:rsid w:val="001F1447"/>
    <w:rsid w:val="001F36FB"/>
    <w:rsid w:val="001F39A7"/>
    <w:rsid w:val="001F6D1A"/>
    <w:rsid w:val="001F7CDB"/>
    <w:rsid w:val="00205726"/>
    <w:rsid w:val="00205EDD"/>
    <w:rsid w:val="00207874"/>
    <w:rsid w:val="00214C54"/>
    <w:rsid w:val="002158CE"/>
    <w:rsid w:val="0021624A"/>
    <w:rsid w:val="002205F0"/>
    <w:rsid w:val="0022130D"/>
    <w:rsid w:val="0022392D"/>
    <w:rsid w:val="00227699"/>
    <w:rsid w:val="0023404F"/>
    <w:rsid w:val="002342D1"/>
    <w:rsid w:val="00235089"/>
    <w:rsid w:val="00236116"/>
    <w:rsid w:val="00237EA4"/>
    <w:rsid w:val="00242258"/>
    <w:rsid w:val="002429EF"/>
    <w:rsid w:val="00246983"/>
    <w:rsid w:val="00250799"/>
    <w:rsid w:val="00252C50"/>
    <w:rsid w:val="00253B0A"/>
    <w:rsid w:val="00263569"/>
    <w:rsid w:val="00270B6C"/>
    <w:rsid w:val="00270E6E"/>
    <w:rsid w:val="00271D92"/>
    <w:rsid w:val="00272539"/>
    <w:rsid w:val="00274D5F"/>
    <w:rsid w:val="002765AB"/>
    <w:rsid w:val="00281EE7"/>
    <w:rsid w:val="00283E08"/>
    <w:rsid w:val="00284692"/>
    <w:rsid w:val="00284A77"/>
    <w:rsid w:val="00284C7F"/>
    <w:rsid w:val="00285DB9"/>
    <w:rsid w:val="00286842"/>
    <w:rsid w:val="00292924"/>
    <w:rsid w:val="002948F3"/>
    <w:rsid w:val="00294F66"/>
    <w:rsid w:val="0029714D"/>
    <w:rsid w:val="002A0910"/>
    <w:rsid w:val="002A31E6"/>
    <w:rsid w:val="002A7183"/>
    <w:rsid w:val="002B0BA3"/>
    <w:rsid w:val="002B1E47"/>
    <w:rsid w:val="002B5E52"/>
    <w:rsid w:val="002B7F3D"/>
    <w:rsid w:val="002C45CC"/>
    <w:rsid w:val="002C5C4D"/>
    <w:rsid w:val="002C7BE8"/>
    <w:rsid w:val="002D0BA7"/>
    <w:rsid w:val="002D0DCE"/>
    <w:rsid w:val="002D16A1"/>
    <w:rsid w:val="002D1B48"/>
    <w:rsid w:val="002D27B6"/>
    <w:rsid w:val="002D73DB"/>
    <w:rsid w:val="002E2D1E"/>
    <w:rsid w:val="002E2EEE"/>
    <w:rsid w:val="002E334C"/>
    <w:rsid w:val="002E5FF7"/>
    <w:rsid w:val="002E60BA"/>
    <w:rsid w:val="002F1C35"/>
    <w:rsid w:val="002F56F5"/>
    <w:rsid w:val="00307528"/>
    <w:rsid w:val="00311F43"/>
    <w:rsid w:val="00313A05"/>
    <w:rsid w:val="003215A1"/>
    <w:rsid w:val="00321CFC"/>
    <w:rsid w:val="00324BC9"/>
    <w:rsid w:val="00326542"/>
    <w:rsid w:val="0032682F"/>
    <w:rsid w:val="00327DC6"/>
    <w:rsid w:val="0033361F"/>
    <w:rsid w:val="003374CA"/>
    <w:rsid w:val="0034050F"/>
    <w:rsid w:val="00340A9A"/>
    <w:rsid w:val="00340FB1"/>
    <w:rsid w:val="00342AFD"/>
    <w:rsid w:val="00343C68"/>
    <w:rsid w:val="00343F8E"/>
    <w:rsid w:val="00344EAE"/>
    <w:rsid w:val="00345248"/>
    <w:rsid w:val="00347D84"/>
    <w:rsid w:val="00350B4C"/>
    <w:rsid w:val="003541FF"/>
    <w:rsid w:val="003632B0"/>
    <w:rsid w:val="0036522F"/>
    <w:rsid w:val="0036525A"/>
    <w:rsid w:val="00366A94"/>
    <w:rsid w:val="00370D67"/>
    <w:rsid w:val="00375364"/>
    <w:rsid w:val="0037573A"/>
    <w:rsid w:val="00376EFA"/>
    <w:rsid w:val="00380E31"/>
    <w:rsid w:val="00387388"/>
    <w:rsid w:val="00393191"/>
    <w:rsid w:val="003956B3"/>
    <w:rsid w:val="00395E68"/>
    <w:rsid w:val="003A162E"/>
    <w:rsid w:val="003A1E9D"/>
    <w:rsid w:val="003A4124"/>
    <w:rsid w:val="003A4D28"/>
    <w:rsid w:val="003A5DAA"/>
    <w:rsid w:val="003A6F3E"/>
    <w:rsid w:val="003B1E0B"/>
    <w:rsid w:val="003B1ED2"/>
    <w:rsid w:val="003B23EF"/>
    <w:rsid w:val="003B4492"/>
    <w:rsid w:val="003B6901"/>
    <w:rsid w:val="003C0F7E"/>
    <w:rsid w:val="003C2727"/>
    <w:rsid w:val="003C37B1"/>
    <w:rsid w:val="003D0C20"/>
    <w:rsid w:val="003E004E"/>
    <w:rsid w:val="003E0BB6"/>
    <w:rsid w:val="003E668B"/>
    <w:rsid w:val="003F42A0"/>
    <w:rsid w:val="003F4C0A"/>
    <w:rsid w:val="003F4CE3"/>
    <w:rsid w:val="003F6B68"/>
    <w:rsid w:val="00403793"/>
    <w:rsid w:val="00407544"/>
    <w:rsid w:val="00414EFB"/>
    <w:rsid w:val="004218F7"/>
    <w:rsid w:val="0042258F"/>
    <w:rsid w:val="00422C76"/>
    <w:rsid w:val="004310F9"/>
    <w:rsid w:val="00431279"/>
    <w:rsid w:val="004325C1"/>
    <w:rsid w:val="004368E4"/>
    <w:rsid w:val="00436A8C"/>
    <w:rsid w:val="00437272"/>
    <w:rsid w:val="00437A4C"/>
    <w:rsid w:val="004400BD"/>
    <w:rsid w:val="004403FD"/>
    <w:rsid w:val="00443E25"/>
    <w:rsid w:val="00444B6F"/>
    <w:rsid w:val="00445A07"/>
    <w:rsid w:val="00452AF2"/>
    <w:rsid w:val="0045545A"/>
    <w:rsid w:val="0045787C"/>
    <w:rsid w:val="00463DC2"/>
    <w:rsid w:val="00465E96"/>
    <w:rsid w:val="0047430B"/>
    <w:rsid w:val="004837CC"/>
    <w:rsid w:val="004906B3"/>
    <w:rsid w:val="0049306A"/>
    <w:rsid w:val="004936B8"/>
    <w:rsid w:val="004936E4"/>
    <w:rsid w:val="004A39B9"/>
    <w:rsid w:val="004A4864"/>
    <w:rsid w:val="004A5EA3"/>
    <w:rsid w:val="004B033C"/>
    <w:rsid w:val="004B189E"/>
    <w:rsid w:val="004B7CBB"/>
    <w:rsid w:val="004C119A"/>
    <w:rsid w:val="004C16D3"/>
    <w:rsid w:val="004C55DE"/>
    <w:rsid w:val="004C7519"/>
    <w:rsid w:val="004D0397"/>
    <w:rsid w:val="004D0877"/>
    <w:rsid w:val="004D4E92"/>
    <w:rsid w:val="004D4EF6"/>
    <w:rsid w:val="004D55DA"/>
    <w:rsid w:val="004D604B"/>
    <w:rsid w:val="004D648A"/>
    <w:rsid w:val="004D69C1"/>
    <w:rsid w:val="004E266F"/>
    <w:rsid w:val="004E765C"/>
    <w:rsid w:val="004F1600"/>
    <w:rsid w:val="004F4542"/>
    <w:rsid w:val="004F5B95"/>
    <w:rsid w:val="00500D2C"/>
    <w:rsid w:val="00501933"/>
    <w:rsid w:val="005025A5"/>
    <w:rsid w:val="0050305E"/>
    <w:rsid w:val="00505083"/>
    <w:rsid w:val="00506A67"/>
    <w:rsid w:val="00506C97"/>
    <w:rsid w:val="00507C17"/>
    <w:rsid w:val="005121BE"/>
    <w:rsid w:val="00515042"/>
    <w:rsid w:val="00516933"/>
    <w:rsid w:val="005220D2"/>
    <w:rsid w:val="005226FF"/>
    <w:rsid w:val="00524177"/>
    <w:rsid w:val="00524E04"/>
    <w:rsid w:val="00526F5D"/>
    <w:rsid w:val="00531BB7"/>
    <w:rsid w:val="00536FFC"/>
    <w:rsid w:val="00537A48"/>
    <w:rsid w:val="00541782"/>
    <w:rsid w:val="0054342E"/>
    <w:rsid w:val="00543C56"/>
    <w:rsid w:val="00550194"/>
    <w:rsid w:val="0055151B"/>
    <w:rsid w:val="00551EC3"/>
    <w:rsid w:val="0055219B"/>
    <w:rsid w:val="00555BE4"/>
    <w:rsid w:val="005566C0"/>
    <w:rsid w:val="005568D4"/>
    <w:rsid w:val="00562F1C"/>
    <w:rsid w:val="005732BC"/>
    <w:rsid w:val="00575206"/>
    <w:rsid w:val="00581E4D"/>
    <w:rsid w:val="005845E7"/>
    <w:rsid w:val="00586C32"/>
    <w:rsid w:val="00586DF9"/>
    <w:rsid w:val="00590D29"/>
    <w:rsid w:val="00591D02"/>
    <w:rsid w:val="00593C4E"/>
    <w:rsid w:val="00596760"/>
    <w:rsid w:val="005A0655"/>
    <w:rsid w:val="005A0C5C"/>
    <w:rsid w:val="005A2FD8"/>
    <w:rsid w:val="005A6952"/>
    <w:rsid w:val="005A7DBF"/>
    <w:rsid w:val="005B096A"/>
    <w:rsid w:val="005B287F"/>
    <w:rsid w:val="005B31B8"/>
    <w:rsid w:val="005B6CE7"/>
    <w:rsid w:val="005C0358"/>
    <w:rsid w:val="005C2B68"/>
    <w:rsid w:val="005C6B3E"/>
    <w:rsid w:val="005D270E"/>
    <w:rsid w:val="005E2185"/>
    <w:rsid w:val="005E4CD6"/>
    <w:rsid w:val="005E79EE"/>
    <w:rsid w:val="005F07E4"/>
    <w:rsid w:val="005F1AEE"/>
    <w:rsid w:val="005F212C"/>
    <w:rsid w:val="005F2BF6"/>
    <w:rsid w:val="005F3F45"/>
    <w:rsid w:val="005F6A93"/>
    <w:rsid w:val="005F703E"/>
    <w:rsid w:val="00600C69"/>
    <w:rsid w:val="00606FFC"/>
    <w:rsid w:val="00610A09"/>
    <w:rsid w:val="006123A4"/>
    <w:rsid w:val="00612F2D"/>
    <w:rsid w:val="006140DE"/>
    <w:rsid w:val="006147E3"/>
    <w:rsid w:val="00616C3F"/>
    <w:rsid w:val="00620734"/>
    <w:rsid w:val="00620B5D"/>
    <w:rsid w:val="006210BB"/>
    <w:rsid w:val="006302D1"/>
    <w:rsid w:val="00632BCD"/>
    <w:rsid w:val="00637297"/>
    <w:rsid w:val="006413AF"/>
    <w:rsid w:val="0064258F"/>
    <w:rsid w:val="00642D89"/>
    <w:rsid w:val="00643939"/>
    <w:rsid w:val="006439CF"/>
    <w:rsid w:val="006445C4"/>
    <w:rsid w:val="0064771D"/>
    <w:rsid w:val="00651393"/>
    <w:rsid w:val="0065140C"/>
    <w:rsid w:val="00651BF6"/>
    <w:rsid w:val="00653EB6"/>
    <w:rsid w:val="0066018B"/>
    <w:rsid w:val="00660BA3"/>
    <w:rsid w:val="00663503"/>
    <w:rsid w:val="00663BFE"/>
    <w:rsid w:val="006720EF"/>
    <w:rsid w:val="006723CD"/>
    <w:rsid w:val="00673B7E"/>
    <w:rsid w:val="00673C2B"/>
    <w:rsid w:val="00674413"/>
    <w:rsid w:val="00674AB5"/>
    <w:rsid w:val="00675863"/>
    <w:rsid w:val="00677ECB"/>
    <w:rsid w:val="006840A4"/>
    <w:rsid w:val="0068484E"/>
    <w:rsid w:val="00684EDC"/>
    <w:rsid w:val="0068726F"/>
    <w:rsid w:val="00690EFE"/>
    <w:rsid w:val="006935C4"/>
    <w:rsid w:val="00697B5A"/>
    <w:rsid w:val="006A0D9C"/>
    <w:rsid w:val="006A2FCB"/>
    <w:rsid w:val="006B0447"/>
    <w:rsid w:val="006B0A14"/>
    <w:rsid w:val="006B10A0"/>
    <w:rsid w:val="006B1DD5"/>
    <w:rsid w:val="006B479C"/>
    <w:rsid w:val="006C4632"/>
    <w:rsid w:val="006C52E1"/>
    <w:rsid w:val="006C6B2E"/>
    <w:rsid w:val="006D05C2"/>
    <w:rsid w:val="006D2263"/>
    <w:rsid w:val="006D49E8"/>
    <w:rsid w:val="006D576C"/>
    <w:rsid w:val="006E0B37"/>
    <w:rsid w:val="006E53C4"/>
    <w:rsid w:val="006E619D"/>
    <w:rsid w:val="006F383D"/>
    <w:rsid w:val="006F40FE"/>
    <w:rsid w:val="0070149E"/>
    <w:rsid w:val="00701693"/>
    <w:rsid w:val="007032D4"/>
    <w:rsid w:val="00711517"/>
    <w:rsid w:val="00711E49"/>
    <w:rsid w:val="00712A0B"/>
    <w:rsid w:val="00723D3B"/>
    <w:rsid w:val="0073213F"/>
    <w:rsid w:val="00733735"/>
    <w:rsid w:val="0074061B"/>
    <w:rsid w:val="00741D06"/>
    <w:rsid w:val="00742472"/>
    <w:rsid w:val="007427A8"/>
    <w:rsid w:val="00743643"/>
    <w:rsid w:val="00751357"/>
    <w:rsid w:val="00754515"/>
    <w:rsid w:val="00756BF1"/>
    <w:rsid w:val="00756FE2"/>
    <w:rsid w:val="007627AF"/>
    <w:rsid w:val="00762850"/>
    <w:rsid w:val="007639D9"/>
    <w:rsid w:val="007654C8"/>
    <w:rsid w:val="00765D68"/>
    <w:rsid w:val="0076730E"/>
    <w:rsid w:val="00772C00"/>
    <w:rsid w:val="0077372C"/>
    <w:rsid w:val="00773A4B"/>
    <w:rsid w:val="007742EF"/>
    <w:rsid w:val="00775DFD"/>
    <w:rsid w:val="00781F92"/>
    <w:rsid w:val="00785FFB"/>
    <w:rsid w:val="00796F3A"/>
    <w:rsid w:val="00797860"/>
    <w:rsid w:val="00797CA2"/>
    <w:rsid w:val="007A216B"/>
    <w:rsid w:val="007A5897"/>
    <w:rsid w:val="007A6EFD"/>
    <w:rsid w:val="007A702D"/>
    <w:rsid w:val="007B13A5"/>
    <w:rsid w:val="007B1C19"/>
    <w:rsid w:val="007B420B"/>
    <w:rsid w:val="007B4455"/>
    <w:rsid w:val="007B52A2"/>
    <w:rsid w:val="007C5F0E"/>
    <w:rsid w:val="007C7BD0"/>
    <w:rsid w:val="007D1210"/>
    <w:rsid w:val="007D23A3"/>
    <w:rsid w:val="007D5429"/>
    <w:rsid w:val="007D5C5F"/>
    <w:rsid w:val="007E12C2"/>
    <w:rsid w:val="007E699A"/>
    <w:rsid w:val="007E6A86"/>
    <w:rsid w:val="007E7603"/>
    <w:rsid w:val="007F0E4B"/>
    <w:rsid w:val="007F2210"/>
    <w:rsid w:val="007F457B"/>
    <w:rsid w:val="007F55FA"/>
    <w:rsid w:val="00800B80"/>
    <w:rsid w:val="00812CF9"/>
    <w:rsid w:val="008142A1"/>
    <w:rsid w:val="008152A9"/>
    <w:rsid w:val="00816603"/>
    <w:rsid w:val="00827636"/>
    <w:rsid w:val="008315A5"/>
    <w:rsid w:val="00831D25"/>
    <w:rsid w:val="00833992"/>
    <w:rsid w:val="00836F3C"/>
    <w:rsid w:val="008401B5"/>
    <w:rsid w:val="00840DDD"/>
    <w:rsid w:val="00850550"/>
    <w:rsid w:val="0085070B"/>
    <w:rsid w:val="00851850"/>
    <w:rsid w:val="0085324F"/>
    <w:rsid w:val="00853801"/>
    <w:rsid w:val="00855053"/>
    <w:rsid w:val="008553C7"/>
    <w:rsid w:val="00857497"/>
    <w:rsid w:val="00867FCC"/>
    <w:rsid w:val="00870A69"/>
    <w:rsid w:val="00873FBF"/>
    <w:rsid w:val="0087426F"/>
    <w:rsid w:val="008743C3"/>
    <w:rsid w:val="00877D64"/>
    <w:rsid w:val="0088048A"/>
    <w:rsid w:val="008837B4"/>
    <w:rsid w:val="0088476B"/>
    <w:rsid w:val="00885DA8"/>
    <w:rsid w:val="008911B2"/>
    <w:rsid w:val="00894BBC"/>
    <w:rsid w:val="00896123"/>
    <w:rsid w:val="008A1A34"/>
    <w:rsid w:val="008A201D"/>
    <w:rsid w:val="008A6E36"/>
    <w:rsid w:val="008A747A"/>
    <w:rsid w:val="008B2CE6"/>
    <w:rsid w:val="008B319D"/>
    <w:rsid w:val="008B4D65"/>
    <w:rsid w:val="008D0EE2"/>
    <w:rsid w:val="008D356D"/>
    <w:rsid w:val="008E0204"/>
    <w:rsid w:val="008E2142"/>
    <w:rsid w:val="008E3EC6"/>
    <w:rsid w:val="009022AF"/>
    <w:rsid w:val="00904EAA"/>
    <w:rsid w:val="0090694B"/>
    <w:rsid w:val="00906D62"/>
    <w:rsid w:val="009071E2"/>
    <w:rsid w:val="00911947"/>
    <w:rsid w:val="009125A7"/>
    <w:rsid w:val="009214B1"/>
    <w:rsid w:val="0092448D"/>
    <w:rsid w:val="009253CC"/>
    <w:rsid w:val="00926C11"/>
    <w:rsid w:val="00931AD2"/>
    <w:rsid w:val="00936291"/>
    <w:rsid w:val="00937F97"/>
    <w:rsid w:val="00946A8E"/>
    <w:rsid w:val="009473EC"/>
    <w:rsid w:val="00950897"/>
    <w:rsid w:val="00952017"/>
    <w:rsid w:val="009575DF"/>
    <w:rsid w:val="00957657"/>
    <w:rsid w:val="009578C7"/>
    <w:rsid w:val="00961211"/>
    <w:rsid w:val="00962080"/>
    <w:rsid w:val="00964689"/>
    <w:rsid w:val="0097376F"/>
    <w:rsid w:val="0098073A"/>
    <w:rsid w:val="00983BD3"/>
    <w:rsid w:val="00985E1C"/>
    <w:rsid w:val="009867A0"/>
    <w:rsid w:val="00987152"/>
    <w:rsid w:val="00993EFE"/>
    <w:rsid w:val="0099639B"/>
    <w:rsid w:val="00997840"/>
    <w:rsid w:val="00997D55"/>
    <w:rsid w:val="00997F4D"/>
    <w:rsid w:val="009A3984"/>
    <w:rsid w:val="009B3DBF"/>
    <w:rsid w:val="009C04E6"/>
    <w:rsid w:val="009C076B"/>
    <w:rsid w:val="009C6EC4"/>
    <w:rsid w:val="009D2F50"/>
    <w:rsid w:val="009E0C5F"/>
    <w:rsid w:val="009E2079"/>
    <w:rsid w:val="009E6F34"/>
    <w:rsid w:val="009F06D0"/>
    <w:rsid w:val="009F12E1"/>
    <w:rsid w:val="009F31C8"/>
    <w:rsid w:val="009F52D8"/>
    <w:rsid w:val="009F6621"/>
    <w:rsid w:val="00A03061"/>
    <w:rsid w:val="00A0654A"/>
    <w:rsid w:val="00A074F9"/>
    <w:rsid w:val="00A1074D"/>
    <w:rsid w:val="00A119D6"/>
    <w:rsid w:val="00A14CEE"/>
    <w:rsid w:val="00A17F7E"/>
    <w:rsid w:val="00A215CB"/>
    <w:rsid w:val="00A22319"/>
    <w:rsid w:val="00A231C1"/>
    <w:rsid w:val="00A2375F"/>
    <w:rsid w:val="00A25B5D"/>
    <w:rsid w:val="00A27DA4"/>
    <w:rsid w:val="00A329CC"/>
    <w:rsid w:val="00A34B8D"/>
    <w:rsid w:val="00A35C7D"/>
    <w:rsid w:val="00A37157"/>
    <w:rsid w:val="00A41CE2"/>
    <w:rsid w:val="00A4262D"/>
    <w:rsid w:val="00A52429"/>
    <w:rsid w:val="00A539E7"/>
    <w:rsid w:val="00A541D2"/>
    <w:rsid w:val="00A56615"/>
    <w:rsid w:val="00A61117"/>
    <w:rsid w:val="00A61FA5"/>
    <w:rsid w:val="00A636A9"/>
    <w:rsid w:val="00A6495E"/>
    <w:rsid w:val="00A64AB6"/>
    <w:rsid w:val="00A73CA0"/>
    <w:rsid w:val="00A82A56"/>
    <w:rsid w:val="00A90A94"/>
    <w:rsid w:val="00AA07FB"/>
    <w:rsid w:val="00AA0E02"/>
    <w:rsid w:val="00AA1234"/>
    <w:rsid w:val="00AA34F2"/>
    <w:rsid w:val="00AA4D44"/>
    <w:rsid w:val="00AB0CF7"/>
    <w:rsid w:val="00AB58F6"/>
    <w:rsid w:val="00AB71D6"/>
    <w:rsid w:val="00AC09C1"/>
    <w:rsid w:val="00AC0CA6"/>
    <w:rsid w:val="00AC2B3B"/>
    <w:rsid w:val="00AC6704"/>
    <w:rsid w:val="00AC685C"/>
    <w:rsid w:val="00AC711D"/>
    <w:rsid w:val="00AD3A7D"/>
    <w:rsid w:val="00AE67DB"/>
    <w:rsid w:val="00AF4382"/>
    <w:rsid w:val="00AF5108"/>
    <w:rsid w:val="00AF6B4B"/>
    <w:rsid w:val="00B01A56"/>
    <w:rsid w:val="00B10D72"/>
    <w:rsid w:val="00B16521"/>
    <w:rsid w:val="00B1690C"/>
    <w:rsid w:val="00B16945"/>
    <w:rsid w:val="00B2474F"/>
    <w:rsid w:val="00B329A1"/>
    <w:rsid w:val="00B34241"/>
    <w:rsid w:val="00B40E83"/>
    <w:rsid w:val="00B428A5"/>
    <w:rsid w:val="00B45031"/>
    <w:rsid w:val="00B4591E"/>
    <w:rsid w:val="00B45DC0"/>
    <w:rsid w:val="00B467F3"/>
    <w:rsid w:val="00B51BBB"/>
    <w:rsid w:val="00B52ACC"/>
    <w:rsid w:val="00B56144"/>
    <w:rsid w:val="00B57790"/>
    <w:rsid w:val="00B61DBD"/>
    <w:rsid w:val="00B62305"/>
    <w:rsid w:val="00B63170"/>
    <w:rsid w:val="00B70DC4"/>
    <w:rsid w:val="00B70EF2"/>
    <w:rsid w:val="00B72E79"/>
    <w:rsid w:val="00B74E82"/>
    <w:rsid w:val="00B76C4C"/>
    <w:rsid w:val="00B778DD"/>
    <w:rsid w:val="00B83B44"/>
    <w:rsid w:val="00B83F0D"/>
    <w:rsid w:val="00B84E21"/>
    <w:rsid w:val="00B85C71"/>
    <w:rsid w:val="00B9273B"/>
    <w:rsid w:val="00B9298B"/>
    <w:rsid w:val="00B95206"/>
    <w:rsid w:val="00B97D36"/>
    <w:rsid w:val="00BA13ED"/>
    <w:rsid w:val="00BA305B"/>
    <w:rsid w:val="00BA3974"/>
    <w:rsid w:val="00BA4BA8"/>
    <w:rsid w:val="00BD312E"/>
    <w:rsid w:val="00BE1544"/>
    <w:rsid w:val="00BE194A"/>
    <w:rsid w:val="00BE1EAB"/>
    <w:rsid w:val="00BE403D"/>
    <w:rsid w:val="00BE62B6"/>
    <w:rsid w:val="00BF41D0"/>
    <w:rsid w:val="00C00849"/>
    <w:rsid w:val="00C0170B"/>
    <w:rsid w:val="00C03B20"/>
    <w:rsid w:val="00C06250"/>
    <w:rsid w:val="00C07B48"/>
    <w:rsid w:val="00C13983"/>
    <w:rsid w:val="00C14BFC"/>
    <w:rsid w:val="00C1576C"/>
    <w:rsid w:val="00C22FBD"/>
    <w:rsid w:val="00C3119B"/>
    <w:rsid w:val="00C31D5A"/>
    <w:rsid w:val="00C32DBE"/>
    <w:rsid w:val="00C33CA0"/>
    <w:rsid w:val="00C33E62"/>
    <w:rsid w:val="00C35CDE"/>
    <w:rsid w:val="00C43E89"/>
    <w:rsid w:val="00C4578E"/>
    <w:rsid w:val="00C516F8"/>
    <w:rsid w:val="00C5281F"/>
    <w:rsid w:val="00C53637"/>
    <w:rsid w:val="00C54237"/>
    <w:rsid w:val="00C54E93"/>
    <w:rsid w:val="00C62F5F"/>
    <w:rsid w:val="00C6718E"/>
    <w:rsid w:val="00C70D0F"/>
    <w:rsid w:val="00C734C4"/>
    <w:rsid w:val="00C8233E"/>
    <w:rsid w:val="00C832FD"/>
    <w:rsid w:val="00C93EB0"/>
    <w:rsid w:val="00C951DB"/>
    <w:rsid w:val="00C96A9D"/>
    <w:rsid w:val="00CA0413"/>
    <w:rsid w:val="00CB21A0"/>
    <w:rsid w:val="00CC46AB"/>
    <w:rsid w:val="00CC7F8A"/>
    <w:rsid w:val="00CD189D"/>
    <w:rsid w:val="00CD2B92"/>
    <w:rsid w:val="00CD3E87"/>
    <w:rsid w:val="00CD4862"/>
    <w:rsid w:val="00CD5B4B"/>
    <w:rsid w:val="00CD6E88"/>
    <w:rsid w:val="00CD6FA0"/>
    <w:rsid w:val="00CE0D6D"/>
    <w:rsid w:val="00CE3DAA"/>
    <w:rsid w:val="00CE7156"/>
    <w:rsid w:val="00CF10D0"/>
    <w:rsid w:val="00CF2395"/>
    <w:rsid w:val="00CF6E85"/>
    <w:rsid w:val="00D026FE"/>
    <w:rsid w:val="00D03710"/>
    <w:rsid w:val="00D069DA"/>
    <w:rsid w:val="00D10468"/>
    <w:rsid w:val="00D14808"/>
    <w:rsid w:val="00D16DB4"/>
    <w:rsid w:val="00D1734A"/>
    <w:rsid w:val="00D22237"/>
    <w:rsid w:val="00D2497C"/>
    <w:rsid w:val="00D305B9"/>
    <w:rsid w:val="00D33145"/>
    <w:rsid w:val="00D342C7"/>
    <w:rsid w:val="00D41F88"/>
    <w:rsid w:val="00D60BD1"/>
    <w:rsid w:val="00D857E0"/>
    <w:rsid w:val="00D91806"/>
    <w:rsid w:val="00D92358"/>
    <w:rsid w:val="00D94850"/>
    <w:rsid w:val="00D95B32"/>
    <w:rsid w:val="00D97E7E"/>
    <w:rsid w:val="00DA04BB"/>
    <w:rsid w:val="00DA16F8"/>
    <w:rsid w:val="00DA1D0D"/>
    <w:rsid w:val="00DA2A40"/>
    <w:rsid w:val="00DA2CCA"/>
    <w:rsid w:val="00DA5F5E"/>
    <w:rsid w:val="00DB1EA5"/>
    <w:rsid w:val="00DB4D97"/>
    <w:rsid w:val="00DB7C1E"/>
    <w:rsid w:val="00DB7DCC"/>
    <w:rsid w:val="00DC2A09"/>
    <w:rsid w:val="00DC5695"/>
    <w:rsid w:val="00DC6044"/>
    <w:rsid w:val="00DC67DA"/>
    <w:rsid w:val="00DC7A06"/>
    <w:rsid w:val="00DD025F"/>
    <w:rsid w:val="00DD574F"/>
    <w:rsid w:val="00DE38D3"/>
    <w:rsid w:val="00DE447D"/>
    <w:rsid w:val="00DE5019"/>
    <w:rsid w:val="00DE6D7E"/>
    <w:rsid w:val="00DE7B93"/>
    <w:rsid w:val="00DF0814"/>
    <w:rsid w:val="00DF1422"/>
    <w:rsid w:val="00DF2428"/>
    <w:rsid w:val="00DF2EBE"/>
    <w:rsid w:val="00DF3B61"/>
    <w:rsid w:val="00DF6303"/>
    <w:rsid w:val="00E00627"/>
    <w:rsid w:val="00E01945"/>
    <w:rsid w:val="00E01999"/>
    <w:rsid w:val="00E03D7B"/>
    <w:rsid w:val="00E054B0"/>
    <w:rsid w:val="00E060EF"/>
    <w:rsid w:val="00E13E25"/>
    <w:rsid w:val="00E21C92"/>
    <w:rsid w:val="00E23B6A"/>
    <w:rsid w:val="00E25C92"/>
    <w:rsid w:val="00E30901"/>
    <w:rsid w:val="00E32FF0"/>
    <w:rsid w:val="00E33108"/>
    <w:rsid w:val="00E37D93"/>
    <w:rsid w:val="00E40890"/>
    <w:rsid w:val="00E409AE"/>
    <w:rsid w:val="00E515DE"/>
    <w:rsid w:val="00E525CD"/>
    <w:rsid w:val="00E60CA9"/>
    <w:rsid w:val="00E65853"/>
    <w:rsid w:val="00E67AB1"/>
    <w:rsid w:val="00E70948"/>
    <w:rsid w:val="00E727E1"/>
    <w:rsid w:val="00E7556D"/>
    <w:rsid w:val="00E83AFA"/>
    <w:rsid w:val="00EA2644"/>
    <w:rsid w:val="00EA3ED8"/>
    <w:rsid w:val="00EA460C"/>
    <w:rsid w:val="00EA7BC4"/>
    <w:rsid w:val="00EB0E5D"/>
    <w:rsid w:val="00EB0F5C"/>
    <w:rsid w:val="00EB50B7"/>
    <w:rsid w:val="00EB6AED"/>
    <w:rsid w:val="00EC09CE"/>
    <w:rsid w:val="00EC1A78"/>
    <w:rsid w:val="00EC1D26"/>
    <w:rsid w:val="00EC2C74"/>
    <w:rsid w:val="00EC3EE2"/>
    <w:rsid w:val="00EC7458"/>
    <w:rsid w:val="00ED0A79"/>
    <w:rsid w:val="00ED3755"/>
    <w:rsid w:val="00EE51F5"/>
    <w:rsid w:val="00EF0889"/>
    <w:rsid w:val="00EF258E"/>
    <w:rsid w:val="00EF53E4"/>
    <w:rsid w:val="00F00082"/>
    <w:rsid w:val="00F000E6"/>
    <w:rsid w:val="00F027CF"/>
    <w:rsid w:val="00F03FDC"/>
    <w:rsid w:val="00F04CB1"/>
    <w:rsid w:val="00F04D8D"/>
    <w:rsid w:val="00F05533"/>
    <w:rsid w:val="00F074B5"/>
    <w:rsid w:val="00F14E79"/>
    <w:rsid w:val="00F16C4B"/>
    <w:rsid w:val="00F246CC"/>
    <w:rsid w:val="00F254D6"/>
    <w:rsid w:val="00F271F3"/>
    <w:rsid w:val="00F3008D"/>
    <w:rsid w:val="00F35B3C"/>
    <w:rsid w:val="00F407D6"/>
    <w:rsid w:val="00F40F3B"/>
    <w:rsid w:val="00F436D3"/>
    <w:rsid w:val="00F43DDE"/>
    <w:rsid w:val="00F443D6"/>
    <w:rsid w:val="00F45BEE"/>
    <w:rsid w:val="00F51E0F"/>
    <w:rsid w:val="00F5695A"/>
    <w:rsid w:val="00F572F3"/>
    <w:rsid w:val="00F6272F"/>
    <w:rsid w:val="00F67903"/>
    <w:rsid w:val="00F74FD4"/>
    <w:rsid w:val="00F76181"/>
    <w:rsid w:val="00F76C81"/>
    <w:rsid w:val="00F773CA"/>
    <w:rsid w:val="00F824FF"/>
    <w:rsid w:val="00F87331"/>
    <w:rsid w:val="00F90781"/>
    <w:rsid w:val="00F94D2B"/>
    <w:rsid w:val="00F9511E"/>
    <w:rsid w:val="00FA1039"/>
    <w:rsid w:val="00FA54B3"/>
    <w:rsid w:val="00FA6239"/>
    <w:rsid w:val="00FB1A03"/>
    <w:rsid w:val="00FB1F45"/>
    <w:rsid w:val="00FB33A8"/>
    <w:rsid w:val="00FC0E34"/>
    <w:rsid w:val="00FC6BDD"/>
    <w:rsid w:val="00FC7593"/>
    <w:rsid w:val="00FD79F6"/>
    <w:rsid w:val="00FE12F6"/>
    <w:rsid w:val="00FE27D4"/>
    <w:rsid w:val="00FE2868"/>
    <w:rsid w:val="00FF06EB"/>
    <w:rsid w:val="00FF17EF"/>
    <w:rsid w:val="00FF3FBB"/>
    <w:rsid w:val="00FF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E650"/>
  <w15:chartTrackingRefBased/>
  <w15:docId w15:val="{8A63FABF-F0AC-4AC7-85D7-3111F20C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25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74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 w:type="character" w:styleId="Hyperlink">
    <w:name w:val="Hyperlink"/>
    <w:basedOn w:val="DefaultParagraphFont"/>
    <w:uiPriority w:val="99"/>
    <w:unhideWhenUsed/>
    <w:rsid w:val="0068484E"/>
    <w:rPr>
      <w:color w:val="0000FF"/>
      <w:u w:val="single"/>
    </w:rPr>
  </w:style>
  <w:style w:type="character" w:customStyle="1" w:styleId="Heading3Char">
    <w:name w:val="Heading 3 Char"/>
    <w:basedOn w:val="DefaultParagraphFont"/>
    <w:link w:val="Heading3"/>
    <w:uiPriority w:val="9"/>
    <w:rsid w:val="00EC7458"/>
    <w:rPr>
      <w:rFonts w:ascii="Times New Roman" w:eastAsia="Times New Roman" w:hAnsi="Times New Roman" w:cs="Times New Roman"/>
      <w:b/>
      <w:bCs/>
      <w:sz w:val="27"/>
      <w:szCs w:val="27"/>
    </w:rPr>
  </w:style>
  <w:style w:type="paragraph" w:styleId="NormalWeb">
    <w:name w:val="Normal (Web)"/>
    <w:basedOn w:val="Normal"/>
    <w:uiPriority w:val="99"/>
    <w:unhideWhenUsed/>
    <w:rsid w:val="00EC74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7458"/>
    <w:rPr>
      <w:i/>
      <w:iCs/>
    </w:rPr>
  </w:style>
  <w:style w:type="character" w:styleId="FollowedHyperlink">
    <w:name w:val="FollowedHyperlink"/>
    <w:basedOn w:val="DefaultParagraphFont"/>
    <w:uiPriority w:val="99"/>
    <w:semiHidden/>
    <w:unhideWhenUsed/>
    <w:rsid w:val="006147E3"/>
    <w:rPr>
      <w:color w:val="954F72" w:themeColor="followedHyperlink"/>
      <w:u w:val="single"/>
    </w:rPr>
  </w:style>
  <w:style w:type="character" w:customStyle="1" w:styleId="Heading1Char">
    <w:name w:val="Heading 1 Char"/>
    <w:basedOn w:val="DefaultParagraphFont"/>
    <w:link w:val="Heading1"/>
    <w:uiPriority w:val="9"/>
    <w:rsid w:val="00EF25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F258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F2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258E"/>
    <w:rPr>
      <w:rFonts w:ascii="Courier New" w:eastAsia="Times New Roman" w:hAnsi="Courier New" w:cs="Courier New"/>
      <w:sz w:val="20"/>
      <w:szCs w:val="20"/>
    </w:rPr>
  </w:style>
  <w:style w:type="table" w:styleId="TableGrid">
    <w:name w:val="Table Grid"/>
    <w:basedOn w:val="TableNormal"/>
    <w:uiPriority w:val="39"/>
    <w:rsid w:val="00754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545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4">
    <w:name w:val="Grid Table 3 Accent 4"/>
    <w:basedOn w:val="TableNormal"/>
    <w:uiPriority w:val="48"/>
    <w:rsid w:val="007545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1395087278">
      <w:bodyDiv w:val="1"/>
      <w:marLeft w:val="0"/>
      <w:marRight w:val="0"/>
      <w:marTop w:val="0"/>
      <w:marBottom w:val="0"/>
      <w:divBdr>
        <w:top w:val="none" w:sz="0" w:space="0" w:color="auto"/>
        <w:left w:val="none" w:sz="0" w:space="0" w:color="auto"/>
        <w:bottom w:val="none" w:sz="0" w:space="0" w:color="auto"/>
        <w:right w:val="none" w:sz="0" w:space="0" w:color="auto"/>
      </w:divBdr>
    </w:div>
    <w:div w:id="1511262199">
      <w:bodyDiv w:val="1"/>
      <w:marLeft w:val="0"/>
      <w:marRight w:val="0"/>
      <w:marTop w:val="0"/>
      <w:marBottom w:val="0"/>
      <w:divBdr>
        <w:top w:val="none" w:sz="0" w:space="0" w:color="auto"/>
        <w:left w:val="none" w:sz="0" w:space="0" w:color="auto"/>
        <w:bottom w:val="none" w:sz="0" w:space="0" w:color="auto"/>
        <w:right w:val="none" w:sz="0" w:space="0" w:color="auto"/>
      </w:divBdr>
    </w:div>
    <w:div w:id="1866214881">
      <w:bodyDiv w:val="1"/>
      <w:marLeft w:val="0"/>
      <w:marRight w:val="0"/>
      <w:marTop w:val="0"/>
      <w:marBottom w:val="0"/>
      <w:divBdr>
        <w:top w:val="none" w:sz="0" w:space="0" w:color="auto"/>
        <w:left w:val="none" w:sz="0" w:space="0" w:color="auto"/>
        <w:bottom w:val="none" w:sz="0" w:space="0" w:color="auto"/>
        <w:right w:val="none" w:sz="0" w:space="0" w:color="auto"/>
      </w:divBdr>
    </w:div>
    <w:div w:id="198057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606F61CF</Template>
  <TotalTime>710</TotalTime>
  <Pages>5</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835</cp:revision>
  <cp:lastPrinted>2017-09-21T15:46:00Z</cp:lastPrinted>
  <dcterms:created xsi:type="dcterms:W3CDTF">2014-04-25T15:18:00Z</dcterms:created>
  <dcterms:modified xsi:type="dcterms:W3CDTF">2017-09-21T15:54:00Z</dcterms:modified>
</cp:coreProperties>
</file>